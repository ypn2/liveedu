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6BE42" w14:textId="77777777" w:rsidR="00340EE2" w:rsidRDefault="00A476D0" w:rsidP="00A476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76D0">
        <w:rPr>
          <w:rFonts w:ascii="Times New Roman" w:hAnsi="Times New Roman" w:cs="Times New Roman"/>
          <w:b/>
          <w:sz w:val="24"/>
          <w:szCs w:val="24"/>
        </w:rPr>
        <w:t>BÁO CÁO CÔNG TÁC TIẾP THU VÀ GIẢI QUYẾT Ý KIẾN CỦA KHÁCH HÀNG</w:t>
      </w:r>
    </w:p>
    <w:p w14:paraId="226DCD42" w14:textId="77777777" w:rsidR="00A476D0" w:rsidRDefault="00A476D0" w:rsidP="00A476D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Pr="00A476D0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A476D0">
        <w:rPr>
          <w:rFonts w:ascii="Times New Roman" w:hAnsi="Times New Roman" w:cs="Times New Roman"/>
          <w:sz w:val="24"/>
          <w:szCs w:val="24"/>
        </w:rPr>
        <w:t>...........</w:t>
      </w:r>
    </w:p>
    <w:tbl>
      <w:tblPr>
        <w:tblW w:w="14485" w:type="dxa"/>
        <w:tblLook w:val="04A0" w:firstRow="1" w:lastRow="0" w:firstColumn="1" w:lastColumn="0" w:noHBand="0" w:noVBand="1"/>
      </w:tblPr>
      <w:tblGrid>
        <w:gridCol w:w="510"/>
        <w:gridCol w:w="1735"/>
        <w:gridCol w:w="825"/>
        <w:gridCol w:w="960"/>
        <w:gridCol w:w="960"/>
        <w:gridCol w:w="1317"/>
        <w:gridCol w:w="1158"/>
        <w:gridCol w:w="1080"/>
        <w:gridCol w:w="865"/>
        <w:gridCol w:w="845"/>
        <w:gridCol w:w="1170"/>
        <w:gridCol w:w="1058"/>
        <w:gridCol w:w="767"/>
        <w:gridCol w:w="1235"/>
      </w:tblGrid>
      <w:tr w:rsidR="00A476D0" w:rsidRPr="00A476D0" w14:paraId="1C2E06C0" w14:textId="77777777" w:rsidTr="00EF4AFB">
        <w:trPr>
          <w:trHeight w:val="300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9682A60" w14:textId="77777777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</w:t>
            </w:r>
          </w:p>
        </w:tc>
        <w:tc>
          <w:tcPr>
            <w:tcW w:w="1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C2E9710" w14:textId="0F785D84" w:rsidR="00A476D0" w:rsidRPr="00A476D0" w:rsidRDefault="00A476D0" w:rsidP="0062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</w:t>
            </w:r>
            <w:r w:rsidR="006236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ĩ</w:t>
            </w:r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vực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ý 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kiến</w:t>
            </w:r>
            <w:proofErr w:type="spellEnd"/>
          </w:p>
        </w:tc>
        <w:tc>
          <w:tcPr>
            <w:tcW w:w="2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02663A20" w14:textId="77777777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Phân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loại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ý 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kiến</w:t>
            </w:r>
            <w:proofErr w:type="spellEnd"/>
          </w:p>
        </w:tc>
        <w:tc>
          <w:tcPr>
            <w:tcW w:w="4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6D09406" w14:textId="77777777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Phạm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vi 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trách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nhiệm</w:t>
            </w:r>
            <w:proofErr w:type="spellEnd"/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ACB7F14" w14:textId="77777777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Kết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quả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thực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hiện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hoàn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thành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1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BD6E506" w14:textId="77777777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Dở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dang 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chưa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thực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hiện</w:t>
            </w:r>
            <w:proofErr w:type="spellEnd"/>
          </w:p>
        </w:tc>
        <w:tc>
          <w:tcPr>
            <w:tcW w:w="1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E1D1150" w14:textId="77777777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A476D0" w:rsidRPr="00A476D0" w14:paraId="2AF04538" w14:textId="77777777" w:rsidTr="00EF4AFB">
        <w:trPr>
          <w:trHeight w:val="570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5C1AD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3E017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ED8AED1" w14:textId="77777777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Góp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39B7674F" w14:textId="77777777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Khiếu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nại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C03244E" w14:textId="77777777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Cộng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2F949FAD" w14:textId="7F998383" w:rsidR="00A476D0" w:rsidRPr="00A476D0" w:rsidRDefault="00916A28" w:rsidP="0062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P. </w:t>
            </w:r>
            <w:r w:rsidR="006236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QLCL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73BE736E" w14:textId="1B8F213B" w:rsidR="00A476D0" w:rsidRPr="00A476D0" w:rsidRDefault="00916A28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PKD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6C5F3D04" w14:textId="2C5C1F01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="00916A2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1CB4BE9D" w14:textId="77777777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Cộng</w:t>
            </w:r>
            <w:proofErr w:type="spellEnd"/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5D013FC3" w14:textId="77777777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Lần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13F7F48F" w14:textId="77777777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Lần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 ++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2A6DC7D3" w14:textId="77777777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lượng</w:t>
            </w:r>
            <w:proofErr w:type="spellEnd"/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5097B421" w14:textId="77777777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Lý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do</w:t>
            </w:r>
          </w:p>
        </w:tc>
        <w:tc>
          <w:tcPr>
            <w:tcW w:w="1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644F4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A476D0" w:rsidRPr="00A476D0" w14:paraId="7F0553B7" w14:textId="77777777" w:rsidTr="00EF4AFB">
        <w:trPr>
          <w:trHeight w:val="390"/>
        </w:trPr>
        <w:tc>
          <w:tcPr>
            <w:tcW w:w="510" w:type="dxa"/>
            <w:tcBorders>
              <w:top w:val="single" w:sz="4" w:space="0" w:color="BFBFBF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437E" w14:textId="77777777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35" w:type="dxa"/>
            <w:tcBorders>
              <w:top w:val="single" w:sz="4" w:space="0" w:color="BFBFBF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23EC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476D0">
              <w:rPr>
                <w:rFonts w:ascii="Times New Roman" w:eastAsia="Times New Roman" w:hAnsi="Times New Roman" w:cs="Times New Roman"/>
                <w:color w:val="000000"/>
              </w:rPr>
              <w:t>Sản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color w:val="000000"/>
              </w:rPr>
              <w:t>phẩm</w:t>
            </w:r>
            <w:proofErr w:type="spellEnd"/>
          </w:p>
        </w:tc>
        <w:tc>
          <w:tcPr>
            <w:tcW w:w="825" w:type="dxa"/>
            <w:tcBorders>
              <w:top w:val="single" w:sz="4" w:space="0" w:color="BFBFBF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E4D5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9FE3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9F82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17" w:type="dxa"/>
            <w:tcBorders>
              <w:top w:val="single" w:sz="4" w:space="0" w:color="BFBFBF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021C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58" w:type="dxa"/>
            <w:tcBorders>
              <w:top w:val="single" w:sz="4" w:space="0" w:color="BFBFBF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DBBF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BFBFBF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CD42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single" w:sz="4" w:space="0" w:color="BFBFBF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3086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5" w:type="dxa"/>
            <w:tcBorders>
              <w:top w:val="single" w:sz="4" w:space="0" w:color="BFBFBF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5ADA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single" w:sz="4" w:space="0" w:color="BFBFBF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0C53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8" w:type="dxa"/>
            <w:tcBorders>
              <w:top w:val="single" w:sz="4" w:space="0" w:color="BFBFBF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AFA8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single" w:sz="4" w:space="0" w:color="BFBFBF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A244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single" w:sz="4" w:space="0" w:color="BFBFBF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C334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476D0" w:rsidRPr="00A476D0" w14:paraId="02B0A650" w14:textId="77777777" w:rsidTr="00EF4AFB">
        <w:trPr>
          <w:trHeight w:val="39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8BAB" w14:textId="77777777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3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E016" w14:textId="77777777" w:rsidR="00A476D0" w:rsidRPr="00A476D0" w:rsidRDefault="00A476D0" w:rsidP="00EF4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476D0"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color w:val="000000"/>
              </w:rPr>
              <w:t>vụ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color w:val="000000"/>
              </w:rPr>
              <w:t>bán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</w:p>
        </w:tc>
        <w:tc>
          <w:tcPr>
            <w:tcW w:w="82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71F9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5053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452A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17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1AE7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5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BDB4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5531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187B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2529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871D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289F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215F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0988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476D0" w:rsidRPr="00A476D0" w14:paraId="3B08802A" w14:textId="77777777" w:rsidTr="00EF4AFB">
        <w:trPr>
          <w:trHeight w:val="39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00EF" w14:textId="77777777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3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C1AA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476D0"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 w:rsidRPr="00A476D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76D0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</w:p>
        </w:tc>
        <w:tc>
          <w:tcPr>
            <w:tcW w:w="82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9CBA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8316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8B9B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17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7E05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5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4EF3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7E8B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7229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7CAB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6391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9B67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7D36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3C57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476D0" w:rsidRPr="00A476D0" w14:paraId="23B7E619" w14:textId="77777777" w:rsidTr="00EF4AFB">
        <w:trPr>
          <w:trHeight w:val="39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ABB1" w14:textId="77777777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73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81D6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476D0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</w:p>
        </w:tc>
        <w:tc>
          <w:tcPr>
            <w:tcW w:w="8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D519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D834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1E9B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1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E060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5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81F8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B853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0898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6AC9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8A5F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20F9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CEB8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2FA8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476D0" w:rsidRPr="00A476D0" w14:paraId="07860CA0" w14:textId="77777777" w:rsidTr="00EF4AFB">
        <w:trPr>
          <w:trHeight w:val="323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0B0C" w14:textId="77777777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B904" w14:textId="77777777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B4F5" w14:textId="77777777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E110" w14:textId="77777777" w:rsidR="00A476D0" w:rsidRPr="00A476D0" w:rsidRDefault="00A476D0" w:rsidP="00A47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7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F648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0F55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0E5E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E180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AB90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98C3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6ECC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48A0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E4A9" w14:textId="77777777" w:rsidR="00A476D0" w:rsidRPr="00A476D0" w:rsidRDefault="00A476D0" w:rsidP="00A47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3C9F18D0" w14:textId="77777777" w:rsidR="00A476D0" w:rsidRDefault="00A476D0" w:rsidP="00A476D0">
      <w:pPr>
        <w:rPr>
          <w:rFonts w:ascii="Times New Roman" w:hAnsi="Times New Roman" w:cs="Times New Roman"/>
          <w:sz w:val="24"/>
          <w:szCs w:val="24"/>
        </w:rPr>
      </w:pPr>
    </w:p>
    <w:p w14:paraId="3E87B05D" w14:textId="77777777" w:rsidR="00A476D0" w:rsidRDefault="00A476D0" w:rsidP="00A476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Kinh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proofErr w:type="gramStart"/>
      <w:r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14:paraId="7685C097" w14:textId="77777777" w:rsidR="00A476D0" w:rsidRDefault="00A476D0" w:rsidP="00A47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……………………………………………………………………………………………………………………………………………………………….</w:t>
      </w:r>
    </w:p>
    <w:p w14:paraId="043A54C6" w14:textId="77777777" w:rsidR="00A476D0" w:rsidRPr="00A476D0" w:rsidRDefault="00A476D0" w:rsidP="00A47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……………………………………………………………………………………………………………………………………………………………….</w:t>
      </w:r>
    </w:p>
    <w:p w14:paraId="4CD2E368" w14:textId="77777777" w:rsidR="00A476D0" w:rsidRPr="00A476D0" w:rsidRDefault="00A476D0" w:rsidP="00A47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……………………………………………………………………………………………………………………………………………………………….</w:t>
      </w:r>
    </w:p>
    <w:p w14:paraId="516ADE74" w14:textId="77777777" w:rsidR="00A476D0" w:rsidRPr="00A476D0" w:rsidRDefault="00A476D0" w:rsidP="00A47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4"/>
        <w:gridCol w:w="4854"/>
        <w:gridCol w:w="4854"/>
      </w:tblGrid>
      <w:tr w:rsidR="00A476D0" w14:paraId="5448DC49" w14:textId="77777777" w:rsidTr="00A476D0">
        <w:tc>
          <w:tcPr>
            <w:tcW w:w="4854" w:type="dxa"/>
          </w:tcPr>
          <w:p w14:paraId="0BE4E189" w14:textId="77777777" w:rsidR="00A476D0" w:rsidRDefault="00A476D0" w:rsidP="00A476D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66ACECA1" w14:textId="77777777" w:rsidR="00A476D0" w:rsidRDefault="00A476D0" w:rsidP="00A476D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12FECE9B" w14:textId="77777777" w:rsidR="00A476D0" w:rsidRPr="00A476D0" w:rsidRDefault="00A476D0" w:rsidP="00A476D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……../……../……….</w:t>
            </w:r>
          </w:p>
        </w:tc>
      </w:tr>
      <w:tr w:rsidR="00A476D0" w14:paraId="63951E75" w14:textId="77777777" w:rsidTr="00A476D0">
        <w:tc>
          <w:tcPr>
            <w:tcW w:w="4854" w:type="dxa"/>
          </w:tcPr>
          <w:p w14:paraId="0A37BD68" w14:textId="4A6709F8" w:rsidR="00A476D0" w:rsidRPr="00A476D0" w:rsidRDefault="00A476D0" w:rsidP="00B2570C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TRƯỞ</w:t>
            </w:r>
            <w:r w:rsidR="00BB20E0">
              <w:rPr>
                <w:rFonts w:cs="Times New Roman"/>
                <w:b/>
                <w:sz w:val="24"/>
                <w:szCs w:val="24"/>
                <w:lang w:val="en-US"/>
              </w:rPr>
              <w:t>NG PHÒNG KINH DOANH</w:t>
            </w:r>
          </w:p>
        </w:tc>
        <w:tc>
          <w:tcPr>
            <w:tcW w:w="4854" w:type="dxa"/>
          </w:tcPr>
          <w:p w14:paraId="1769ECF1" w14:textId="77777777" w:rsidR="00A476D0" w:rsidRDefault="00A476D0" w:rsidP="00A476D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55B388D4" w14:textId="77777777" w:rsidR="00A476D0" w:rsidRPr="00A476D0" w:rsidRDefault="00A476D0" w:rsidP="00A476D0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NGƯỜI LẬP</w:t>
            </w:r>
          </w:p>
        </w:tc>
      </w:tr>
    </w:tbl>
    <w:p w14:paraId="6ABE487E" w14:textId="77777777" w:rsidR="00A476D0" w:rsidRPr="00A476D0" w:rsidRDefault="00A476D0" w:rsidP="00A476D0">
      <w:pPr>
        <w:rPr>
          <w:rFonts w:ascii="Times New Roman" w:hAnsi="Times New Roman" w:cs="Times New Roman"/>
          <w:sz w:val="24"/>
          <w:szCs w:val="24"/>
        </w:rPr>
      </w:pPr>
    </w:p>
    <w:sectPr w:rsidR="00A476D0" w:rsidRPr="00A476D0" w:rsidSect="00A476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701" w:right="1134" w:bottom="1134" w:left="1134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5D2E2" w14:textId="77777777" w:rsidR="00AB20E3" w:rsidRDefault="00AB20E3" w:rsidP="005F3669">
      <w:pPr>
        <w:spacing w:after="0" w:line="240" w:lineRule="auto"/>
      </w:pPr>
      <w:r>
        <w:separator/>
      </w:r>
    </w:p>
  </w:endnote>
  <w:endnote w:type="continuationSeparator" w:id="0">
    <w:p w14:paraId="0E2A196B" w14:textId="77777777" w:rsidR="00AB20E3" w:rsidRDefault="00AB20E3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118A4" w14:textId="77777777" w:rsidR="00DD7175" w:rsidRDefault="00DD7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09DC0" w14:textId="4DEE8990" w:rsidR="004F3CBF" w:rsidRPr="004F3CBF" w:rsidRDefault="004F3CBF" w:rsidP="00766191">
    <w:pPr>
      <w:pStyle w:val="Footer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D83255">
      <w:rPr>
        <w:rFonts w:ascii="Times New Roman" w:hAnsi="Times New Roman" w:cs="Times New Roman"/>
        <w:sz w:val="20"/>
        <w:szCs w:val="20"/>
      </w:rPr>
      <w:t>luyện</w:t>
    </w:r>
    <w:proofErr w:type="spellEnd"/>
    <w:r w:rsidR="00D8325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thép</w:t>
    </w:r>
    <w:proofErr w:type="spellEnd"/>
    <w:r w:rsidR="00D8325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D83255">
      <w:rPr>
        <w:rFonts w:ascii="Times New Roman" w:hAnsi="Times New Roman" w:cs="Times New Roman"/>
        <w:sz w:val="20"/>
        <w:szCs w:val="20"/>
      </w:rPr>
      <w:t>cao</w:t>
    </w:r>
    <w:proofErr w:type="spellEnd"/>
    <w:r w:rsidR="00D8325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D83255">
      <w:rPr>
        <w:rFonts w:ascii="Times New Roman" w:hAnsi="Times New Roman" w:cs="Times New Roman"/>
        <w:sz w:val="20"/>
        <w:szCs w:val="20"/>
      </w:rPr>
      <w:t>cấp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 w:rsidR="00766191">
      <w:rPr>
        <w:rFonts w:ascii="Times New Roman" w:hAnsi="Times New Roman" w:cs="Times New Roman"/>
        <w:sz w:val="24"/>
        <w:szCs w:val="24"/>
      </w:rPr>
      <w:tab/>
    </w:r>
    <w:r w:rsidR="00766191">
      <w:rPr>
        <w:rFonts w:ascii="Times New Roman" w:hAnsi="Times New Roman" w:cs="Times New Roman"/>
        <w:sz w:val="24"/>
        <w:szCs w:val="24"/>
      </w:rPr>
      <w:tab/>
    </w:r>
    <w:r w:rsidR="00766191">
      <w:rPr>
        <w:rFonts w:ascii="Times New Roman" w:hAnsi="Times New Roman" w:cs="Times New Roman"/>
        <w:sz w:val="24"/>
        <w:szCs w:val="24"/>
      </w:rPr>
      <w:tab/>
    </w:r>
    <w:r w:rsidR="00766191">
      <w:rPr>
        <w:rFonts w:ascii="Times New Roman" w:hAnsi="Times New Roman" w:cs="Times New Roman"/>
        <w:sz w:val="24"/>
        <w:szCs w:val="24"/>
      </w:rPr>
      <w:tab/>
    </w:r>
    <w:r w:rsidR="00766191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D717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D717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520775D" w14:textId="49952A0E" w:rsidR="006B68B0" w:rsidRPr="006B68B0" w:rsidRDefault="00D83255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>
      <w:rPr>
        <w:rFonts w:ascii="Times New Roman" w:hAnsi="Times New Roman" w:cs="Times New Roman"/>
        <w:i/>
        <w:sz w:val="20"/>
        <w:szCs w:val="20"/>
      </w:rPr>
      <w:t>Rv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: </w:t>
    </w:r>
    <w:r w:rsidR="00E80072">
      <w:rPr>
        <w:rFonts w:ascii="Times New Roman" w:hAnsi="Times New Roman" w:cs="Times New Roman"/>
        <w:i/>
        <w:sz w:val="20"/>
        <w:szCs w:val="20"/>
      </w:rPr>
      <w:t>17/04/2017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0906C" w14:textId="77777777" w:rsidR="00DD7175" w:rsidRDefault="00DD7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D1ABB" w14:textId="77777777" w:rsidR="00AB20E3" w:rsidRDefault="00AB20E3" w:rsidP="005F3669">
      <w:pPr>
        <w:spacing w:after="0" w:line="240" w:lineRule="auto"/>
      </w:pPr>
      <w:r>
        <w:separator/>
      </w:r>
    </w:p>
  </w:footnote>
  <w:footnote w:type="continuationSeparator" w:id="0">
    <w:p w14:paraId="4D04386C" w14:textId="77777777" w:rsidR="00AB20E3" w:rsidRDefault="00AB20E3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23162" w14:textId="77777777" w:rsidR="00DD7175" w:rsidRDefault="00DD71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449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9676"/>
    </w:tblGrid>
    <w:tr w:rsidR="005F3669" w:rsidRPr="00226576" w14:paraId="6A7756BB" w14:textId="77777777" w:rsidTr="00A476D0">
      <w:tc>
        <w:tcPr>
          <w:tcW w:w="4814" w:type="dxa"/>
        </w:tcPr>
        <w:p w14:paraId="3E5240BA" w14:textId="47A90D21" w:rsidR="005F3669" w:rsidRPr="000B1655" w:rsidRDefault="00DD7175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3B6988F3" wp14:editId="0C67B720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9676" w:type="dxa"/>
          <w:vAlign w:val="bottom"/>
        </w:tcPr>
        <w:p w14:paraId="7489EDDE" w14:textId="77777777" w:rsidR="005F3669" w:rsidRPr="00226576" w:rsidRDefault="00766191" w:rsidP="005F3669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M06</w:t>
          </w:r>
          <w:r w:rsidR="005F3669" w:rsidRPr="00102E89">
            <w:rPr>
              <w:color w:val="808080" w:themeColor="background1" w:themeShade="80"/>
              <w:sz w:val="20"/>
              <w:szCs w:val="20"/>
              <w:lang w:val="en-US"/>
            </w:rPr>
            <w:t>-</w:t>
          </w:r>
          <w:r>
            <w:rPr>
              <w:color w:val="808080" w:themeColor="background1" w:themeShade="80"/>
              <w:sz w:val="20"/>
              <w:szCs w:val="20"/>
              <w:lang w:val="en-US"/>
            </w:rPr>
            <w:t>KD-QT-02</w:t>
          </w:r>
        </w:p>
      </w:tc>
    </w:tr>
  </w:tbl>
  <w:p w14:paraId="7F473226" w14:textId="77777777"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0CD36" w14:textId="77777777" w:rsidR="00DD7175" w:rsidRDefault="00DD71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D0"/>
    <w:rsid w:val="00005517"/>
    <w:rsid w:val="000A342E"/>
    <w:rsid w:val="00232580"/>
    <w:rsid w:val="002A32CF"/>
    <w:rsid w:val="004440A3"/>
    <w:rsid w:val="00452DEB"/>
    <w:rsid w:val="00454C93"/>
    <w:rsid w:val="004736A2"/>
    <w:rsid w:val="004A00A7"/>
    <w:rsid w:val="004C6B18"/>
    <w:rsid w:val="004D60AF"/>
    <w:rsid w:val="004F3CBF"/>
    <w:rsid w:val="005E4617"/>
    <w:rsid w:val="005F3669"/>
    <w:rsid w:val="00604194"/>
    <w:rsid w:val="00623649"/>
    <w:rsid w:val="006349F4"/>
    <w:rsid w:val="006B68B0"/>
    <w:rsid w:val="006D320F"/>
    <w:rsid w:val="00766191"/>
    <w:rsid w:val="007957CC"/>
    <w:rsid w:val="007D7B80"/>
    <w:rsid w:val="007F75C1"/>
    <w:rsid w:val="00916A28"/>
    <w:rsid w:val="00973F17"/>
    <w:rsid w:val="00976DAA"/>
    <w:rsid w:val="009D6AC1"/>
    <w:rsid w:val="009E288C"/>
    <w:rsid w:val="00A476D0"/>
    <w:rsid w:val="00A7525C"/>
    <w:rsid w:val="00AB20E3"/>
    <w:rsid w:val="00B2570C"/>
    <w:rsid w:val="00BB20E0"/>
    <w:rsid w:val="00BD77F5"/>
    <w:rsid w:val="00C16177"/>
    <w:rsid w:val="00CD6C57"/>
    <w:rsid w:val="00D83255"/>
    <w:rsid w:val="00D833E1"/>
    <w:rsid w:val="00DD7175"/>
    <w:rsid w:val="00E50DC8"/>
    <w:rsid w:val="00E80072"/>
    <w:rsid w:val="00EF4AFB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5C941"/>
  <w15:chartTrackingRefBased/>
  <w15:docId w15:val="{7662257F-7452-4C52-8252-638C06ED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1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Thi Kim Ngan</cp:lastModifiedBy>
  <cp:revision>5</cp:revision>
  <cp:lastPrinted>2016-04-27T09:06:00Z</cp:lastPrinted>
  <dcterms:created xsi:type="dcterms:W3CDTF">2017-04-17T08:41:00Z</dcterms:created>
  <dcterms:modified xsi:type="dcterms:W3CDTF">2018-06-20T09:51:00Z</dcterms:modified>
</cp:coreProperties>
</file>