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E2" w:rsidRDefault="00654BC4" w:rsidP="00654B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BÁO CÁO KHIẾU NẠI KHÁCH HÀNG</w:t>
      </w:r>
    </w:p>
    <w:p w:rsidR="00654BC4" w:rsidRDefault="00654BC4" w:rsidP="0065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Pr="00654BC4">
        <w:rPr>
          <w:rFonts w:ascii="Times New Roman" w:hAnsi="Times New Roman" w:cs="Times New Roman"/>
          <w:sz w:val="24"/>
          <w:szCs w:val="24"/>
        </w:rPr>
        <w:t>………..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vực</w:t>
      </w:r>
      <w:proofErr w:type="spellEnd"/>
      <w:r w:rsidRPr="00654BC4">
        <w:rPr>
          <w:rFonts w:ascii="Times New Roman" w:hAnsi="Times New Roman" w:cs="Times New Roman"/>
          <w:sz w:val="24"/>
          <w:szCs w:val="24"/>
        </w:rPr>
        <w:t>…………</w:t>
      </w:r>
    </w:p>
    <w:p w:rsidR="00654BC4" w:rsidRDefault="00654BC4" w:rsidP="00654B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:rsidR="00654BC4" w:rsidRDefault="00654BC4" w:rsidP="00654BC4">
      <w:pPr>
        <w:ind w:right="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:rsidR="00654BC4" w:rsidRDefault="00654BC4" w:rsidP="00654BC4">
      <w:pPr>
        <w:ind w:right="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</w:p>
    <w:p w:rsidR="00654BC4" w:rsidRDefault="00654BC4" w:rsidP="00654BC4">
      <w:pPr>
        <w:pStyle w:val="ListParagraph"/>
        <w:numPr>
          <w:ilvl w:val="0"/>
          <w:numId w:val="3"/>
        </w:numPr>
        <w:ind w:left="540" w:right="72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NỘI DUNG KHIẾU NẠI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“x”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nại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54BC4" w:rsidRDefault="003D3B43" w:rsidP="00654BC4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24411016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654BC4">
            <w:rPr>
              <w:rFonts w:ascii="Arial Unicode MS" w:eastAsia="Arial Unicode MS" w:hAnsi="Arial Unicode MS" w:cs="Arial Unicode MS" w:hint="eastAsia"/>
              <w:sz w:val="24"/>
              <w:szCs w:val="24"/>
            </w:rPr>
            <w:t>☐</w:t>
          </w:r>
        </w:sdtContent>
      </w:sdt>
      <w:r w:rsidR="0065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BC4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65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BC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65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BC4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65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BC4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654BC4">
        <w:rPr>
          <w:rFonts w:ascii="Times New Roman" w:hAnsi="Times New Roman" w:cs="Times New Roman"/>
          <w:sz w:val="24"/>
          <w:szCs w:val="24"/>
        </w:rPr>
        <w:t xml:space="preserve"> (*</w:t>
      </w:r>
      <w:r w:rsidR="00654BC4" w:rsidRPr="008F46F3">
        <w:rPr>
          <w:rFonts w:ascii="Times New Roman" w:hAnsi="Times New Roman" w:cs="Times New Roman"/>
          <w:sz w:val="24"/>
          <w:szCs w:val="24"/>
        </w:rPr>
        <w:t>)</w:t>
      </w:r>
      <w:r w:rsidR="00654BC4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277230445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AD6EF9">
            <w:rPr>
              <w:rFonts w:ascii="Arial Unicode MS" w:eastAsia="Arial Unicode MS" w:hAnsi="Arial Unicode MS" w:cs="Arial Unicode MS" w:hint="eastAsia"/>
              <w:sz w:val="24"/>
              <w:szCs w:val="24"/>
            </w:rPr>
            <w:t>☐</w:t>
          </w:r>
        </w:sdtContent>
      </w:sdt>
      <w:r w:rsidR="0065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BC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65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BC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654BC4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754862980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654BC4">
            <w:rPr>
              <w:rFonts w:ascii="MS Gothic" w:eastAsia="MS Gothic" w:hAnsi="Times New Roman" w:cs="Times New Roman" w:hint="eastAsia"/>
              <w:sz w:val="24"/>
              <w:szCs w:val="24"/>
            </w:rPr>
            <w:t>☐</w:t>
          </w:r>
        </w:sdtContent>
      </w:sdt>
      <w:r w:rsidR="0065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BC4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65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BC4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654BC4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597059564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654BC4">
            <w:rPr>
              <w:rFonts w:ascii="MS Gothic" w:eastAsia="MS Gothic" w:hAnsi="Times New Roman" w:cs="Times New Roman" w:hint="eastAsia"/>
              <w:sz w:val="24"/>
              <w:szCs w:val="24"/>
            </w:rPr>
            <w:t>☐</w:t>
          </w:r>
        </w:sdtContent>
      </w:sdt>
      <w:r w:rsidR="00654BC4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654BC4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654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BC4">
        <w:rPr>
          <w:rFonts w:ascii="Times New Roman" w:hAnsi="Times New Roman" w:cs="Times New Roman"/>
          <w:sz w:val="24"/>
          <w:szCs w:val="24"/>
        </w:rPr>
        <w:t>khác</w:t>
      </w:r>
      <w:proofErr w:type="spellEnd"/>
    </w:p>
    <w:p w:rsidR="00654BC4" w:rsidRDefault="00654BC4" w:rsidP="00654BC4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</w:p>
    <w:p w:rsidR="00654BC4" w:rsidRDefault="00654BC4" w:rsidP="00654BC4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</w:p>
    <w:p w:rsidR="00654BC4" w:rsidRPr="00654BC4" w:rsidRDefault="00654BC4" w:rsidP="00654BC4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…/……./………</w:t>
      </w:r>
    </w:p>
    <w:p w:rsidR="00654BC4" w:rsidRDefault="00654BC4" w:rsidP="00654BC4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</w:t>
      </w:r>
      <w:r w:rsidRPr="008F46F3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Chất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lượng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sản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phẩm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gồm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bó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buộc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bề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mặt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cơ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lý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tính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, dung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sai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đơn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trọng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đối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với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thép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cây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54BC4" w:rsidRDefault="00654BC4" w:rsidP="00654BC4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</w:p>
    <w:p w:rsidR="00654BC4" w:rsidRDefault="00654BC4" w:rsidP="00654BC4">
      <w:pPr>
        <w:pStyle w:val="ListParagraph"/>
        <w:numPr>
          <w:ilvl w:val="0"/>
          <w:numId w:val="3"/>
        </w:numPr>
        <w:ind w:left="540" w:right="72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ĐỀ XUẤT BIỆN PHÁP GIẢI QUYẾT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……)</w:t>
      </w:r>
    </w:p>
    <w:p w:rsidR="00654BC4" w:rsidRPr="008F46F3" w:rsidRDefault="00654BC4" w:rsidP="00654BC4">
      <w:pPr>
        <w:pStyle w:val="ListParagraph"/>
        <w:numPr>
          <w:ilvl w:val="1"/>
          <w:numId w:val="3"/>
        </w:numPr>
        <w:ind w:left="1080" w:right="72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</w:t>
      </w:r>
    </w:p>
    <w:p w:rsidR="00654BC4" w:rsidRDefault="00654BC4" w:rsidP="00654BC4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</w:p>
    <w:p w:rsidR="00654BC4" w:rsidRPr="008F46F3" w:rsidRDefault="00654BC4" w:rsidP="00654BC4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</w:p>
    <w:p w:rsidR="00654BC4" w:rsidRPr="008F46F3" w:rsidRDefault="00654BC4" w:rsidP="00654BC4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</w:p>
    <w:p w:rsidR="00654BC4" w:rsidRDefault="00654BC4" w:rsidP="00654BC4">
      <w:pPr>
        <w:pStyle w:val="ListParagraph"/>
        <w:numPr>
          <w:ilvl w:val="1"/>
          <w:numId w:val="3"/>
        </w:numPr>
        <w:ind w:left="1080" w:right="72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:rsidR="00654BC4" w:rsidRDefault="00654BC4" w:rsidP="00654BC4">
      <w:pPr>
        <w:pStyle w:val="ListParagraph"/>
        <w:numPr>
          <w:ilvl w:val="1"/>
          <w:numId w:val="3"/>
        </w:numPr>
        <w:ind w:left="1080" w:right="72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………………………………………………………….</w:t>
      </w:r>
    </w:p>
    <w:p w:rsidR="00654BC4" w:rsidRDefault="00654BC4" w:rsidP="00654BC4">
      <w:pPr>
        <w:pStyle w:val="ListParagraph"/>
        <w:ind w:left="1080" w:right="7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35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970"/>
        <w:gridCol w:w="2880"/>
      </w:tblGrid>
      <w:tr w:rsidR="00654BC4" w:rsidTr="00654BC4">
        <w:tc>
          <w:tcPr>
            <w:tcW w:w="2785" w:type="dxa"/>
          </w:tcPr>
          <w:p w:rsidR="00654BC4" w:rsidRPr="00654BC4" w:rsidRDefault="00654BC4" w:rsidP="00654BC4">
            <w:pPr>
              <w:pStyle w:val="ListParagraph"/>
              <w:ind w:left="0" w:right="72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:……./……../…......</w:t>
            </w:r>
          </w:p>
        </w:tc>
        <w:tc>
          <w:tcPr>
            <w:tcW w:w="2970" w:type="dxa"/>
          </w:tcPr>
          <w:p w:rsidR="00654BC4" w:rsidRDefault="00654BC4" w:rsidP="00654BC4">
            <w:pPr>
              <w:pStyle w:val="ListParagraph"/>
              <w:ind w:left="0" w:right="72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:……./……../……….</w:t>
            </w:r>
          </w:p>
        </w:tc>
        <w:tc>
          <w:tcPr>
            <w:tcW w:w="2880" w:type="dxa"/>
          </w:tcPr>
          <w:p w:rsidR="00654BC4" w:rsidRDefault="00654BC4" w:rsidP="00654BC4">
            <w:pPr>
              <w:pStyle w:val="ListParagraph"/>
              <w:ind w:left="0" w:right="72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:……./……../………</w:t>
            </w:r>
          </w:p>
        </w:tc>
      </w:tr>
      <w:tr w:rsidR="00654BC4" w:rsidTr="00654BC4">
        <w:tc>
          <w:tcPr>
            <w:tcW w:w="2785" w:type="dxa"/>
          </w:tcPr>
          <w:p w:rsidR="00654BC4" w:rsidRPr="00654BC4" w:rsidRDefault="00654BC4" w:rsidP="00654BC4">
            <w:pPr>
              <w:pStyle w:val="ListParagraph"/>
              <w:ind w:left="0" w:right="7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đề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xuất</w:t>
            </w:r>
            <w:proofErr w:type="spellEnd"/>
          </w:p>
        </w:tc>
        <w:tc>
          <w:tcPr>
            <w:tcW w:w="2970" w:type="dxa"/>
          </w:tcPr>
          <w:p w:rsidR="00654BC4" w:rsidRPr="00654BC4" w:rsidRDefault="00654BC4" w:rsidP="00654BC4">
            <w:pPr>
              <w:pStyle w:val="ListParagraph"/>
              <w:ind w:left="0" w:right="7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tra</w:t>
            </w:r>
            <w:proofErr w:type="spellEnd"/>
          </w:p>
        </w:tc>
        <w:tc>
          <w:tcPr>
            <w:tcW w:w="2880" w:type="dxa"/>
          </w:tcPr>
          <w:p w:rsidR="00654BC4" w:rsidRPr="00654BC4" w:rsidRDefault="00654BC4" w:rsidP="00654BC4">
            <w:pPr>
              <w:pStyle w:val="ListParagraph"/>
              <w:ind w:left="0" w:right="72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Phê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duyệt</w:t>
            </w:r>
            <w:proofErr w:type="spellEnd"/>
          </w:p>
        </w:tc>
      </w:tr>
    </w:tbl>
    <w:p w:rsidR="00654BC4" w:rsidRDefault="00654BC4" w:rsidP="00654BC4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</w:p>
    <w:p w:rsidR="00654BC4" w:rsidRDefault="00654BC4" w:rsidP="00654BC4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</w:p>
    <w:p w:rsidR="00654BC4" w:rsidRDefault="00654BC4" w:rsidP="00654BC4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</w:p>
    <w:p w:rsidR="00654BC4" w:rsidRPr="00654BC4" w:rsidRDefault="00654BC4" w:rsidP="00654BC4">
      <w:pPr>
        <w:pStyle w:val="ListParagraph"/>
        <w:numPr>
          <w:ilvl w:val="0"/>
          <w:numId w:val="3"/>
        </w:numPr>
        <w:ind w:left="540" w:right="72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KIỂM TRA KẾT QUẢ THỰC HIỆN</w:t>
      </w:r>
    </w:p>
    <w:p w:rsidR="00654BC4" w:rsidRDefault="00654BC4" w:rsidP="00654BC4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</w:t>
      </w:r>
    </w:p>
    <w:p w:rsidR="00230351" w:rsidRDefault="00230351" w:rsidP="00654BC4">
      <w:pPr>
        <w:pStyle w:val="ListParagraph"/>
        <w:ind w:left="540" w:right="7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</w:p>
    <w:p w:rsidR="00654BC4" w:rsidRPr="00230351" w:rsidRDefault="00654BC4" w:rsidP="00654BC4">
      <w:pPr>
        <w:pStyle w:val="ListParagraph"/>
        <w:ind w:left="540" w:right="7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…………………….</w:t>
      </w:r>
      <w:r w:rsidR="002303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30351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="00230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0351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="00230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0351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="00230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0351">
        <w:rPr>
          <w:rFonts w:ascii="Times New Roman" w:hAnsi="Times New Roman" w:cs="Times New Roman"/>
          <w:b/>
          <w:sz w:val="24"/>
          <w:szCs w:val="24"/>
        </w:rPr>
        <w:t>tra</w:t>
      </w:r>
      <w:proofErr w:type="spellEnd"/>
      <w:r w:rsidR="00230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0351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="00230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0351">
        <w:rPr>
          <w:rFonts w:ascii="Times New Roman" w:hAnsi="Times New Roman" w:cs="Times New Roman"/>
          <w:b/>
          <w:sz w:val="24"/>
          <w:szCs w:val="24"/>
        </w:rPr>
        <w:t>báo</w:t>
      </w:r>
      <w:proofErr w:type="spellEnd"/>
      <w:r w:rsidR="00230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0351">
        <w:rPr>
          <w:rFonts w:ascii="Times New Roman" w:hAnsi="Times New Roman" w:cs="Times New Roman"/>
          <w:b/>
          <w:sz w:val="24"/>
          <w:szCs w:val="24"/>
        </w:rPr>
        <w:t>cáo</w:t>
      </w:r>
      <w:proofErr w:type="spellEnd"/>
      <w:r w:rsidR="00230351">
        <w:rPr>
          <w:rFonts w:ascii="Times New Roman" w:hAnsi="Times New Roman" w:cs="Times New Roman"/>
          <w:b/>
          <w:sz w:val="24"/>
          <w:szCs w:val="24"/>
        </w:rPr>
        <w:t xml:space="preserve"> TP.KD</w:t>
      </w:r>
    </w:p>
    <w:p w:rsidR="00230351" w:rsidRPr="00654BC4" w:rsidRDefault="00230351" w:rsidP="00230351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:….../…...../………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:….../…...../………</w:t>
      </w:r>
    </w:p>
    <w:p w:rsidR="00654BC4" w:rsidRPr="00654BC4" w:rsidRDefault="00654BC4" w:rsidP="00654BC4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</w:p>
    <w:p w:rsidR="00654BC4" w:rsidRPr="008F46F3" w:rsidRDefault="00654BC4" w:rsidP="00654BC4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</w:p>
    <w:p w:rsidR="00654BC4" w:rsidRPr="00654BC4" w:rsidRDefault="00654BC4" w:rsidP="00654BC4">
      <w:pPr>
        <w:rPr>
          <w:rFonts w:ascii="Times New Roman" w:hAnsi="Times New Roman" w:cs="Times New Roman"/>
          <w:b/>
          <w:sz w:val="24"/>
          <w:szCs w:val="24"/>
        </w:rPr>
      </w:pPr>
    </w:p>
    <w:sectPr w:rsidR="00654BC4" w:rsidRPr="00654BC4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B43" w:rsidRDefault="003D3B43" w:rsidP="005F3669">
      <w:pPr>
        <w:spacing w:after="0" w:line="240" w:lineRule="auto"/>
      </w:pPr>
      <w:r>
        <w:separator/>
      </w:r>
    </w:p>
  </w:endnote>
  <w:endnote w:type="continuationSeparator" w:id="0">
    <w:p w:rsidR="003D3B43" w:rsidRDefault="003D3B43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951" w:rsidRDefault="004139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41395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41395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>: 03/12/2015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951" w:rsidRDefault="00413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B43" w:rsidRDefault="003D3B43" w:rsidP="005F3669">
      <w:pPr>
        <w:spacing w:after="0" w:line="240" w:lineRule="auto"/>
      </w:pPr>
      <w:r>
        <w:separator/>
      </w:r>
    </w:p>
  </w:footnote>
  <w:footnote w:type="continuationSeparator" w:id="0">
    <w:p w:rsidR="003D3B43" w:rsidRDefault="003D3B43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951" w:rsidRDefault="004139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226576" w:rsidTr="006A28D0">
      <w:tc>
        <w:tcPr>
          <w:tcW w:w="4814" w:type="dxa"/>
        </w:tcPr>
        <w:p w:rsidR="005F3669" w:rsidRPr="000B1655" w:rsidRDefault="00413951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760E062A" wp14:editId="130F81C8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vAlign w:val="bottom"/>
        </w:tcPr>
        <w:p w:rsidR="005F3669" w:rsidRPr="00226576" w:rsidRDefault="00AD6EF9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M05</w:t>
          </w:r>
          <w:r w:rsidR="005F3669"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>
            <w:rPr>
              <w:color w:val="808080" w:themeColor="background1" w:themeShade="80"/>
              <w:sz w:val="20"/>
              <w:szCs w:val="20"/>
              <w:lang w:val="en-US"/>
            </w:rPr>
            <w:t>KD-QT-02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951" w:rsidRDefault="00413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3437"/>
    <w:multiLevelType w:val="multilevel"/>
    <w:tmpl w:val="AD8088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b/>
      </w:r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C4"/>
    <w:rsid w:val="000A342E"/>
    <w:rsid w:val="00230351"/>
    <w:rsid w:val="00232580"/>
    <w:rsid w:val="002A32CF"/>
    <w:rsid w:val="003D3B43"/>
    <w:rsid w:val="00413951"/>
    <w:rsid w:val="004440A3"/>
    <w:rsid w:val="00452DEB"/>
    <w:rsid w:val="004D60AF"/>
    <w:rsid w:val="004F3CBF"/>
    <w:rsid w:val="005F3669"/>
    <w:rsid w:val="00604194"/>
    <w:rsid w:val="006349F4"/>
    <w:rsid w:val="00654BC4"/>
    <w:rsid w:val="006B68B0"/>
    <w:rsid w:val="006D320F"/>
    <w:rsid w:val="007957CC"/>
    <w:rsid w:val="007D7B80"/>
    <w:rsid w:val="00973F17"/>
    <w:rsid w:val="00976DAA"/>
    <w:rsid w:val="009D6AC1"/>
    <w:rsid w:val="009E288C"/>
    <w:rsid w:val="00A7525C"/>
    <w:rsid w:val="00AD6EF9"/>
    <w:rsid w:val="00B06555"/>
    <w:rsid w:val="00BD77F5"/>
    <w:rsid w:val="00C16177"/>
    <w:rsid w:val="00D833E1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44E66-B6F7-41DF-AFBD-2EA21994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15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4</cp:revision>
  <dcterms:created xsi:type="dcterms:W3CDTF">2016-01-13T03:48:00Z</dcterms:created>
  <dcterms:modified xsi:type="dcterms:W3CDTF">2018-06-20T09:51:00Z</dcterms:modified>
</cp:coreProperties>
</file>