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Default="003D3257" w:rsidP="003D32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KÊ TIẾP THU Ý KIẾN KHÁCH HÀNG</w:t>
      </w:r>
    </w:p>
    <w:p w:rsidR="003D3257" w:rsidRDefault="003D3257" w:rsidP="003D32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……..</w:t>
      </w:r>
    </w:p>
    <w:p w:rsidR="003D3257" w:rsidRDefault="003D3257" w:rsidP="003D32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</w:t>
      </w:r>
    </w:p>
    <w:tbl>
      <w:tblPr>
        <w:tblW w:w="1080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890"/>
        <w:gridCol w:w="1890"/>
        <w:gridCol w:w="1980"/>
        <w:gridCol w:w="1530"/>
        <w:gridCol w:w="1260"/>
        <w:gridCol w:w="1710"/>
      </w:tblGrid>
      <w:tr w:rsidR="003D3257" w:rsidRPr="003D3257" w:rsidTr="00BB3946">
        <w:trPr>
          <w:trHeight w:val="42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NỘI DUNG</w:t>
            </w:r>
          </w:p>
        </w:tc>
        <w:tc>
          <w:tcPr>
            <w:tcW w:w="66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ĐÁNH GIÁ CỦA KHÁCH HÀNG </w:t>
            </w: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(so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với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sản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phẩm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khác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br/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mà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khách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hàng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biết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/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kinh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doanh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Tóm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tắt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kiến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của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khách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hàng</w:t>
            </w:r>
            <w:proofErr w:type="spellEnd"/>
          </w:p>
        </w:tc>
      </w:tr>
      <w:tr w:rsidR="003D3257" w:rsidRPr="003D3257" w:rsidTr="00BB3946">
        <w:trPr>
          <w:trHeight w:val="42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66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3D3257" w:rsidRPr="003D3257" w:rsidTr="00BB3946">
        <w:trPr>
          <w:trHeight w:val="57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Tốt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hơn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Ngang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bằng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Kém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hơn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Tổng</w:t>
            </w:r>
            <w:proofErr w:type="spellEnd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3D3257" w:rsidRPr="003D3257" w:rsidTr="00BB3946">
        <w:trPr>
          <w:trHeight w:val="3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Bó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3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Bề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</w:p>
        </w:tc>
        <w:tc>
          <w:tcPr>
            <w:tcW w:w="18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8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sai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thép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cây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3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</w:p>
        </w:tc>
        <w:tc>
          <w:tcPr>
            <w:tcW w:w="18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3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</w:p>
        </w:tc>
        <w:tc>
          <w:tcPr>
            <w:tcW w:w="18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3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</w:p>
        </w:tc>
        <w:tc>
          <w:tcPr>
            <w:tcW w:w="1890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0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0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10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25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3D3257" w:rsidRPr="003D3257" w:rsidTr="00BB3946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3D325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D3257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</w:p>
        </w:tc>
        <w:tc>
          <w:tcPr>
            <w:tcW w:w="8370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D3257" w:rsidRPr="003D3257" w:rsidTr="00BB3946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7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D3257" w:rsidRPr="003D3257" w:rsidTr="00BB3946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7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D3257" w:rsidRPr="003D3257" w:rsidTr="00BB3946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7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D3257" w:rsidRPr="003D3257" w:rsidTr="00BB3946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70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3257" w:rsidRPr="003D3257" w:rsidRDefault="003D3257" w:rsidP="003D32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3257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3D3257" w:rsidRDefault="003D3257" w:rsidP="003D3257">
      <w:pPr>
        <w:rPr>
          <w:rFonts w:ascii="Times New Roman" w:hAnsi="Times New Roman" w:cs="Times New Roman"/>
          <w:sz w:val="24"/>
          <w:szCs w:val="24"/>
        </w:rPr>
      </w:pPr>
    </w:p>
    <w:p w:rsidR="003D3257" w:rsidRDefault="003D3257" w:rsidP="003D3257">
      <w:pPr>
        <w:rPr>
          <w:rFonts w:ascii="Times New Roman" w:hAnsi="Times New Roman" w:cs="Times New Roman"/>
          <w:sz w:val="24"/>
          <w:szCs w:val="24"/>
        </w:rPr>
      </w:pPr>
    </w:p>
    <w:p w:rsidR="003D3257" w:rsidRDefault="003D3257" w:rsidP="003D3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……/……./………</w:t>
      </w:r>
    </w:p>
    <w:p w:rsidR="003D3257" w:rsidRPr="003D3257" w:rsidRDefault="003D3257" w:rsidP="003D3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NHÂN VIÊN TỔNG HỢP</w:t>
      </w:r>
    </w:p>
    <w:sectPr w:rsidR="003D3257" w:rsidRPr="003D325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F7C" w:rsidRDefault="008A2F7C" w:rsidP="005F3669">
      <w:pPr>
        <w:spacing w:after="0" w:line="240" w:lineRule="auto"/>
      </w:pPr>
      <w:r>
        <w:separator/>
      </w:r>
    </w:p>
  </w:endnote>
  <w:endnote w:type="continuationSeparator" w:id="0">
    <w:p w:rsidR="008A2F7C" w:rsidRDefault="008A2F7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56A" w:rsidRDefault="00FE7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E756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E756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56A" w:rsidRDefault="00FE7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F7C" w:rsidRDefault="008A2F7C" w:rsidP="005F3669">
      <w:pPr>
        <w:spacing w:after="0" w:line="240" w:lineRule="auto"/>
      </w:pPr>
      <w:r>
        <w:separator/>
      </w:r>
    </w:p>
  </w:footnote>
  <w:footnote w:type="continuationSeparator" w:id="0">
    <w:p w:rsidR="008A2F7C" w:rsidRDefault="008A2F7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56A" w:rsidRDefault="00FE7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108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94"/>
      <w:gridCol w:w="4906"/>
    </w:tblGrid>
    <w:tr w:rsidR="005F3669" w:rsidRPr="00226576" w:rsidTr="00BB3946">
      <w:tc>
        <w:tcPr>
          <w:tcW w:w="5894" w:type="dxa"/>
        </w:tcPr>
        <w:p w:rsidR="005F3669" w:rsidRPr="000B1655" w:rsidRDefault="00FE756A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060D3B6A" wp14:editId="44ACFBC4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906" w:type="dxa"/>
          <w:vAlign w:val="bottom"/>
        </w:tcPr>
        <w:p w:rsidR="005F3669" w:rsidRPr="00226576" w:rsidRDefault="006A7FCF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M03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56A" w:rsidRDefault="00FE7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57"/>
    <w:rsid w:val="000A342E"/>
    <w:rsid w:val="00232580"/>
    <w:rsid w:val="002A32CF"/>
    <w:rsid w:val="003D3257"/>
    <w:rsid w:val="004440A3"/>
    <w:rsid w:val="00452DEB"/>
    <w:rsid w:val="004D60AF"/>
    <w:rsid w:val="004F3CBF"/>
    <w:rsid w:val="005F3669"/>
    <w:rsid w:val="00604194"/>
    <w:rsid w:val="006349F4"/>
    <w:rsid w:val="006A7FCF"/>
    <w:rsid w:val="006B68B0"/>
    <w:rsid w:val="006D320F"/>
    <w:rsid w:val="007957CC"/>
    <w:rsid w:val="007D7B80"/>
    <w:rsid w:val="008A2F7C"/>
    <w:rsid w:val="008A3B72"/>
    <w:rsid w:val="00973F17"/>
    <w:rsid w:val="00976DAA"/>
    <w:rsid w:val="009D6AC1"/>
    <w:rsid w:val="009E288C"/>
    <w:rsid w:val="00A7525C"/>
    <w:rsid w:val="00BB3946"/>
    <w:rsid w:val="00BD77F5"/>
    <w:rsid w:val="00C16177"/>
    <w:rsid w:val="00D23535"/>
    <w:rsid w:val="00D833E1"/>
    <w:rsid w:val="00E50DC8"/>
    <w:rsid w:val="00F30885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9A969"/>
  <w15:chartTrackingRefBased/>
  <w15:docId w15:val="{B47AF050-FEAB-4BE2-9E9A-4459F48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5</cp:revision>
  <cp:lastPrinted>2016-01-13T04:15:00Z</cp:lastPrinted>
  <dcterms:created xsi:type="dcterms:W3CDTF">2016-01-13T03:26:00Z</dcterms:created>
  <dcterms:modified xsi:type="dcterms:W3CDTF">2018-06-20T09:50:00Z</dcterms:modified>
</cp:coreProperties>
</file>