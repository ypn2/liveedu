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FB5" w:rsidRPr="00F973FD" w:rsidRDefault="00350CB3" w:rsidP="00F973FD">
      <w:pPr>
        <w:tabs>
          <w:tab w:val="center" w:pos="4536"/>
          <w:tab w:val="left" w:pos="5940"/>
          <w:tab w:val="left" w:leader="dot" w:pos="8910"/>
        </w:tabs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00281" w:rsidRPr="004D6FA8">
        <w:rPr>
          <w:rFonts w:ascii="Times New Roman" w:hAnsi="Times New Roman" w:cs="Times New Roman"/>
          <w:b/>
          <w:sz w:val="28"/>
          <w:szCs w:val="28"/>
        </w:rPr>
        <w:t>THẺ KHO</w:t>
      </w:r>
      <w:r w:rsidR="00F973FD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F973FD" w:rsidRPr="00F973FD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="00F973FD" w:rsidRPr="00F973F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973FD">
        <w:rPr>
          <w:rFonts w:ascii="Times New Roman" w:hAnsi="Times New Roman" w:cs="Times New Roman"/>
          <w:b/>
          <w:sz w:val="24"/>
          <w:szCs w:val="24"/>
        </w:rPr>
        <w:tab/>
      </w:r>
    </w:p>
    <w:p w:rsidR="00F973FD" w:rsidRPr="00F973FD" w:rsidRDefault="00F973FD" w:rsidP="00F973FD">
      <w:pPr>
        <w:tabs>
          <w:tab w:val="center" w:pos="3150"/>
          <w:tab w:val="left" w:leader="dot" w:pos="5580"/>
          <w:tab w:val="left" w:pos="5940"/>
          <w:tab w:val="left" w:leader="dot" w:pos="8910"/>
        </w:tabs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F973F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Kho: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F973F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973FD">
        <w:rPr>
          <w:rFonts w:ascii="Times New Roman" w:hAnsi="Times New Roman" w:cs="Times New Roman"/>
          <w:b/>
          <w:sz w:val="24"/>
          <w:szCs w:val="24"/>
        </w:rPr>
        <w:t>Ngày</w:t>
      </w:r>
      <w:proofErr w:type="spellEnd"/>
      <w:r w:rsidRPr="00F973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73FD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Pr="00F973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73FD">
        <w:rPr>
          <w:rFonts w:ascii="Times New Roman" w:hAnsi="Times New Roman" w:cs="Times New Roman"/>
          <w:b/>
          <w:sz w:val="24"/>
          <w:szCs w:val="24"/>
        </w:rPr>
        <w:t>thẻ</w:t>
      </w:r>
      <w:proofErr w:type="spellEnd"/>
      <w:r w:rsidRPr="00F973F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C3061" w:rsidRPr="00BD0FB5" w:rsidRDefault="00BD0FB5" w:rsidP="00F973FD">
      <w:pPr>
        <w:tabs>
          <w:tab w:val="left" w:leader="dot" w:pos="8910"/>
        </w:tabs>
        <w:spacing w:after="0" w:line="312" w:lineRule="auto"/>
        <w:ind w:left="1980"/>
        <w:rPr>
          <w:rFonts w:ascii="Times New Roman" w:hAnsi="Times New Roman" w:cs="Times New Roman"/>
          <w:sz w:val="24"/>
          <w:szCs w:val="24"/>
        </w:rPr>
      </w:pPr>
      <w:proofErr w:type="spellStart"/>
      <w:r w:rsidRPr="00BD0FB5">
        <w:rPr>
          <w:rFonts w:ascii="Times New Roman" w:hAnsi="Times New Roman" w:cs="Times New Roman"/>
          <w:b/>
          <w:sz w:val="24"/>
          <w:szCs w:val="24"/>
        </w:rPr>
        <w:t>Địa</w:t>
      </w:r>
      <w:proofErr w:type="spellEnd"/>
      <w:r w:rsidRPr="00BD0F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0FB5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BD0FB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973FD">
        <w:rPr>
          <w:rFonts w:ascii="Times New Roman" w:hAnsi="Times New Roman" w:cs="Times New Roman"/>
          <w:sz w:val="24"/>
          <w:szCs w:val="24"/>
        </w:rPr>
        <w:tab/>
      </w:r>
    </w:p>
    <w:p w:rsidR="00621DB1" w:rsidRDefault="001A1F03" w:rsidP="00F973FD">
      <w:pPr>
        <w:pStyle w:val="ListParagraph"/>
        <w:numPr>
          <w:ilvl w:val="0"/>
          <w:numId w:val="4"/>
        </w:numPr>
        <w:tabs>
          <w:tab w:val="left" w:leader="dot" w:pos="8640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MÃ </w:t>
      </w:r>
      <w:r w:rsidR="004D6FA8">
        <w:rPr>
          <w:rFonts w:ascii="Times New Roman" w:hAnsi="Times New Roman" w:cs="Times New Roman"/>
          <w:sz w:val="24"/>
          <w:szCs w:val="24"/>
        </w:rPr>
        <w:t>HÀNG HÓA</w:t>
      </w:r>
      <w:r w:rsidR="00744466">
        <w:rPr>
          <w:rFonts w:ascii="Times New Roman" w:hAnsi="Times New Roman" w:cs="Times New Roman"/>
          <w:sz w:val="24"/>
          <w:szCs w:val="24"/>
        </w:rPr>
        <w:t xml:space="preserve">: </w:t>
      </w:r>
      <w:r w:rsidR="00744466">
        <w:rPr>
          <w:rFonts w:ascii="Times New Roman" w:hAnsi="Times New Roman" w:cs="Times New Roman"/>
          <w:sz w:val="24"/>
          <w:szCs w:val="24"/>
        </w:rPr>
        <w:tab/>
      </w:r>
      <w:r w:rsidR="00744466">
        <w:rPr>
          <w:rFonts w:ascii="Times New Roman" w:hAnsi="Times New Roman" w:cs="Times New Roman"/>
          <w:sz w:val="24"/>
          <w:szCs w:val="24"/>
        </w:rPr>
        <w:tab/>
      </w:r>
    </w:p>
    <w:p w:rsidR="00A00281" w:rsidRPr="008316AE" w:rsidRDefault="004D6FA8" w:rsidP="00F973FD">
      <w:pPr>
        <w:pStyle w:val="ListParagraph"/>
        <w:numPr>
          <w:ilvl w:val="0"/>
          <w:numId w:val="4"/>
        </w:numPr>
        <w:tabs>
          <w:tab w:val="left" w:leader="dot" w:pos="8640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LOẠI HÀNG HÓA</w:t>
      </w:r>
      <w:r w:rsidR="00744466">
        <w:rPr>
          <w:rFonts w:ascii="Times New Roman" w:hAnsi="Times New Roman" w:cs="Times New Roman"/>
          <w:sz w:val="24"/>
          <w:szCs w:val="24"/>
        </w:rPr>
        <w:t xml:space="preserve">: </w:t>
      </w:r>
      <w:r w:rsidR="00744466">
        <w:rPr>
          <w:rFonts w:ascii="Times New Roman" w:hAnsi="Times New Roman" w:cs="Times New Roman"/>
          <w:sz w:val="24"/>
          <w:szCs w:val="24"/>
        </w:rPr>
        <w:tab/>
      </w:r>
      <w:r w:rsidR="00744466">
        <w:rPr>
          <w:rFonts w:ascii="Times New Roman" w:hAnsi="Times New Roman" w:cs="Times New Roman"/>
          <w:sz w:val="24"/>
          <w:szCs w:val="24"/>
        </w:rPr>
        <w:tab/>
      </w:r>
    </w:p>
    <w:p w:rsidR="00A00281" w:rsidRPr="008316AE" w:rsidRDefault="00A00281" w:rsidP="00F973FD">
      <w:pPr>
        <w:pStyle w:val="ListParagraph"/>
        <w:numPr>
          <w:ilvl w:val="0"/>
          <w:numId w:val="4"/>
        </w:numPr>
        <w:tabs>
          <w:tab w:val="left" w:leader="dot" w:pos="8640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6AE">
        <w:rPr>
          <w:rFonts w:ascii="Times New Roman" w:hAnsi="Times New Roman" w:cs="Times New Roman"/>
          <w:sz w:val="24"/>
          <w:szCs w:val="24"/>
        </w:rPr>
        <w:t>Đ</w:t>
      </w:r>
      <w:r w:rsidR="00F973FD">
        <w:rPr>
          <w:rFonts w:ascii="Times New Roman" w:hAnsi="Times New Roman" w:cs="Times New Roman"/>
          <w:sz w:val="24"/>
          <w:szCs w:val="24"/>
        </w:rPr>
        <w:t>ƠN VỊ TÍNH</w:t>
      </w:r>
      <w:r w:rsidRPr="008316AE">
        <w:rPr>
          <w:rFonts w:ascii="Times New Roman" w:hAnsi="Times New Roman" w:cs="Times New Roman"/>
          <w:sz w:val="24"/>
          <w:szCs w:val="24"/>
        </w:rPr>
        <w:t>:</w:t>
      </w:r>
      <w:r w:rsidR="00744466">
        <w:rPr>
          <w:rFonts w:ascii="Times New Roman" w:hAnsi="Times New Roman" w:cs="Times New Roman"/>
          <w:sz w:val="24"/>
          <w:szCs w:val="24"/>
        </w:rPr>
        <w:t xml:space="preserve"> </w:t>
      </w:r>
      <w:r w:rsidR="00744466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450" w:type="dxa"/>
        <w:tblInd w:w="-185" w:type="dxa"/>
        <w:tblLook w:val="04A0" w:firstRow="1" w:lastRow="0" w:firstColumn="1" w:lastColumn="0" w:noHBand="0" w:noVBand="1"/>
      </w:tblPr>
      <w:tblGrid>
        <w:gridCol w:w="670"/>
        <w:gridCol w:w="1220"/>
        <w:gridCol w:w="1170"/>
        <w:gridCol w:w="1980"/>
        <w:gridCol w:w="1080"/>
        <w:gridCol w:w="1184"/>
        <w:gridCol w:w="870"/>
        <w:gridCol w:w="1276"/>
      </w:tblGrid>
      <w:tr w:rsidR="00744466" w:rsidRPr="00DE01DC" w:rsidTr="00791FEF">
        <w:trPr>
          <w:trHeight w:val="318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744466" w:rsidRPr="00CC3061" w:rsidRDefault="00744466" w:rsidP="00CC3061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44466" w:rsidRPr="00CC3061" w:rsidRDefault="00744466" w:rsidP="004D6FA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từ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744466" w:rsidRPr="00CC3061" w:rsidRDefault="00744466" w:rsidP="0074446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giải</w:t>
            </w:r>
            <w:proofErr w:type="spellEnd"/>
          </w:p>
        </w:tc>
        <w:tc>
          <w:tcPr>
            <w:tcW w:w="3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44466" w:rsidRPr="00744466" w:rsidRDefault="00744466" w:rsidP="004D6FA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lượng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</w:tcPr>
          <w:p w:rsidR="00744466" w:rsidRPr="00744466" w:rsidRDefault="00744466" w:rsidP="004D6FA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chú</w:t>
            </w:r>
            <w:proofErr w:type="spellEnd"/>
          </w:p>
        </w:tc>
      </w:tr>
      <w:tr w:rsidR="00744466" w:rsidRPr="00DE01DC" w:rsidTr="00791FEF">
        <w:trPr>
          <w:trHeight w:val="318"/>
        </w:trPr>
        <w:tc>
          <w:tcPr>
            <w:tcW w:w="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44466" w:rsidRDefault="00744466" w:rsidP="004D6FA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hideMark/>
          </w:tcPr>
          <w:p w:rsidR="00744466" w:rsidRPr="00CC3061" w:rsidRDefault="00744466" w:rsidP="004D6FA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Số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44466" w:rsidRPr="00CC3061" w:rsidRDefault="00744466" w:rsidP="004D6FA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Ngày</w:t>
            </w:r>
            <w:proofErr w:type="spellEnd"/>
          </w:p>
        </w:tc>
        <w:tc>
          <w:tcPr>
            <w:tcW w:w="19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hideMark/>
          </w:tcPr>
          <w:p w:rsidR="00744466" w:rsidRPr="00DE01DC" w:rsidRDefault="00744466" w:rsidP="004D6FA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hideMark/>
          </w:tcPr>
          <w:p w:rsidR="00744466" w:rsidRPr="00CC3061" w:rsidRDefault="00744466" w:rsidP="004D6FA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Nhập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hideMark/>
          </w:tcPr>
          <w:p w:rsidR="00744466" w:rsidRPr="00CC3061" w:rsidRDefault="00744466" w:rsidP="004D6FA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Xuất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44466" w:rsidRPr="00CC3061" w:rsidRDefault="00744466" w:rsidP="004D6FA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Tồn</w:t>
            </w:r>
            <w:proofErr w:type="spellEnd"/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44466" w:rsidRDefault="00744466" w:rsidP="004D6FA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BD0FB5" w:rsidRPr="00DE01DC" w:rsidTr="00791FEF">
        <w:trPr>
          <w:trHeight w:val="318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BD0FB5" w:rsidRPr="00F973FD" w:rsidRDefault="00F973FD" w:rsidP="00F973FD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//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175B2" w:rsidRDefault="00D175B2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TỒN ĐẦU KỲ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BD0FB5" w:rsidRPr="00875537" w:rsidRDefault="00875537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//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BD0FB5" w:rsidRPr="00DE01DC" w:rsidTr="00791FEF">
        <w:trPr>
          <w:trHeight w:val="318"/>
        </w:trPr>
        <w:tc>
          <w:tcPr>
            <w:tcW w:w="6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8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BD0FB5" w:rsidRPr="00DE01DC" w:rsidTr="00791FEF">
        <w:trPr>
          <w:trHeight w:val="318"/>
        </w:trPr>
        <w:tc>
          <w:tcPr>
            <w:tcW w:w="6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8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BD0FB5" w:rsidRPr="00DE01DC" w:rsidTr="00791FEF">
        <w:trPr>
          <w:trHeight w:val="318"/>
        </w:trPr>
        <w:tc>
          <w:tcPr>
            <w:tcW w:w="6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8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BD0FB5" w:rsidRPr="00DE01DC" w:rsidTr="00791FEF">
        <w:trPr>
          <w:trHeight w:val="318"/>
        </w:trPr>
        <w:tc>
          <w:tcPr>
            <w:tcW w:w="6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8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BD0FB5" w:rsidRPr="00DE01DC" w:rsidTr="00791FEF">
        <w:trPr>
          <w:trHeight w:val="318"/>
        </w:trPr>
        <w:tc>
          <w:tcPr>
            <w:tcW w:w="6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8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BD0FB5" w:rsidRPr="00DE01DC" w:rsidTr="00791FEF">
        <w:trPr>
          <w:trHeight w:val="318"/>
        </w:trPr>
        <w:tc>
          <w:tcPr>
            <w:tcW w:w="6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8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BD0FB5" w:rsidRPr="00DE01DC" w:rsidTr="00791FEF">
        <w:trPr>
          <w:trHeight w:val="318"/>
        </w:trPr>
        <w:tc>
          <w:tcPr>
            <w:tcW w:w="6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8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9201E" w:rsidRPr="00DE01DC" w:rsidTr="00791FEF">
        <w:trPr>
          <w:trHeight w:val="318"/>
        </w:trPr>
        <w:tc>
          <w:tcPr>
            <w:tcW w:w="6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8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9201E" w:rsidRPr="00DE01DC" w:rsidTr="00791FEF">
        <w:trPr>
          <w:trHeight w:val="318"/>
        </w:trPr>
        <w:tc>
          <w:tcPr>
            <w:tcW w:w="6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8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9201E" w:rsidRPr="00DE01DC" w:rsidTr="00791FEF">
        <w:trPr>
          <w:trHeight w:val="318"/>
        </w:trPr>
        <w:tc>
          <w:tcPr>
            <w:tcW w:w="6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8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9201E" w:rsidRPr="00DE01DC" w:rsidTr="00791FEF">
        <w:trPr>
          <w:trHeight w:val="318"/>
        </w:trPr>
        <w:tc>
          <w:tcPr>
            <w:tcW w:w="6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8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9201E" w:rsidRPr="00DE01DC" w:rsidTr="00791FEF">
        <w:trPr>
          <w:trHeight w:val="318"/>
        </w:trPr>
        <w:tc>
          <w:tcPr>
            <w:tcW w:w="6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8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9201E" w:rsidRPr="00DE01DC" w:rsidTr="00791FEF">
        <w:trPr>
          <w:trHeight w:val="318"/>
        </w:trPr>
        <w:tc>
          <w:tcPr>
            <w:tcW w:w="6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8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9201E" w:rsidRPr="00DE01DC" w:rsidTr="00791FEF">
        <w:trPr>
          <w:trHeight w:val="318"/>
        </w:trPr>
        <w:tc>
          <w:tcPr>
            <w:tcW w:w="6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8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9201E" w:rsidRPr="00DE01DC" w:rsidTr="00791FEF">
        <w:trPr>
          <w:trHeight w:val="318"/>
        </w:trPr>
        <w:tc>
          <w:tcPr>
            <w:tcW w:w="6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87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89201E" w:rsidRPr="00DE01DC" w:rsidRDefault="0089201E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BD0FB5" w:rsidRPr="00DE01DC" w:rsidTr="00791FEF">
        <w:trPr>
          <w:trHeight w:val="318"/>
        </w:trPr>
        <w:tc>
          <w:tcPr>
            <w:tcW w:w="6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7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87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BD0FB5" w:rsidRPr="00DE01DC" w:rsidTr="00791FEF">
        <w:trPr>
          <w:trHeight w:val="289"/>
        </w:trPr>
        <w:tc>
          <w:tcPr>
            <w:tcW w:w="67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B5" w:rsidRPr="00DE01DC" w:rsidRDefault="00BD0FB5" w:rsidP="00F973FD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22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FB5" w:rsidRPr="00380467" w:rsidRDefault="00380467" w:rsidP="0038046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//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F973FD" w:rsidRDefault="00F973FD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CỘNG CUỐI KỲ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0FB5" w:rsidRPr="00875537" w:rsidRDefault="00BD0FB5" w:rsidP="0087553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0FB5" w:rsidRPr="00DE01DC" w:rsidRDefault="00BD0FB5" w:rsidP="00BD0FB5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:rsidR="00A00281" w:rsidRDefault="00A00281" w:rsidP="004D6FA8">
      <w:pPr>
        <w:spacing w:after="0" w:line="312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A00281" w:rsidRDefault="00A00281" w:rsidP="004D6FA8">
      <w:pPr>
        <w:spacing w:after="0" w:line="312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BD0FB5" w:rsidRDefault="00BD0FB5" w:rsidP="00BD0FB5">
      <w:pPr>
        <w:spacing w:after="0" w:line="312" w:lineRule="auto"/>
        <w:ind w:left="720" w:right="522" w:firstLine="72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…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…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20.</w:t>
      </w:r>
      <w:r w:rsidR="00791FE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00281" w:rsidRPr="00DE01DC" w:rsidRDefault="00BD0FB5" w:rsidP="00BD0FB5">
      <w:pPr>
        <w:spacing w:after="0" w:line="312" w:lineRule="auto"/>
        <w:ind w:right="522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TRƯỞNG BỘ PHẬN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00281" w:rsidRPr="00DE01DC">
        <w:rPr>
          <w:rFonts w:ascii="Times New Roman" w:hAnsi="Times New Roman" w:cs="Times New Roman"/>
          <w:b/>
          <w:sz w:val="24"/>
          <w:szCs w:val="24"/>
          <w:lang w:val="vi-VN"/>
        </w:rPr>
        <w:t>TH</w:t>
      </w:r>
      <w:r w:rsidR="00B661BF">
        <w:rPr>
          <w:rFonts w:ascii="Times New Roman" w:hAnsi="Times New Roman" w:cs="Times New Roman"/>
          <w:b/>
          <w:sz w:val="24"/>
          <w:szCs w:val="24"/>
        </w:rPr>
        <w:t>Ủ</w:t>
      </w:r>
      <w:r w:rsidR="00A00281" w:rsidRPr="00DE01D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KHO</w:t>
      </w:r>
    </w:p>
    <w:p w:rsidR="00340EE2" w:rsidRPr="00973F17" w:rsidRDefault="003C3E2C" w:rsidP="004D6FA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sectPr w:rsidR="00340EE2" w:rsidRPr="00973F17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E2C" w:rsidRDefault="003C3E2C" w:rsidP="005F3669">
      <w:pPr>
        <w:spacing w:after="0" w:line="240" w:lineRule="auto"/>
      </w:pPr>
      <w:r>
        <w:separator/>
      </w:r>
    </w:p>
  </w:endnote>
  <w:endnote w:type="continuationSeparator" w:id="0">
    <w:p w:rsidR="003C3E2C" w:rsidRDefault="003C3E2C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163" w:rsidRDefault="00EC71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D6FA8" w:rsidP="000C7BE7">
    <w:pPr>
      <w:pStyle w:val="Footer"/>
      <w:jc w:val="center"/>
    </w:pPr>
    <w:proofErr w:type="spellStart"/>
    <w:r>
      <w:rPr>
        <w:rFonts w:ascii="Times New Roman" w:hAnsi="Times New Roman" w:cs="Times New Roman"/>
        <w:sz w:val="20"/>
        <w:szCs w:val="20"/>
      </w:rPr>
      <w:t>Công</w:t>
    </w:r>
    <w:proofErr w:type="spellEnd"/>
    <w:r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>
      <w:rPr>
        <w:rFonts w:ascii="Times New Roman" w:hAnsi="Times New Roman" w:cs="Times New Roman"/>
        <w:sz w:val="20"/>
        <w:szCs w:val="20"/>
      </w:rPr>
      <w:t>cổ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phần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Luyện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thép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cao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cấp</w:t>
    </w:r>
    <w:proofErr w:type="spellEnd"/>
    <w:r w:rsidR="004F3CBF"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4F3CBF"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="004F3CBF"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4F3CBF"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 w:rsidR="004F3CBF">
      <w:rPr>
        <w:rFonts w:ascii="Times New Roman" w:hAnsi="Times New Roman" w:cs="Times New Roman"/>
        <w:sz w:val="24"/>
        <w:szCs w:val="24"/>
      </w:rPr>
      <w:tab/>
    </w:r>
    <w:r w:rsidR="004F3CBF"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="004F3CBF"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B5780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4F3CBF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4F3CBF"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B5780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0C7BE7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>
      <w:rPr>
        <w:rFonts w:ascii="Times New Roman" w:hAnsi="Times New Roman" w:cs="Times New Roman"/>
        <w:i/>
        <w:sz w:val="20"/>
        <w:szCs w:val="20"/>
      </w:rPr>
      <w:t>Rv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: </w:t>
    </w:r>
    <w:r w:rsidR="00EC7163">
      <w:rPr>
        <w:rFonts w:ascii="Times New Roman" w:hAnsi="Times New Roman" w:cs="Times New Roman"/>
        <w:i/>
        <w:sz w:val="20"/>
        <w:szCs w:val="20"/>
      </w:rPr>
      <w:t>28</w:t>
    </w:r>
    <w:r w:rsidR="00212364">
      <w:rPr>
        <w:rFonts w:ascii="Times New Roman" w:hAnsi="Times New Roman" w:cs="Times New Roman"/>
        <w:i/>
        <w:sz w:val="20"/>
        <w:szCs w:val="20"/>
      </w:rPr>
      <w:t>/</w:t>
    </w:r>
    <w:r w:rsidR="00EC7163">
      <w:rPr>
        <w:rFonts w:ascii="Times New Roman" w:hAnsi="Times New Roman" w:cs="Times New Roman"/>
        <w:i/>
        <w:sz w:val="20"/>
        <w:szCs w:val="20"/>
      </w:rPr>
      <w:t>02</w:t>
    </w:r>
    <w:r w:rsidR="00212364">
      <w:rPr>
        <w:rFonts w:ascii="Times New Roman" w:hAnsi="Times New Roman" w:cs="Times New Roman"/>
        <w:i/>
        <w:sz w:val="20"/>
        <w:szCs w:val="20"/>
      </w:rPr>
      <w:t>/2017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163" w:rsidRDefault="00EC7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E2C" w:rsidRDefault="003C3E2C" w:rsidP="005F3669">
      <w:pPr>
        <w:spacing w:after="0" w:line="240" w:lineRule="auto"/>
      </w:pPr>
      <w:r>
        <w:separator/>
      </w:r>
    </w:p>
  </w:footnote>
  <w:footnote w:type="continuationSeparator" w:id="0">
    <w:p w:rsidR="003C3E2C" w:rsidRDefault="003C3E2C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163" w:rsidRDefault="00EC71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8846" w:type="dxa"/>
      <w:tblInd w:w="27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30"/>
      <w:gridCol w:w="4516"/>
    </w:tblGrid>
    <w:tr w:rsidR="005F3669" w:rsidRPr="00226576" w:rsidTr="00A00281">
      <w:trPr>
        <w:trHeight w:val="732"/>
      </w:trPr>
      <w:tc>
        <w:tcPr>
          <w:tcW w:w="4330" w:type="dxa"/>
        </w:tcPr>
        <w:p w:rsidR="005F3669" w:rsidRPr="000B1655" w:rsidRDefault="00B57807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617DF03C" wp14:editId="3776144D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516" w:type="dxa"/>
          <w:vAlign w:val="bottom"/>
        </w:tcPr>
        <w:p w:rsidR="005F3669" w:rsidRPr="00226576" w:rsidRDefault="003744C8" w:rsidP="005B749B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  <w:lang w:val="en-US"/>
            </w:rPr>
            <w:t>M0</w:t>
          </w:r>
          <w:r w:rsidR="005B749B">
            <w:rPr>
              <w:sz w:val="20"/>
              <w:szCs w:val="20"/>
              <w:lang w:val="en-US"/>
            </w:rPr>
            <w:t>3</w:t>
          </w:r>
          <w:r>
            <w:rPr>
              <w:sz w:val="20"/>
              <w:szCs w:val="20"/>
              <w:lang w:val="en-US"/>
            </w:rPr>
            <w:t>-HC-QT-01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163" w:rsidRDefault="00EC71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434EA"/>
    <w:multiLevelType w:val="hybridMultilevel"/>
    <w:tmpl w:val="5FD03F26"/>
    <w:lvl w:ilvl="0" w:tplc="3E48C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9214881"/>
    <w:multiLevelType w:val="hybridMultilevel"/>
    <w:tmpl w:val="9A32FD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81"/>
    <w:rsid w:val="00040C75"/>
    <w:rsid w:val="000A342E"/>
    <w:rsid w:val="000C673B"/>
    <w:rsid w:val="000C7BE7"/>
    <w:rsid w:val="000D74F5"/>
    <w:rsid w:val="000F4F2A"/>
    <w:rsid w:val="0015560B"/>
    <w:rsid w:val="001A1F03"/>
    <w:rsid w:val="001A2CCE"/>
    <w:rsid w:val="00212364"/>
    <w:rsid w:val="00232580"/>
    <w:rsid w:val="002A32CF"/>
    <w:rsid w:val="003472CB"/>
    <w:rsid w:val="00350CB3"/>
    <w:rsid w:val="003744C8"/>
    <w:rsid w:val="00380467"/>
    <w:rsid w:val="003C3E2C"/>
    <w:rsid w:val="004440A3"/>
    <w:rsid w:val="00452DEB"/>
    <w:rsid w:val="00486986"/>
    <w:rsid w:val="004C6721"/>
    <w:rsid w:val="004D60AF"/>
    <w:rsid w:val="004D6FA8"/>
    <w:rsid w:val="004F3CBF"/>
    <w:rsid w:val="005136C7"/>
    <w:rsid w:val="005B749B"/>
    <w:rsid w:val="005F3669"/>
    <w:rsid w:val="00604194"/>
    <w:rsid w:val="00621DB1"/>
    <w:rsid w:val="006349F4"/>
    <w:rsid w:val="00656915"/>
    <w:rsid w:val="00671E01"/>
    <w:rsid w:val="00672A31"/>
    <w:rsid w:val="00684DC2"/>
    <w:rsid w:val="006B68B0"/>
    <w:rsid w:val="006D320F"/>
    <w:rsid w:val="00744466"/>
    <w:rsid w:val="007815E2"/>
    <w:rsid w:val="00791FEF"/>
    <w:rsid w:val="007957CC"/>
    <w:rsid w:val="007D7B80"/>
    <w:rsid w:val="00875537"/>
    <w:rsid w:val="0089201E"/>
    <w:rsid w:val="00894180"/>
    <w:rsid w:val="00923FFC"/>
    <w:rsid w:val="00973F17"/>
    <w:rsid w:val="00976DAA"/>
    <w:rsid w:val="009D6AC1"/>
    <w:rsid w:val="009E288C"/>
    <w:rsid w:val="009E2E6F"/>
    <w:rsid w:val="00A00281"/>
    <w:rsid w:val="00A2238F"/>
    <w:rsid w:val="00A7525C"/>
    <w:rsid w:val="00B2217A"/>
    <w:rsid w:val="00B57807"/>
    <w:rsid w:val="00B661BF"/>
    <w:rsid w:val="00B905C4"/>
    <w:rsid w:val="00BD0FB5"/>
    <w:rsid w:val="00BD77F5"/>
    <w:rsid w:val="00BF5A74"/>
    <w:rsid w:val="00C16177"/>
    <w:rsid w:val="00C604C5"/>
    <w:rsid w:val="00CC3061"/>
    <w:rsid w:val="00CD78F2"/>
    <w:rsid w:val="00D175B2"/>
    <w:rsid w:val="00D36BD5"/>
    <w:rsid w:val="00D50812"/>
    <w:rsid w:val="00D833E1"/>
    <w:rsid w:val="00E50DC8"/>
    <w:rsid w:val="00EC7163"/>
    <w:rsid w:val="00F30885"/>
    <w:rsid w:val="00F973FD"/>
    <w:rsid w:val="00FE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6C962"/>
  <w15:docId w15:val="{D199F10A-33CC-4774-B6AF-B076B773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54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20</cp:revision>
  <cp:lastPrinted>2016-12-20T09:54:00Z</cp:lastPrinted>
  <dcterms:created xsi:type="dcterms:W3CDTF">2016-12-20T09:35:00Z</dcterms:created>
  <dcterms:modified xsi:type="dcterms:W3CDTF">2018-06-20T09:33:00Z</dcterms:modified>
</cp:coreProperties>
</file>