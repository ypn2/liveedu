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E2" w:rsidRDefault="009D0A05" w:rsidP="009D0A05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75133">
        <w:rPr>
          <w:rFonts w:ascii="Times New Roman" w:hAnsi="Times New Roman"/>
          <w:b/>
          <w:sz w:val="32"/>
          <w:szCs w:val="32"/>
        </w:rPr>
        <w:t>GIẤY ĐĂNG KÝ SỬ DỤNG</w:t>
      </w:r>
      <w:r w:rsidRPr="00C53D0B">
        <w:rPr>
          <w:rFonts w:ascii="Times New Roman" w:hAnsi="Times New Roman"/>
          <w:b/>
          <w:sz w:val="32"/>
          <w:szCs w:val="32"/>
          <w:lang w:val="vi-VN"/>
        </w:rPr>
        <w:t xml:space="preserve"> XE</w:t>
      </w:r>
    </w:p>
    <w:p w:rsidR="009D0A05" w:rsidRDefault="009D0A05" w:rsidP="009D0A0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Kính gửi: </w:t>
      </w:r>
      <w:r w:rsidRPr="009D0A05">
        <w:rPr>
          <w:rFonts w:ascii="Times New Roman" w:hAnsi="Times New Roman" w:cs="Times New Roman"/>
          <w:b/>
          <w:sz w:val="24"/>
          <w:szCs w:val="24"/>
        </w:rPr>
        <w:t>Phòng Hành chính – Tổng hợp</w:t>
      </w:r>
    </w:p>
    <w:tbl>
      <w:tblPr>
        <w:tblStyle w:val="TableGrid"/>
        <w:tblW w:w="10548" w:type="dxa"/>
        <w:tblInd w:w="-31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904"/>
        <w:gridCol w:w="3644"/>
      </w:tblGrid>
      <w:tr w:rsidR="008B671E" w:rsidTr="008014AF">
        <w:trPr>
          <w:trHeight w:val="3403"/>
        </w:trPr>
        <w:tc>
          <w:tcPr>
            <w:tcW w:w="6904" w:type="dxa"/>
          </w:tcPr>
          <w:p w:rsid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Người đề nghị:</w:t>
            </w:r>
            <w:r w:rsidR="00211B5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………………………………………………….</w:t>
            </w:r>
          </w:p>
          <w:p w:rsid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công tác: ………………………………………………</w:t>
            </w:r>
          </w:p>
          <w:p w:rsid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Đề nghị sử dụng xe biển kiểm soát: ……………………………</w:t>
            </w:r>
          </w:p>
          <w:p w:rsid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Mục đích sử dụng: ……………………………………………..</w:t>
            </w:r>
          </w:p>
          <w:p w:rsid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Thời gian: Từ ….giờ….. ngày ….. tháng ….. năm …….</w:t>
            </w:r>
          </w:p>
          <w:p w:rsid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             Đến….giờ….. ngày ….. tháng ….. năm ……</w:t>
            </w:r>
          </w:p>
          <w:p w:rsid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Địa điểm đi: ……………………………………………………</w:t>
            </w:r>
          </w:p>
          <w:p w:rsid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Địa điểm đến: ………………………………………………….</w:t>
            </w:r>
          </w:p>
          <w:p w:rsidR="008B671E" w:rsidRPr="008014AF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B671E">
              <w:rPr>
                <w:rFonts w:cs="Times New Roman"/>
                <w:sz w:val="24"/>
                <w:szCs w:val="24"/>
              </w:rPr>
              <w:t xml:space="preserve">Tôi xin cam kết sử dụng xe đúng mục đích và đúng quy định của Công ty đề ra, </w:t>
            </w:r>
            <w:r w:rsidRPr="008B671E">
              <w:rPr>
                <w:sz w:val="24"/>
                <w:szCs w:val="24"/>
              </w:rPr>
              <w:t>nếu sai tôi xin hoàn toàn chịu trách nhiệ</w:t>
            </w:r>
            <w:r w:rsidR="008014AF">
              <w:rPr>
                <w:sz w:val="24"/>
                <w:szCs w:val="24"/>
              </w:rPr>
              <w:t>m</w:t>
            </w:r>
            <w:r w:rsidR="008014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644" w:type="dxa"/>
          </w:tcPr>
          <w:p w:rsidR="008B671E" w:rsidRP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B671E">
              <w:rPr>
                <w:rFonts w:cs="Times New Roman"/>
                <w:sz w:val="24"/>
                <w:szCs w:val="24"/>
                <w:lang w:val="en-US"/>
              </w:rPr>
              <w:t>Chỉ số km:</w:t>
            </w:r>
          </w:p>
          <w:p w:rsidR="008B671E" w:rsidRP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B671E">
              <w:rPr>
                <w:rFonts w:cs="Times New Roman"/>
                <w:sz w:val="24"/>
                <w:szCs w:val="24"/>
                <w:lang w:val="en-US"/>
              </w:rPr>
              <w:t>Đi: ……………..</w:t>
            </w:r>
          </w:p>
          <w:p w:rsidR="008B671E" w:rsidRP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B671E">
              <w:rPr>
                <w:rFonts w:cs="Times New Roman"/>
                <w:sz w:val="24"/>
                <w:szCs w:val="24"/>
                <w:lang w:val="en-US"/>
              </w:rPr>
              <w:t>Về: …………….</w:t>
            </w:r>
          </w:p>
          <w:p w:rsidR="008B671E" w:rsidRP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B671E">
              <w:rPr>
                <w:rFonts w:cs="Times New Roman"/>
                <w:sz w:val="24"/>
                <w:szCs w:val="24"/>
                <w:lang w:val="en-US"/>
              </w:rPr>
              <w:t>Tổng: ………….</w:t>
            </w:r>
          </w:p>
          <w:p w:rsidR="008B671E" w:rsidRP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B671E">
              <w:rPr>
                <w:rFonts w:cs="Times New Roman"/>
                <w:sz w:val="24"/>
                <w:szCs w:val="24"/>
                <w:lang w:val="en-US"/>
              </w:rPr>
              <w:t>Xác nhận của người sử dụ</w:t>
            </w:r>
            <w:r w:rsidR="008014AF">
              <w:rPr>
                <w:rFonts w:cs="Times New Roman"/>
                <w:sz w:val="24"/>
                <w:szCs w:val="24"/>
                <w:lang w:val="en-US"/>
              </w:rPr>
              <w:t>ng xe:</w:t>
            </w:r>
          </w:p>
          <w:p w:rsidR="008B671E" w:rsidRP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B671E">
              <w:rPr>
                <w:rFonts w:cs="Times New Roman"/>
                <w:sz w:val="24"/>
                <w:szCs w:val="24"/>
                <w:lang w:val="en-US"/>
              </w:rPr>
              <w:t>…………………………………</w:t>
            </w:r>
          </w:p>
          <w:p w:rsidR="008B671E" w:rsidRP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B671E">
              <w:rPr>
                <w:rFonts w:cs="Times New Roman"/>
                <w:sz w:val="24"/>
                <w:szCs w:val="24"/>
                <w:lang w:val="en-US"/>
              </w:rPr>
              <w:t>…………………………………</w:t>
            </w:r>
          </w:p>
          <w:p w:rsidR="008B671E" w:rsidRP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B671E">
              <w:rPr>
                <w:rFonts w:cs="Times New Roman"/>
                <w:sz w:val="24"/>
                <w:szCs w:val="24"/>
                <w:lang w:val="en-US"/>
              </w:rPr>
              <w:t>…………………………………</w:t>
            </w:r>
          </w:p>
          <w:p w:rsidR="008B671E" w:rsidRP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B671E">
              <w:rPr>
                <w:rFonts w:cs="Times New Roman"/>
                <w:sz w:val="24"/>
                <w:szCs w:val="24"/>
                <w:lang w:val="en-US"/>
              </w:rPr>
              <w:t>…………………………………</w:t>
            </w:r>
          </w:p>
          <w:p w:rsidR="008B671E" w:rsidRDefault="008B671E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B671E">
              <w:rPr>
                <w:rFonts w:cs="Times New Roman"/>
                <w:sz w:val="24"/>
                <w:szCs w:val="24"/>
                <w:lang w:val="en-US"/>
              </w:rPr>
              <w:t>…………………………………</w:t>
            </w:r>
          </w:p>
          <w:p w:rsidR="008014AF" w:rsidRPr="008B671E" w:rsidRDefault="008014AF" w:rsidP="008014AF">
            <w:pPr>
              <w:spacing w:line="288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:rsidR="008B671E" w:rsidRDefault="008B671E" w:rsidP="008B671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….. tháng …… năm ……</w:t>
      </w:r>
    </w:p>
    <w:p w:rsidR="008B671E" w:rsidRPr="008B671E" w:rsidRDefault="008B671E" w:rsidP="008B67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Phòng HCTH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Phụ trách bộ phận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Người đề nghị</w:t>
      </w:r>
    </w:p>
    <w:sectPr w:rsidR="008B671E" w:rsidRPr="008B671E" w:rsidSect="009D0A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8391" w:orient="landscape" w:code="11"/>
      <w:pgMar w:top="1309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B0E" w:rsidRDefault="00B56B0E" w:rsidP="005F3669">
      <w:pPr>
        <w:spacing w:after="0" w:line="240" w:lineRule="auto"/>
      </w:pPr>
      <w:r>
        <w:separator/>
      </w:r>
    </w:p>
  </w:endnote>
  <w:endnote w:type="continuationSeparator" w:id="0">
    <w:p w:rsidR="00B56B0E" w:rsidRDefault="00B56B0E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41F" w:rsidRDefault="00C044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8B671E">
    <w:pPr>
      <w:pStyle w:val="Footer"/>
    </w:pPr>
    <w:r w:rsidRPr="004F3CBF">
      <w:rPr>
        <w:rFonts w:ascii="Times New Roman" w:hAnsi="Times New Roman" w:cs="Times New Roman"/>
        <w:sz w:val="20"/>
        <w:szCs w:val="20"/>
      </w:rPr>
      <w:t xml:space="preserve">Công ty Cổ phần </w:t>
    </w:r>
    <w:r w:rsidR="00883953">
      <w:rPr>
        <w:rFonts w:ascii="Times New Roman" w:hAnsi="Times New Roman" w:cs="Times New Roman"/>
        <w:sz w:val="20"/>
        <w:szCs w:val="20"/>
      </w:rPr>
      <w:t xml:space="preserve">Luyện </w:t>
    </w:r>
    <w:r w:rsidRPr="004F3CBF">
      <w:rPr>
        <w:rFonts w:ascii="Times New Roman" w:hAnsi="Times New Roman" w:cs="Times New Roman"/>
        <w:sz w:val="20"/>
        <w:szCs w:val="20"/>
      </w:rPr>
      <w:t>thép</w:t>
    </w:r>
    <w:r w:rsidR="00883953">
      <w:rPr>
        <w:rFonts w:ascii="Times New Roman" w:hAnsi="Times New Roman" w:cs="Times New Roman"/>
        <w:sz w:val="20"/>
        <w:szCs w:val="20"/>
      </w:rPr>
      <w:t xml:space="preserve"> cao cấp</w:t>
    </w:r>
    <w:r w:rsidRPr="004F3CBF">
      <w:rPr>
        <w:rFonts w:ascii="Times New Roman" w:hAnsi="Times New Roman" w:cs="Times New Roman"/>
        <w:sz w:val="20"/>
        <w:szCs w:val="20"/>
      </w:rPr>
      <w:t xml:space="preserve"> Việt Nhật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0441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0441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r w:rsidRPr="006B68B0">
      <w:rPr>
        <w:rFonts w:ascii="Times New Roman" w:hAnsi="Times New Roman" w:cs="Times New Roman"/>
        <w:i/>
        <w:sz w:val="20"/>
        <w:szCs w:val="20"/>
      </w:rPr>
      <w:t xml:space="preserve">Rv: </w:t>
    </w:r>
    <w:r w:rsidR="0091067A">
      <w:rPr>
        <w:rFonts w:ascii="Times New Roman" w:hAnsi="Times New Roman" w:cs="Times New Roman"/>
        <w:i/>
        <w:sz w:val="20"/>
        <w:szCs w:val="20"/>
      </w:rPr>
      <w:t>13/12</w:t>
    </w:r>
    <w:r w:rsidR="00AA142E">
      <w:rPr>
        <w:rFonts w:ascii="Times New Roman" w:hAnsi="Times New Roman" w:cs="Times New Roman"/>
        <w:i/>
        <w:sz w:val="20"/>
        <w:szCs w:val="20"/>
      </w:rPr>
      <w:t>/</w:t>
    </w:r>
    <w:r w:rsidR="0091067A">
      <w:rPr>
        <w:rFonts w:ascii="Times New Roman" w:hAnsi="Times New Roman" w:cs="Times New Roman"/>
        <w:i/>
        <w:sz w:val="20"/>
        <w:szCs w:val="20"/>
      </w:rPr>
      <w:t>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41F" w:rsidRDefault="00C04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B0E" w:rsidRDefault="00B56B0E" w:rsidP="005F3669">
      <w:pPr>
        <w:spacing w:after="0" w:line="240" w:lineRule="auto"/>
      </w:pPr>
      <w:r>
        <w:separator/>
      </w:r>
    </w:p>
  </w:footnote>
  <w:footnote w:type="continuationSeparator" w:id="0">
    <w:p w:rsidR="00B56B0E" w:rsidRDefault="00B56B0E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41F" w:rsidRDefault="00C044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620" w:type="dxa"/>
      <w:tblInd w:w="-342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56"/>
      <w:gridCol w:w="5464"/>
    </w:tblGrid>
    <w:tr w:rsidR="005F3669" w:rsidRPr="00226576" w:rsidTr="00E64F74">
      <w:tc>
        <w:tcPr>
          <w:tcW w:w="5156" w:type="dxa"/>
        </w:tcPr>
        <w:p w:rsidR="005F3669" w:rsidRPr="000B1655" w:rsidRDefault="00C0441F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 w:colFirst="1" w:colLast="1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19FEC6EF" wp14:editId="5E22825F">
                <wp:extent cx="788406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6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4" w:type="dxa"/>
          <w:vAlign w:val="bottom"/>
        </w:tcPr>
        <w:p w:rsidR="005F3669" w:rsidRPr="00226576" w:rsidRDefault="00CF1A2B" w:rsidP="005F3669">
          <w:pPr>
            <w:pStyle w:val="Header"/>
            <w:jc w:val="right"/>
            <w:rPr>
              <w:sz w:val="20"/>
              <w:szCs w:val="20"/>
            </w:rPr>
          </w:pPr>
          <w:r w:rsidRPr="00E07B61">
            <w:rPr>
              <w:sz w:val="20"/>
              <w:szCs w:val="20"/>
              <w:lang w:val="en-US"/>
            </w:rPr>
            <w:t>M05</w:t>
          </w:r>
          <w:r w:rsidR="005F3669" w:rsidRPr="00E07B61">
            <w:rPr>
              <w:sz w:val="20"/>
              <w:szCs w:val="20"/>
              <w:lang w:val="en-US"/>
            </w:rPr>
            <w:t>-</w:t>
          </w:r>
          <w:r w:rsidR="008B671E" w:rsidRPr="00E07B61">
            <w:rPr>
              <w:sz w:val="20"/>
              <w:szCs w:val="20"/>
              <w:lang w:val="en-US"/>
            </w:rPr>
            <w:t>HC-QT-03</w:t>
          </w:r>
        </w:p>
      </w:tc>
    </w:tr>
    <w:bookmarkEnd w:id="0"/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41F" w:rsidRDefault="00C04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A05"/>
    <w:rsid w:val="00023398"/>
    <w:rsid w:val="000A342E"/>
    <w:rsid w:val="00211B56"/>
    <w:rsid w:val="00232580"/>
    <w:rsid w:val="002A32CF"/>
    <w:rsid w:val="002E26F6"/>
    <w:rsid w:val="00422F91"/>
    <w:rsid w:val="004440A3"/>
    <w:rsid w:val="00452DEB"/>
    <w:rsid w:val="004D60AF"/>
    <w:rsid w:val="004F3CBF"/>
    <w:rsid w:val="005E788F"/>
    <w:rsid w:val="005F3669"/>
    <w:rsid w:val="00604194"/>
    <w:rsid w:val="006349F4"/>
    <w:rsid w:val="006B68B0"/>
    <w:rsid w:val="006D320F"/>
    <w:rsid w:val="007841AF"/>
    <w:rsid w:val="007957CC"/>
    <w:rsid w:val="007D7B80"/>
    <w:rsid w:val="008014AF"/>
    <w:rsid w:val="00883953"/>
    <w:rsid w:val="008B671E"/>
    <w:rsid w:val="0091067A"/>
    <w:rsid w:val="00973F17"/>
    <w:rsid w:val="00976DAA"/>
    <w:rsid w:val="009D0A05"/>
    <w:rsid w:val="009D6AC1"/>
    <w:rsid w:val="009E288C"/>
    <w:rsid w:val="00A7525C"/>
    <w:rsid w:val="00AA142E"/>
    <w:rsid w:val="00AA6D3D"/>
    <w:rsid w:val="00B56B0E"/>
    <w:rsid w:val="00BA07C6"/>
    <w:rsid w:val="00BD77F5"/>
    <w:rsid w:val="00C0441F"/>
    <w:rsid w:val="00C16177"/>
    <w:rsid w:val="00C80236"/>
    <w:rsid w:val="00CF1A2B"/>
    <w:rsid w:val="00D833E1"/>
    <w:rsid w:val="00E07B61"/>
    <w:rsid w:val="00E50DC8"/>
    <w:rsid w:val="00E61AA8"/>
    <w:rsid w:val="00E61AC4"/>
    <w:rsid w:val="00E64F74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514B02-56A6-4071-B0FF-61EFDB2D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52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Thi Kim Ngan</cp:lastModifiedBy>
  <cp:revision>12</cp:revision>
  <dcterms:created xsi:type="dcterms:W3CDTF">2015-12-22T07:51:00Z</dcterms:created>
  <dcterms:modified xsi:type="dcterms:W3CDTF">2018-06-20T07:55:00Z</dcterms:modified>
</cp:coreProperties>
</file>