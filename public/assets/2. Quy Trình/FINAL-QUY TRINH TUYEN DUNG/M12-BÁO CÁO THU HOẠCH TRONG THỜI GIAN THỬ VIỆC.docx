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6F" w:rsidRPr="0064039A" w:rsidRDefault="00347E6F" w:rsidP="00347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3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CD3A3" wp14:editId="3A600103">
                <wp:simplePos x="0" y="0"/>
                <wp:positionH relativeFrom="margin">
                  <wp:posOffset>3537171</wp:posOffset>
                </wp:positionH>
                <wp:positionV relativeFrom="paragraph">
                  <wp:posOffset>-1704340</wp:posOffset>
                </wp:positionV>
                <wp:extent cx="17621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E6F" w:rsidRPr="00FB198C" w:rsidRDefault="00347E6F" w:rsidP="00347E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Bản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đính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kèm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347E6F" w:rsidRPr="00FB198C" w:rsidRDefault="00347E6F" w:rsidP="00347E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Biểu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M12-NS-QT-</w:t>
                            </w:r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CD3A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8.5pt;margin-top:-134.2pt;width:13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" fillcolor="red" strokeweight=".5pt">
                <v:textbox>
                  <w:txbxContent>
                    <w:p w:rsidR="00347E6F" w:rsidRPr="00FB198C" w:rsidRDefault="00347E6F" w:rsidP="00347E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Bản đính kèm số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</w:t>
                      </w:r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</w:t>
                      </w:r>
                    </w:p>
                    <w:p w:rsidR="00347E6F" w:rsidRPr="00FB198C" w:rsidRDefault="00347E6F" w:rsidP="00347E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Biểu mẫu số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M12-NS-QT-</w:t>
                      </w: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039A">
        <w:rPr>
          <w:rFonts w:ascii="Times New Roman" w:hAnsi="Times New Roman" w:cs="Times New Roman"/>
          <w:b/>
          <w:sz w:val="24"/>
          <w:szCs w:val="24"/>
        </w:rPr>
        <w:t>BÁO CÁO THU HOẠCH TRONG THỜI GIAN THỬ VIỆC</w:t>
      </w:r>
    </w:p>
    <w:p w:rsidR="00347E6F" w:rsidRPr="0064039A" w:rsidRDefault="00347E6F" w:rsidP="00347E6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039A"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:……………………</w:t>
      </w:r>
      <w:r w:rsidRPr="0064039A">
        <w:rPr>
          <w:rFonts w:ascii="Times New Roman" w:hAnsi="Times New Roman" w:cs="Times New Roman"/>
          <w:sz w:val="24"/>
          <w:szCs w:val="24"/>
        </w:rPr>
        <w:t>…….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mớ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sdt>
        <w:sdtPr>
          <w:rPr>
            <w:rFonts w:ascii="Times New Roman" w:hAnsi="Times New Roman" w:cs="Times New Roman"/>
            <w:sz w:val="28"/>
            <w:szCs w:val="28"/>
          </w:rPr>
          <w:id w:val="-705796362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47E6F">
            <w:rPr>
              <w:rFonts w:ascii="MS Gothic" w:eastAsia="MS Gothic" w:hAnsi="Times New Roman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Điểu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-1169553033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347E6F">
            <w:rPr>
              <w:rFonts w:ascii="MS Gothic" w:eastAsia="MS Gothic" w:hAnsi="Times New Roman" w:cs="Times New Roman" w:hint="eastAsia"/>
              <w:sz w:val="28"/>
              <w:szCs w:val="28"/>
            </w:rPr>
            <w:t>☐</w:t>
          </w:r>
        </w:sdtContent>
      </w:sdt>
    </w:p>
    <w:p w:rsidR="00347E6F" w:rsidRPr="0064039A" w:rsidRDefault="00347E6F" w:rsidP="00347E6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039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39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347E6F" w:rsidRPr="0064039A" w:rsidRDefault="00347E6F" w:rsidP="00347E6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039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39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347E6F" w:rsidRPr="00A97951" w:rsidRDefault="00347E6F" w:rsidP="00347E6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039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64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039A">
        <w:rPr>
          <w:rFonts w:ascii="Times New Roman" w:hAnsi="Times New Roman" w:cs="Times New Roman"/>
          <w:sz w:val="24"/>
          <w:szCs w:val="24"/>
        </w:rPr>
        <w:t>tiế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</w:t>
      </w:r>
      <w:r w:rsidRPr="0064039A">
        <w:rPr>
          <w:rFonts w:ascii="Times New Roman" w:hAnsi="Times New Roman" w:cs="Times New Roman"/>
          <w:sz w:val="24"/>
          <w:szCs w:val="24"/>
        </w:rPr>
        <w:t>……………………………...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47E6F" w:rsidRPr="00C95224" w:rsidRDefault="00347E6F" w:rsidP="00347E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95224">
        <w:rPr>
          <w:rFonts w:ascii="Times New Roman" w:hAnsi="Times New Roman" w:cs="Times New Roman"/>
          <w:b/>
          <w:sz w:val="24"/>
          <w:szCs w:val="24"/>
          <w:lang w:val="vi-VN"/>
        </w:rPr>
        <w:t>TỰ ĐÁNH GIÁ</w:t>
      </w:r>
    </w:p>
    <w:p w:rsidR="00347E6F" w:rsidRPr="0064039A" w:rsidRDefault="00347E6F" w:rsidP="00347E6F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64039A">
        <w:rPr>
          <w:rFonts w:ascii="Times New Roman" w:hAnsi="Times New Roman" w:cs="Times New Roman"/>
          <w:b/>
          <w:sz w:val="24"/>
          <w:szCs w:val="24"/>
        </w:rPr>
        <w:t>CÔNG VIỆC ĐÀO TẠO/HƯỚNG DẪN/PHÂN CÔNG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4039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Nêu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cụ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tiến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độ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báo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cáo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)</w:t>
      </w:r>
    </w:p>
    <w:p w:rsidR="00347E6F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7E6F" w:rsidRPr="0064039A" w:rsidRDefault="00347E6F" w:rsidP="00347E6F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64039A">
        <w:rPr>
          <w:rFonts w:ascii="Times New Roman" w:hAnsi="Times New Roman" w:cs="Times New Roman"/>
          <w:b/>
          <w:sz w:val="24"/>
          <w:szCs w:val="24"/>
        </w:rPr>
        <w:t>ĐÁNH GIÁ VỀ KHẢ NĂNG TIẾP THU/ĐÁP ỨNG &amp; SỰ PHÙ HỢP CỦA YÊU CẦU CÔNG VIỆC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4039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Sự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hiểu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biết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ty/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trí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vận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tế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sự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phù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lực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thân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ty/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hạn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chế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tiếp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tục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4039A">
        <w:rPr>
          <w:rFonts w:ascii="Times New Roman" w:hAnsi="Times New Roman" w:cs="Times New Roman"/>
          <w:i/>
          <w:sz w:val="24"/>
          <w:szCs w:val="24"/>
        </w:rPr>
        <w:t>huy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,..</w:t>
      </w:r>
      <w:proofErr w:type="gramEnd"/>
      <w:r w:rsidRPr="0064039A">
        <w:rPr>
          <w:rFonts w:ascii="Times New Roman" w:hAnsi="Times New Roman" w:cs="Times New Roman"/>
          <w:i/>
          <w:sz w:val="24"/>
          <w:szCs w:val="24"/>
        </w:rPr>
        <w:t>)</w:t>
      </w:r>
    </w:p>
    <w:p w:rsidR="00347E6F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347E6F" w:rsidRPr="0064039A" w:rsidRDefault="00347E6F" w:rsidP="00347E6F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64039A">
        <w:rPr>
          <w:rFonts w:ascii="Times New Roman" w:hAnsi="Times New Roman" w:cs="Times New Roman"/>
          <w:b/>
          <w:sz w:val="24"/>
          <w:szCs w:val="24"/>
        </w:rPr>
        <w:t>Ý KIẾN ĐỀ XUẤT, CAM KẾT</w:t>
      </w:r>
    </w:p>
    <w:p w:rsidR="00347E6F" w:rsidRPr="0064039A" w:rsidRDefault="00347E6F" w:rsidP="00347E6F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4039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Mong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muốn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nguyện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vọng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cá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nhân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điều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kiện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ty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thức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thử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; Cam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thân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tiếp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tục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64039A">
        <w:rPr>
          <w:rFonts w:ascii="Times New Roman" w:hAnsi="Times New Roman" w:cs="Times New Roman"/>
          <w:i/>
          <w:sz w:val="24"/>
          <w:szCs w:val="24"/>
        </w:rPr>
        <w:t>ty,..</w:t>
      </w:r>
      <w:proofErr w:type="gramEnd"/>
      <w:r w:rsidRPr="0064039A">
        <w:rPr>
          <w:rFonts w:ascii="Times New Roman" w:hAnsi="Times New Roman" w:cs="Times New Roman"/>
          <w:i/>
          <w:sz w:val="24"/>
          <w:szCs w:val="24"/>
        </w:rPr>
        <w:t>)</w:t>
      </w:r>
    </w:p>
    <w:p w:rsidR="00347E6F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47E6F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347E6F" w:rsidRPr="00347E6F" w:rsidRDefault="00347E6F" w:rsidP="00347E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4039A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Pr="0064039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347E6F" w:rsidRPr="0064039A" w:rsidRDefault="00347E6F" w:rsidP="00347E6F">
      <w:pPr>
        <w:pStyle w:val="ListParagraph"/>
        <w:tabs>
          <w:tab w:val="left" w:pos="6210"/>
        </w:tabs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4039A">
        <w:rPr>
          <w:rFonts w:ascii="Times New Roman" w:hAnsi="Times New Roman" w:cs="Times New Roman"/>
          <w:b/>
          <w:sz w:val="24"/>
          <w:szCs w:val="24"/>
        </w:rPr>
        <w:t>NHÂN VIÊN VIẾT BÁO CÁO</w:t>
      </w:r>
    </w:p>
    <w:p w:rsidR="00347E6F" w:rsidRPr="00812157" w:rsidRDefault="00347E6F" w:rsidP="00812157">
      <w:pPr>
        <w:pStyle w:val="ListParagraph"/>
        <w:tabs>
          <w:tab w:val="left" w:pos="6840"/>
        </w:tabs>
        <w:ind w:left="360"/>
        <w:rPr>
          <w:rFonts w:ascii="Times New Roman" w:hAnsi="Times New Roman" w:cs="Times New Roman"/>
          <w:i/>
          <w:sz w:val="24"/>
          <w:szCs w:val="24"/>
        </w:rPr>
      </w:pPr>
      <w:r w:rsidRPr="0064039A">
        <w:rPr>
          <w:rFonts w:ascii="Times New Roman" w:hAnsi="Times New Roman" w:cs="Times New Roman"/>
          <w:b/>
          <w:sz w:val="24"/>
          <w:szCs w:val="24"/>
        </w:rPr>
        <w:tab/>
      </w:r>
      <w:r w:rsidRPr="0064039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039A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64039A">
        <w:rPr>
          <w:rFonts w:ascii="Times New Roman" w:hAnsi="Times New Roman" w:cs="Times New Roman"/>
          <w:i/>
          <w:sz w:val="24"/>
          <w:szCs w:val="24"/>
        </w:rPr>
        <w:t>)</w:t>
      </w:r>
    </w:p>
    <w:p w:rsidR="00347E6F" w:rsidRPr="00A97951" w:rsidRDefault="00347E6F" w:rsidP="00347E6F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</w:p>
    <w:p w:rsidR="00347E6F" w:rsidRPr="00A97951" w:rsidRDefault="00347E6F" w:rsidP="00347E6F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</w:p>
    <w:p w:rsidR="00347E6F" w:rsidRPr="00C95224" w:rsidRDefault="00347E6F" w:rsidP="00347E6F">
      <w:pPr>
        <w:pStyle w:val="ListParagraph"/>
        <w:ind w:left="360" w:hanging="360"/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:rsidR="00347E6F" w:rsidRPr="0064039A" w:rsidRDefault="00347E6F" w:rsidP="00347E6F">
      <w:pPr>
        <w:pStyle w:val="ListParagraph"/>
        <w:tabs>
          <w:tab w:val="left" w:pos="6840"/>
        </w:tabs>
        <w:ind w:left="360"/>
        <w:rPr>
          <w:rFonts w:ascii="Times New Roman" w:hAnsi="Times New Roman" w:cs="Times New Roman"/>
          <w:i/>
          <w:sz w:val="18"/>
          <w:szCs w:val="18"/>
        </w:rPr>
      </w:pPr>
    </w:p>
    <w:p w:rsidR="00340EE2" w:rsidRPr="00973F17" w:rsidRDefault="00DE24AB" w:rsidP="009D6AC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4AB" w:rsidRDefault="00DE24AB" w:rsidP="005F3669">
      <w:pPr>
        <w:spacing w:after="0" w:line="240" w:lineRule="auto"/>
      </w:pPr>
      <w:r>
        <w:separator/>
      </w:r>
    </w:p>
  </w:endnote>
  <w:endnote w:type="continuationSeparator" w:id="0">
    <w:p w:rsidR="00DE24AB" w:rsidRDefault="00DE24AB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982" w:rsidRDefault="00883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83982">
      <w:rPr>
        <w:rFonts w:ascii="Times New Roman" w:hAnsi="Times New Roman" w:cs="Times New Roman"/>
        <w:sz w:val="20"/>
        <w:szCs w:val="20"/>
      </w:rPr>
      <w:t>Luyện</w:t>
    </w:r>
    <w:proofErr w:type="spellEnd"/>
    <w:r w:rsidR="0088398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83982">
      <w:rPr>
        <w:rFonts w:ascii="Times New Roman" w:hAnsi="Times New Roman" w:cs="Times New Roman"/>
        <w:sz w:val="20"/>
        <w:szCs w:val="20"/>
      </w:rPr>
      <w:t>cao</w:t>
    </w:r>
    <w:proofErr w:type="spellEnd"/>
    <w:r w:rsidR="0088398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883982">
      <w:rPr>
        <w:rFonts w:ascii="Times New Roman" w:hAnsi="Times New Roman" w:cs="Times New Roman"/>
        <w:sz w:val="20"/>
        <w:szCs w:val="20"/>
      </w:rPr>
      <w:t>cấp</w:t>
    </w:r>
    <w:proofErr w:type="spellEnd"/>
    <w:r w:rsidR="0088398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22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C22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982" w:rsidRDefault="0088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4AB" w:rsidRDefault="00DE24AB" w:rsidP="005F3669">
      <w:pPr>
        <w:spacing w:after="0" w:line="240" w:lineRule="auto"/>
      </w:pPr>
      <w:r>
        <w:separator/>
      </w:r>
    </w:p>
  </w:footnote>
  <w:footnote w:type="continuationSeparator" w:id="0">
    <w:p w:rsidR="00DE24AB" w:rsidRDefault="00DE24AB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982" w:rsidRDefault="00883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99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4457"/>
    </w:tblGrid>
    <w:tr w:rsidR="005F3669" w:rsidRPr="00226576" w:rsidTr="00910B02">
      <w:trPr>
        <w:trHeight w:val="673"/>
      </w:trPr>
      <w:tc>
        <w:tcPr>
          <w:tcW w:w="4541" w:type="dxa"/>
        </w:tcPr>
        <w:p w:rsidR="005F3669" w:rsidRPr="000B1655" w:rsidRDefault="006C22DF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02F65C4" wp14:editId="6560101B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57" w:type="dxa"/>
          <w:vAlign w:val="bottom"/>
        </w:tcPr>
        <w:p w:rsidR="005F3669" w:rsidRPr="00226576" w:rsidRDefault="00347E6F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M1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2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982" w:rsidRDefault="00883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7B2"/>
    <w:multiLevelType w:val="hybridMultilevel"/>
    <w:tmpl w:val="8AF08CD6"/>
    <w:lvl w:ilvl="0" w:tplc="A3CA0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6B4D"/>
    <w:multiLevelType w:val="hybridMultilevel"/>
    <w:tmpl w:val="EBF017E6"/>
    <w:lvl w:ilvl="0" w:tplc="50D439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E894446"/>
    <w:multiLevelType w:val="hybridMultilevel"/>
    <w:tmpl w:val="FBEE6A80"/>
    <w:lvl w:ilvl="0" w:tplc="CE1477D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6F"/>
    <w:rsid w:val="000A342E"/>
    <w:rsid w:val="00232580"/>
    <w:rsid w:val="002A32CF"/>
    <w:rsid w:val="003157C5"/>
    <w:rsid w:val="00347E6F"/>
    <w:rsid w:val="004440A3"/>
    <w:rsid w:val="00452DEB"/>
    <w:rsid w:val="004B6856"/>
    <w:rsid w:val="004D60AF"/>
    <w:rsid w:val="004F3CBF"/>
    <w:rsid w:val="005F3669"/>
    <w:rsid w:val="00604194"/>
    <w:rsid w:val="006349F4"/>
    <w:rsid w:val="006B68B0"/>
    <w:rsid w:val="006C22DF"/>
    <w:rsid w:val="006D320F"/>
    <w:rsid w:val="007957CC"/>
    <w:rsid w:val="007D7B80"/>
    <w:rsid w:val="007E38A2"/>
    <w:rsid w:val="00812157"/>
    <w:rsid w:val="00883982"/>
    <w:rsid w:val="008F29E1"/>
    <w:rsid w:val="00910B02"/>
    <w:rsid w:val="00973F17"/>
    <w:rsid w:val="00976DAA"/>
    <w:rsid w:val="009D6AC1"/>
    <w:rsid w:val="009E288C"/>
    <w:rsid w:val="00A7525C"/>
    <w:rsid w:val="00B64955"/>
    <w:rsid w:val="00BD77F5"/>
    <w:rsid w:val="00C16177"/>
    <w:rsid w:val="00D833E1"/>
    <w:rsid w:val="00DE24AB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745C"/>
  <w15:chartTrackingRefBased/>
  <w15:docId w15:val="{6D320E3A-28A2-443B-B95E-51D1956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7</cp:revision>
  <dcterms:created xsi:type="dcterms:W3CDTF">2015-12-22T07:42:00Z</dcterms:created>
  <dcterms:modified xsi:type="dcterms:W3CDTF">2018-06-20T10:02:00Z</dcterms:modified>
</cp:coreProperties>
</file>