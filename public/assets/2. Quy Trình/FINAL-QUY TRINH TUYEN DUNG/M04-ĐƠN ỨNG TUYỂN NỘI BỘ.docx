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7D" w:rsidRDefault="0010137D" w:rsidP="001013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ĐƠN ỨNG TUYỂN NỘI BỘ</w:t>
      </w:r>
    </w:p>
    <w:p w:rsidR="0010137D" w:rsidRPr="00117DAA" w:rsidRDefault="0010137D" w:rsidP="0010137D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17DAA">
        <w:rPr>
          <w:rFonts w:ascii="Times New Roman" w:hAnsi="Times New Roman" w:cs="Times New Roman"/>
          <w:i/>
          <w:sz w:val="24"/>
          <w:szCs w:val="24"/>
        </w:rPr>
        <w:t xml:space="preserve">(Chi </w:t>
      </w:r>
      <w:proofErr w:type="spellStart"/>
      <w:r w:rsidRPr="00117DAA">
        <w:rPr>
          <w:rFonts w:ascii="Times New Roman" w:hAnsi="Times New Roman" w:cs="Times New Roman"/>
          <w:i/>
          <w:sz w:val="24"/>
          <w:szCs w:val="24"/>
        </w:rPr>
        <w:t>tiết</w:t>
      </w:r>
      <w:proofErr w:type="spellEnd"/>
      <w:r w:rsidRPr="00117D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7DAA">
        <w:rPr>
          <w:rFonts w:ascii="Times New Roman" w:hAnsi="Times New Roman" w:cs="Times New Roman"/>
          <w:i/>
          <w:sz w:val="24"/>
          <w:szCs w:val="24"/>
        </w:rPr>
        <w:t>theo</w:t>
      </w:r>
      <w:proofErr w:type="spellEnd"/>
      <w:r w:rsidRPr="00117D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7DAA">
        <w:rPr>
          <w:rFonts w:ascii="Times New Roman" w:hAnsi="Times New Roman" w:cs="Times New Roman"/>
          <w:i/>
          <w:sz w:val="24"/>
          <w:szCs w:val="24"/>
        </w:rPr>
        <w:t>vị</w:t>
      </w:r>
      <w:proofErr w:type="spellEnd"/>
      <w:r w:rsidRPr="00117D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7DAA">
        <w:rPr>
          <w:rFonts w:ascii="Times New Roman" w:hAnsi="Times New Roman" w:cs="Times New Roman"/>
          <w:i/>
          <w:sz w:val="24"/>
          <w:szCs w:val="24"/>
        </w:rPr>
        <w:t>trí</w:t>
      </w:r>
      <w:proofErr w:type="spellEnd"/>
      <w:r w:rsidRPr="00117D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7DAA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117D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7DAA"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 w:rsidRPr="00117DAA">
        <w:rPr>
          <w:rFonts w:ascii="Times New Roman" w:hAnsi="Times New Roman" w:cs="Times New Roman"/>
          <w:i/>
          <w:sz w:val="24"/>
          <w:szCs w:val="24"/>
        </w:rPr>
        <w:t>)</w:t>
      </w:r>
    </w:p>
    <w:p w:rsidR="0010137D" w:rsidRDefault="0010137D" w:rsidP="001013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137D" w:rsidRDefault="0010137D" w:rsidP="001013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……………………………………………….……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>:……./……./………</w:t>
      </w:r>
    </w:p>
    <w:p w:rsidR="0010137D" w:rsidRDefault="0010137D" w:rsidP="001013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</w:p>
    <w:p w:rsidR="0010137D" w:rsidRDefault="0010137D" w:rsidP="001013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ban:…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……………………………………………………………………………..</w:t>
      </w:r>
    </w:p>
    <w:p w:rsidR="0010137D" w:rsidRDefault="0010137D" w:rsidP="001013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</w:t>
      </w:r>
    </w:p>
    <w:p w:rsidR="0010137D" w:rsidRDefault="0010137D" w:rsidP="0010137D">
      <w:pPr>
        <w:pStyle w:val="ListParagraph"/>
        <w:numPr>
          <w:ilvl w:val="0"/>
          <w:numId w:val="3"/>
        </w:numPr>
        <w:spacing w:line="24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QUÁ TRÌNH LÀM VIỆC TẠI VIỆT NHẬT ( 3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3"/>
        <w:gridCol w:w="1819"/>
        <w:gridCol w:w="2000"/>
        <w:gridCol w:w="2430"/>
        <w:gridCol w:w="1740"/>
      </w:tblGrid>
      <w:tr w:rsidR="0010137D" w:rsidTr="0010137D">
        <w:trPr>
          <w:trHeight w:val="665"/>
        </w:trPr>
        <w:tc>
          <w:tcPr>
            <w:tcW w:w="715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10137D" w:rsidRPr="00204761" w:rsidRDefault="0010137D" w:rsidP="0010137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10137D" w:rsidRPr="00204761" w:rsidRDefault="0010137D" w:rsidP="0010137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trí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10137D" w:rsidRPr="00204761" w:rsidRDefault="0010137D" w:rsidP="0010137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vị</w:t>
            </w:r>
            <w:proofErr w:type="spellEnd"/>
          </w:p>
        </w:tc>
        <w:tc>
          <w:tcPr>
            <w:tcW w:w="2521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10137D" w:rsidRPr="00204761" w:rsidRDefault="0010137D" w:rsidP="0010137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Tóm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tắt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việc</w:t>
            </w:r>
            <w:proofErr w:type="spellEnd"/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10137D" w:rsidRPr="00204761" w:rsidRDefault="0010137D" w:rsidP="0010137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Thời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gian</w:t>
            </w:r>
            <w:proofErr w:type="spellEnd"/>
          </w:p>
        </w:tc>
      </w:tr>
      <w:tr w:rsidR="0010137D" w:rsidTr="0010137D">
        <w:trPr>
          <w:trHeight w:val="332"/>
        </w:trPr>
        <w:tc>
          <w:tcPr>
            <w:tcW w:w="715" w:type="dxa"/>
            <w:tcBorders>
              <w:bottom w:val="dotted" w:sz="4" w:space="0" w:color="auto"/>
            </w:tcBorders>
          </w:tcPr>
          <w:p w:rsidR="0010137D" w:rsidRPr="007239CE" w:rsidRDefault="0010137D" w:rsidP="0010137D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239CE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90" w:type="dxa"/>
            <w:tcBorders>
              <w:bottom w:val="dotted" w:sz="4" w:space="0" w:color="auto"/>
            </w:tcBorders>
          </w:tcPr>
          <w:p w:rsidR="0010137D" w:rsidRDefault="0010137D" w:rsidP="00860B57">
            <w:pPr>
              <w:pStyle w:val="ListParagraph"/>
              <w:ind w:left="0"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dotted" w:sz="4" w:space="0" w:color="auto"/>
            </w:tcBorders>
          </w:tcPr>
          <w:p w:rsidR="0010137D" w:rsidRDefault="0010137D" w:rsidP="00860B57">
            <w:pPr>
              <w:pStyle w:val="ListParagraph"/>
              <w:ind w:left="0"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521" w:type="dxa"/>
            <w:tcBorders>
              <w:bottom w:val="dotted" w:sz="4" w:space="0" w:color="auto"/>
            </w:tcBorders>
          </w:tcPr>
          <w:p w:rsidR="0010137D" w:rsidRDefault="0010137D" w:rsidP="00860B57">
            <w:pPr>
              <w:pStyle w:val="ListParagraph"/>
              <w:ind w:left="0"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794" w:type="dxa"/>
            <w:tcBorders>
              <w:bottom w:val="dotted" w:sz="4" w:space="0" w:color="auto"/>
            </w:tcBorders>
          </w:tcPr>
          <w:p w:rsidR="0010137D" w:rsidRDefault="0010137D" w:rsidP="00860B57">
            <w:pPr>
              <w:pStyle w:val="ListParagraph"/>
              <w:ind w:left="0"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10137D" w:rsidTr="0010137D">
        <w:trPr>
          <w:trHeight w:val="341"/>
        </w:trPr>
        <w:tc>
          <w:tcPr>
            <w:tcW w:w="715" w:type="dxa"/>
            <w:tcBorders>
              <w:top w:val="dotted" w:sz="4" w:space="0" w:color="auto"/>
              <w:bottom w:val="dotted" w:sz="4" w:space="0" w:color="auto"/>
            </w:tcBorders>
          </w:tcPr>
          <w:p w:rsidR="0010137D" w:rsidRPr="007239CE" w:rsidRDefault="0010137D" w:rsidP="0010137D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239CE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90" w:type="dxa"/>
            <w:tcBorders>
              <w:top w:val="dotted" w:sz="4" w:space="0" w:color="auto"/>
              <w:bottom w:val="dotted" w:sz="4" w:space="0" w:color="auto"/>
            </w:tcBorders>
          </w:tcPr>
          <w:p w:rsidR="0010137D" w:rsidRDefault="0010137D" w:rsidP="00860B57">
            <w:pPr>
              <w:pStyle w:val="ListParagraph"/>
              <w:ind w:left="0"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:rsidR="0010137D" w:rsidRDefault="0010137D" w:rsidP="00860B57">
            <w:pPr>
              <w:pStyle w:val="ListParagraph"/>
              <w:ind w:left="0"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521" w:type="dxa"/>
            <w:tcBorders>
              <w:top w:val="dotted" w:sz="4" w:space="0" w:color="auto"/>
              <w:bottom w:val="dotted" w:sz="4" w:space="0" w:color="auto"/>
            </w:tcBorders>
          </w:tcPr>
          <w:p w:rsidR="0010137D" w:rsidRDefault="0010137D" w:rsidP="00860B57">
            <w:pPr>
              <w:pStyle w:val="ListParagraph"/>
              <w:ind w:left="0"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dotted" w:sz="4" w:space="0" w:color="auto"/>
              <w:bottom w:val="dotted" w:sz="4" w:space="0" w:color="auto"/>
            </w:tcBorders>
          </w:tcPr>
          <w:p w:rsidR="0010137D" w:rsidRDefault="0010137D" w:rsidP="00860B57">
            <w:pPr>
              <w:pStyle w:val="ListParagraph"/>
              <w:ind w:left="0"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10137D" w:rsidTr="0010137D">
        <w:trPr>
          <w:trHeight w:val="359"/>
        </w:trPr>
        <w:tc>
          <w:tcPr>
            <w:tcW w:w="715" w:type="dxa"/>
            <w:tcBorders>
              <w:top w:val="dotted" w:sz="4" w:space="0" w:color="auto"/>
            </w:tcBorders>
          </w:tcPr>
          <w:p w:rsidR="0010137D" w:rsidRPr="007239CE" w:rsidRDefault="0010137D" w:rsidP="0010137D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239CE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90" w:type="dxa"/>
            <w:tcBorders>
              <w:top w:val="dotted" w:sz="4" w:space="0" w:color="auto"/>
            </w:tcBorders>
          </w:tcPr>
          <w:p w:rsidR="0010137D" w:rsidRDefault="0010137D" w:rsidP="00860B57">
            <w:pPr>
              <w:pStyle w:val="ListParagraph"/>
              <w:ind w:left="0"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dotted" w:sz="4" w:space="0" w:color="auto"/>
            </w:tcBorders>
          </w:tcPr>
          <w:p w:rsidR="0010137D" w:rsidRDefault="0010137D" w:rsidP="00860B57">
            <w:pPr>
              <w:pStyle w:val="ListParagraph"/>
              <w:ind w:left="0"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521" w:type="dxa"/>
            <w:tcBorders>
              <w:top w:val="dotted" w:sz="4" w:space="0" w:color="auto"/>
            </w:tcBorders>
          </w:tcPr>
          <w:p w:rsidR="0010137D" w:rsidRDefault="0010137D" w:rsidP="00860B57">
            <w:pPr>
              <w:pStyle w:val="ListParagraph"/>
              <w:ind w:left="0"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dotted" w:sz="4" w:space="0" w:color="auto"/>
            </w:tcBorders>
          </w:tcPr>
          <w:p w:rsidR="0010137D" w:rsidRDefault="0010137D" w:rsidP="00860B57">
            <w:pPr>
              <w:pStyle w:val="ListParagraph"/>
              <w:ind w:left="0"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10137D" w:rsidRDefault="0010137D" w:rsidP="0010137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137D" w:rsidRDefault="0010137D" w:rsidP="0010137D">
      <w:pPr>
        <w:pStyle w:val="ListParagraph"/>
        <w:numPr>
          <w:ilvl w:val="0"/>
          <w:numId w:val="3"/>
        </w:numPr>
        <w:spacing w:line="24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TRÌNH BÀY NHỮNG KHẢ NĂNG/KỸ NĂNG PHÙ HỢP CHO VỊ TRÍ ỨNG TUYỂN</w:t>
      </w:r>
    </w:p>
    <w:p w:rsidR="0010137D" w:rsidRDefault="0010137D" w:rsidP="0010137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</w:p>
    <w:p w:rsidR="0010137D" w:rsidRDefault="0010137D" w:rsidP="0010137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494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B94948">
        <w:rPr>
          <w:rFonts w:ascii="Times New Roman" w:hAnsi="Times New Roman" w:cs="Times New Roman"/>
          <w:i/>
          <w:sz w:val="24"/>
          <w:szCs w:val="24"/>
        </w:rPr>
        <w:t>Chính</w:t>
      </w:r>
      <w:proofErr w:type="spellEnd"/>
      <w:r w:rsidRPr="00B9494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4948">
        <w:rPr>
          <w:rFonts w:ascii="Times New Roman" w:hAnsi="Times New Roman" w:cs="Times New Roman"/>
          <w:i/>
          <w:sz w:val="24"/>
          <w:szCs w:val="24"/>
        </w:rPr>
        <w:t>quy</w:t>
      </w:r>
      <w:proofErr w:type="spellEnd"/>
      <w:r w:rsidRPr="00B94948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B94948">
        <w:rPr>
          <w:rFonts w:ascii="Times New Roman" w:hAnsi="Times New Roman" w:cs="Times New Roman"/>
          <w:i/>
          <w:sz w:val="24"/>
          <w:szCs w:val="24"/>
        </w:rPr>
        <w:t>tại</w:t>
      </w:r>
      <w:proofErr w:type="spellEnd"/>
      <w:r w:rsidRPr="00B9494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B94948">
        <w:rPr>
          <w:rFonts w:ascii="Times New Roman" w:hAnsi="Times New Roman" w:cs="Times New Roman"/>
          <w:i/>
          <w:sz w:val="24"/>
          <w:szCs w:val="24"/>
        </w:rPr>
        <w:t>chức</w:t>
      </w:r>
      <w:proofErr w:type="spellEnd"/>
      <w:r w:rsidRPr="00B94948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>:……………..</w:t>
      </w:r>
    </w:p>
    <w:p w:rsidR="0010137D" w:rsidRDefault="0010137D" w:rsidP="0010137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:rsidR="0010137D" w:rsidRDefault="0010137D" w:rsidP="0010137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Anh/</w:t>
      </w:r>
      <w:proofErr w:type="spellStart"/>
      <w:r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</w:p>
    <w:p w:rsidR="0010137D" w:rsidRDefault="0010137D" w:rsidP="0010137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</w:p>
    <w:p w:rsidR="0010137D" w:rsidRDefault="0010137D" w:rsidP="0010137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Kinh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:rsidR="0010137D" w:rsidRPr="00B94948" w:rsidRDefault="0010137D" w:rsidP="0010137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</w:p>
    <w:p w:rsidR="0010137D" w:rsidRDefault="0010137D" w:rsidP="0010137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137D" w:rsidRDefault="0010137D" w:rsidP="0010137D">
      <w:pPr>
        <w:pStyle w:val="ListParagraph"/>
        <w:numPr>
          <w:ilvl w:val="0"/>
          <w:numId w:val="3"/>
        </w:numPr>
        <w:spacing w:line="24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LÝ DO NỘP ĐƠN ỨNG TUYỂN</w:t>
      </w:r>
    </w:p>
    <w:p w:rsidR="0010137D" w:rsidRDefault="0010137D" w:rsidP="0010137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1"/>
        <w:gridCol w:w="3228"/>
        <w:gridCol w:w="2673"/>
      </w:tblGrid>
      <w:tr w:rsidR="0010137D" w:rsidTr="0010137D">
        <w:tc>
          <w:tcPr>
            <w:tcW w:w="2808" w:type="dxa"/>
          </w:tcPr>
          <w:p w:rsidR="0010137D" w:rsidRPr="00F42FA1" w:rsidRDefault="0010137D" w:rsidP="00860B57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nộp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đơn</w:t>
            </w:r>
            <w:proofErr w:type="spellEnd"/>
          </w:p>
        </w:tc>
        <w:tc>
          <w:tcPr>
            <w:tcW w:w="3221" w:type="dxa"/>
          </w:tcPr>
          <w:p w:rsidR="0010137D" w:rsidRPr="00F42FA1" w:rsidRDefault="0010137D" w:rsidP="00860B57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Cấp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trực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tiếp</w:t>
            </w:r>
            <w:proofErr w:type="spellEnd"/>
          </w:p>
        </w:tc>
        <w:tc>
          <w:tcPr>
            <w:tcW w:w="2673" w:type="dxa"/>
          </w:tcPr>
          <w:p w:rsidR="0010137D" w:rsidRPr="00F42FA1" w:rsidRDefault="0010137D" w:rsidP="00860B57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Lãnh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đạo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vị</w:t>
            </w:r>
            <w:proofErr w:type="spellEnd"/>
          </w:p>
        </w:tc>
      </w:tr>
      <w:tr w:rsidR="0010137D" w:rsidTr="0010137D">
        <w:tc>
          <w:tcPr>
            <w:tcW w:w="2875" w:type="dxa"/>
          </w:tcPr>
          <w:p w:rsidR="0010137D" w:rsidRDefault="0010137D" w:rsidP="00860B57">
            <w:pPr>
              <w:pStyle w:val="ListParagraph"/>
              <w:spacing w:line="276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10137D" w:rsidRDefault="0010137D" w:rsidP="00860B57">
            <w:pPr>
              <w:pStyle w:val="ListParagraph"/>
              <w:spacing w:line="276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695" w:type="dxa"/>
          </w:tcPr>
          <w:p w:rsidR="0010137D" w:rsidRDefault="0010137D" w:rsidP="00860B57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10137D" w:rsidTr="0010137D">
        <w:trPr>
          <w:trHeight w:val="80"/>
        </w:trPr>
        <w:tc>
          <w:tcPr>
            <w:tcW w:w="2808" w:type="dxa"/>
          </w:tcPr>
          <w:p w:rsidR="0010137D" w:rsidRDefault="0010137D" w:rsidP="00860B57">
            <w:pPr>
              <w:pStyle w:val="ListParagraph"/>
              <w:spacing w:line="276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221" w:type="dxa"/>
          </w:tcPr>
          <w:p w:rsidR="0010137D" w:rsidRDefault="0010137D" w:rsidP="00860B57">
            <w:pPr>
              <w:pStyle w:val="ListParagraph"/>
              <w:spacing w:line="276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673" w:type="dxa"/>
          </w:tcPr>
          <w:p w:rsidR="0010137D" w:rsidRDefault="0010137D" w:rsidP="00860B57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10137D" w:rsidTr="0010137D">
        <w:tc>
          <w:tcPr>
            <w:tcW w:w="2808" w:type="dxa"/>
          </w:tcPr>
          <w:p w:rsidR="0010137D" w:rsidRPr="002C519E" w:rsidRDefault="0010137D" w:rsidP="00860B57">
            <w:pPr>
              <w:pStyle w:val="ListParagraph"/>
              <w:spacing w:line="276" w:lineRule="auto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221" w:type="dxa"/>
          </w:tcPr>
          <w:p w:rsidR="0010137D" w:rsidRDefault="0010137D" w:rsidP="00860B57">
            <w:pPr>
              <w:pStyle w:val="ListParagraph"/>
              <w:spacing w:line="276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673" w:type="dxa"/>
          </w:tcPr>
          <w:p w:rsidR="0010137D" w:rsidRDefault="0010137D" w:rsidP="00860B57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10137D" w:rsidTr="0010137D">
        <w:tc>
          <w:tcPr>
            <w:tcW w:w="2808" w:type="dxa"/>
          </w:tcPr>
          <w:p w:rsidR="0010137D" w:rsidRPr="00F42FA1" w:rsidRDefault="0010137D" w:rsidP="00860B57">
            <w:pPr>
              <w:pStyle w:val="ListParagraph"/>
              <w:spacing w:line="276" w:lineRule="auto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:…………………..</w:t>
            </w:r>
          </w:p>
        </w:tc>
        <w:tc>
          <w:tcPr>
            <w:tcW w:w="3221" w:type="dxa"/>
          </w:tcPr>
          <w:p w:rsidR="0010137D" w:rsidRPr="00F42FA1" w:rsidRDefault="0010137D" w:rsidP="00860B57">
            <w:pPr>
              <w:pStyle w:val="ListParagraph"/>
              <w:spacing w:line="276" w:lineRule="auto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:…………………..</w:t>
            </w:r>
          </w:p>
        </w:tc>
        <w:tc>
          <w:tcPr>
            <w:tcW w:w="2673" w:type="dxa"/>
          </w:tcPr>
          <w:p w:rsidR="0010137D" w:rsidRPr="00F42FA1" w:rsidRDefault="0010137D" w:rsidP="00860B57">
            <w:pPr>
              <w:pStyle w:val="ListParagraph"/>
              <w:spacing w:line="276" w:lineRule="auto"/>
              <w:ind w:left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:…………………..</w:t>
            </w:r>
          </w:p>
        </w:tc>
      </w:tr>
    </w:tbl>
    <w:p w:rsidR="0010137D" w:rsidRPr="00542B4F" w:rsidRDefault="0010137D" w:rsidP="0010137D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137D" w:rsidRDefault="0010137D" w:rsidP="0010137D">
      <w:pPr>
        <w:pStyle w:val="ListParagraph"/>
        <w:numPr>
          <w:ilvl w:val="0"/>
          <w:numId w:val="3"/>
        </w:numPr>
        <w:spacing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Ý KIẾN CỦA PHÒNG NHÂN SỰ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tuyển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0137D" w:rsidRDefault="0010137D" w:rsidP="0010137D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0137D" w:rsidRPr="0010137D" w:rsidRDefault="0010137D" w:rsidP="001013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6"/>
        <w:gridCol w:w="4626"/>
      </w:tblGrid>
      <w:tr w:rsidR="0010137D" w:rsidTr="00860B57">
        <w:tc>
          <w:tcPr>
            <w:tcW w:w="4675" w:type="dxa"/>
          </w:tcPr>
          <w:p w:rsidR="0010137D" w:rsidRPr="00816504" w:rsidRDefault="0010137D" w:rsidP="00860B5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Chữ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ký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675" w:type="dxa"/>
          </w:tcPr>
          <w:p w:rsidR="0010137D" w:rsidRPr="00816504" w:rsidRDefault="0010137D" w:rsidP="00860B57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:………………………………..</w:t>
            </w:r>
          </w:p>
        </w:tc>
      </w:tr>
    </w:tbl>
    <w:p w:rsidR="0010137D" w:rsidRDefault="0010137D" w:rsidP="0010137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0137D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DAB" w:rsidRDefault="00767DAB" w:rsidP="005F3669">
      <w:pPr>
        <w:spacing w:after="0" w:line="240" w:lineRule="auto"/>
      </w:pPr>
      <w:r>
        <w:separator/>
      </w:r>
    </w:p>
  </w:endnote>
  <w:endnote w:type="continuationSeparator" w:id="0">
    <w:p w:rsidR="00767DAB" w:rsidRDefault="00767DAB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BA0" w:rsidRDefault="00CB3B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214FC8">
      <w:rPr>
        <w:rFonts w:ascii="Times New Roman" w:hAnsi="Times New Roman" w:cs="Times New Roman"/>
        <w:sz w:val="20"/>
        <w:szCs w:val="20"/>
      </w:rPr>
      <w:t>Luyện</w:t>
    </w:r>
    <w:proofErr w:type="spellEnd"/>
    <w:r w:rsidR="00214FC8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214FC8">
      <w:rPr>
        <w:rFonts w:ascii="Times New Roman" w:hAnsi="Times New Roman" w:cs="Times New Roman"/>
        <w:sz w:val="20"/>
        <w:szCs w:val="20"/>
      </w:rPr>
      <w:t>cao</w:t>
    </w:r>
    <w:proofErr w:type="spellEnd"/>
    <w:r w:rsidR="00214FC8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214FC8">
      <w:rPr>
        <w:rFonts w:ascii="Times New Roman" w:hAnsi="Times New Roman" w:cs="Times New Roman"/>
        <w:sz w:val="20"/>
        <w:szCs w:val="20"/>
      </w:rPr>
      <w:t>cấp</w:t>
    </w:r>
    <w:proofErr w:type="spellEnd"/>
    <w:r w:rsidR="00214FC8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CB3BA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CB3BA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>: 03/12/2015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BA0" w:rsidRDefault="00CB3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DAB" w:rsidRDefault="00767DAB" w:rsidP="005F3669">
      <w:pPr>
        <w:spacing w:after="0" w:line="240" w:lineRule="auto"/>
      </w:pPr>
      <w:r>
        <w:separator/>
      </w:r>
    </w:p>
  </w:footnote>
  <w:footnote w:type="continuationSeparator" w:id="0">
    <w:p w:rsidR="00767DAB" w:rsidRDefault="00767DAB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BA0" w:rsidRDefault="00CB3B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05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71"/>
      <w:gridCol w:w="4487"/>
    </w:tblGrid>
    <w:tr w:rsidR="005F3669" w:rsidRPr="00226576" w:rsidTr="00117DAA">
      <w:trPr>
        <w:trHeight w:val="790"/>
      </w:trPr>
      <w:tc>
        <w:tcPr>
          <w:tcW w:w="4571" w:type="dxa"/>
        </w:tcPr>
        <w:p w:rsidR="005F3669" w:rsidRPr="000B1655" w:rsidRDefault="00CB3BA0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0C204049" wp14:editId="4C4EF946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487" w:type="dxa"/>
          <w:vAlign w:val="bottom"/>
        </w:tcPr>
        <w:p w:rsidR="005F3669" w:rsidRPr="00226576" w:rsidRDefault="00F90F80" w:rsidP="005F3669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M04</w:t>
          </w:r>
          <w:r w:rsidR="005F3669" w:rsidRPr="00102E89">
            <w:rPr>
              <w:color w:val="808080" w:themeColor="background1" w:themeShade="80"/>
              <w:sz w:val="20"/>
              <w:szCs w:val="20"/>
              <w:lang w:val="en-US"/>
            </w:rPr>
            <w:t>-</w:t>
          </w:r>
          <w:r w:rsidR="004F3CBF">
            <w:rPr>
              <w:color w:val="808080" w:themeColor="background1" w:themeShade="80"/>
              <w:sz w:val="20"/>
              <w:szCs w:val="20"/>
              <w:lang w:val="en-US"/>
            </w:rPr>
            <w:t>NS-QT-01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BA0" w:rsidRDefault="00CB3B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F6D7A"/>
    <w:multiLevelType w:val="hybridMultilevel"/>
    <w:tmpl w:val="7AD0E5B2"/>
    <w:lvl w:ilvl="0" w:tplc="086421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37D"/>
    <w:rsid w:val="000A342E"/>
    <w:rsid w:val="0010137D"/>
    <w:rsid w:val="00117DAA"/>
    <w:rsid w:val="00214FC8"/>
    <w:rsid w:val="00232580"/>
    <w:rsid w:val="002A32CF"/>
    <w:rsid w:val="004440A3"/>
    <w:rsid w:val="00452DEB"/>
    <w:rsid w:val="004D60AF"/>
    <w:rsid w:val="004F3CBF"/>
    <w:rsid w:val="005F3669"/>
    <w:rsid w:val="00604194"/>
    <w:rsid w:val="006349F4"/>
    <w:rsid w:val="006B68B0"/>
    <w:rsid w:val="006D320F"/>
    <w:rsid w:val="007239CE"/>
    <w:rsid w:val="00767DAB"/>
    <w:rsid w:val="007957CC"/>
    <w:rsid w:val="007D7B80"/>
    <w:rsid w:val="00973F17"/>
    <w:rsid w:val="00976DAA"/>
    <w:rsid w:val="009D6AC1"/>
    <w:rsid w:val="009E288C"/>
    <w:rsid w:val="00A7525C"/>
    <w:rsid w:val="00B42EEE"/>
    <w:rsid w:val="00B84AA6"/>
    <w:rsid w:val="00BD77F5"/>
    <w:rsid w:val="00C16177"/>
    <w:rsid w:val="00CB3BA0"/>
    <w:rsid w:val="00D833E1"/>
    <w:rsid w:val="00E50DC8"/>
    <w:rsid w:val="00F30885"/>
    <w:rsid w:val="00F9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5ADD8"/>
  <w15:chartTrackingRefBased/>
  <w15:docId w15:val="{26E830CA-DED0-4872-8DBF-F351F0F9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Thi Kim Ngan</cp:lastModifiedBy>
  <cp:revision>7</cp:revision>
  <dcterms:created xsi:type="dcterms:W3CDTF">2015-12-22T06:38:00Z</dcterms:created>
  <dcterms:modified xsi:type="dcterms:W3CDTF">2018-06-20T09:57:00Z</dcterms:modified>
</cp:coreProperties>
</file>