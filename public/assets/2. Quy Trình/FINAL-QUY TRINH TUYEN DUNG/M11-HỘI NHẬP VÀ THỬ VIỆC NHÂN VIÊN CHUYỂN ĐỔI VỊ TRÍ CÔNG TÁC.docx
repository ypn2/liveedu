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2E9" w:rsidRPr="00F745B9" w:rsidRDefault="003712E9" w:rsidP="003712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45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5818D" wp14:editId="73B7F8BA">
                <wp:simplePos x="0" y="0"/>
                <wp:positionH relativeFrom="margin">
                  <wp:posOffset>3476625</wp:posOffset>
                </wp:positionH>
                <wp:positionV relativeFrom="paragraph">
                  <wp:posOffset>-1714500</wp:posOffset>
                </wp:positionV>
                <wp:extent cx="1762125" cy="3810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E9" w:rsidRPr="00FB198C" w:rsidRDefault="003712E9" w:rsidP="003712E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Bản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đính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kèm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XI</w:t>
                            </w:r>
                          </w:p>
                          <w:p w:rsidR="003712E9" w:rsidRPr="00FB198C" w:rsidRDefault="003712E9" w:rsidP="003712E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Biểu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M11-NS-QT-</w:t>
                            </w:r>
                            <w:r w:rsidRPr="00FB19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818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3.75pt;margin-top:-135pt;width:138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" fillcolor="red" strokeweight=".5pt">
                <v:textbox>
                  <w:txbxContent>
                    <w:p w:rsidR="003712E9" w:rsidRPr="00FB198C" w:rsidRDefault="003712E9" w:rsidP="003712E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Bản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đính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kèm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XI</w:t>
                      </w:r>
                    </w:p>
                    <w:p w:rsidR="003712E9" w:rsidRPr="00FB198C" w:rsidRDefault="003712E9" w:rsidP="003712E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Biểu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M11-NS-QT-</w:t>
                      </w:r>
                      <w:r w:rsidRPr="00FB19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45B9">
        <w:rPr>
          <w:rFonts w:ascii="Times New Roman" w:hAnsi="Times New Roman" w:cs="Times New Roman"/>
          <w:b/>
          <w:sz w:val="24"/>
          <w:szCs w:val="24"/>
        </w:rPr>
        <w:t>HỘI NHẬ</w:t>
      </w:r>
      <w:r>
        <w:rPr>
          <w:rFonts w:ascii="Times New Roman" w:hAnsi="Times New Roman" w:cs="Times New Roman"/>
          <w:b/>
          <w:sz w:val="24"/>
          <w:szCs w:val="24"/>
        </w:rPr>
        <w:t>P VÀ</w:t>
      </w:r>
      <w:r w:rsidRPr="00F745B9">
        <w:rPr>
          <w:rFonts w:ascii="Times New Roman" w:hAnsi="Times New Roman" w:cs="Times New Roman"/>
          <w:b/>
          <w:sz w:val="24"/>
          <w:szCs w:val="24"/>
        </w:rPr>
        <w:t xml:space="preserve"> THỬ VIỆC NHÂN VIÊN CHUYỂN ĐỔI VỊ TRÍ CÔNG TÁC</w:t>
      </w:r>
    </w:p>
    <w:p w:rsidR="003712E9" w:rsidRPr="00EA01C0" w:rsidRDefault="003712E9" w:rsidP="003712E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01C0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1C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EA01C0">
        <w:rPr>
          <w:rFonts w:ascii="Times New Roman" w:hAnsi="Times New Roman" w:cs="Times New Roman"/>
          <w:sz w:val="24"/>
          <w:szCs w:val="24"/>
        </w:rPr>
        <w:t>………………………….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:…………………….</w:t>
      </w:r>
    </w:p>
    <w:p w:rsidR="003712E9" w:rsidRPr="00EA01C0" w:rsidRDefault="003712E9" w:rsidP="003712E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1C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EA01C0">
        <w:rPr>
          <w:rFonts w:ascii="Times New Roman" w:hAnsi="Times New Roman" w:cs="Times New Roman"/>
          <w:sz w:val="24"/>
          <w:szCs w:val="24"/>
        </w:rPr>
        <w:t>……………………………………..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:…………………………….</w:t>
      </w:r>
    </w:p>
    <w:p w:rsidR="003712E9" w:rsidRPr="00EA01C0" w:rsidRDefault="003712E9" w:rsidP="003712E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01C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1C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EA01C0">
        <w:rPr>
          <w:rFonts w:ascii="Times New Roman" w:hAnsi="Times New Roman" w:cs="Times New Roman"/>
          <w:sz w:val="24"/>
          <w:szCs w:val="24"/>
        </w:rPr>
        <w:t>…………………………...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:…………………………….</w:t>
      </w:r>
    </w:p>
    <w:p w:rsidR="003712E9" w:rsidRPr="00EA01C0" w:rsidRDefault="003712E9" w:rsidP="003712E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:…………..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……./……./……….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……./………/………….</w:t>
      </w:r>
    </w:p>
    <w:p w:rsidR="003712E9" w:rsidRPr="00EA01C0" w:rsidRDefault="003712E9" w:rsidP="003712E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01C0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1C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1C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EA01C0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EA01C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3712E9" w:rsidRPr="00F745B9" w:rsidRDefault="003712E9" w:rsidP="003712E9">
      <w:pPr>
        <w:ind w:left="9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Mục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tiêu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phải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đạt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được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trong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thời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gian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thử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việc</w:t>
      </w:r>
      <w:proofErr w:type="spellEnd"/>
      <w:r w:rsidRPr="00F745B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538"/>
        <w:gridCol w:w="3050"/>
        <w:gridCol w:w="1792"/>
        <w:gridCol w:w="1805"/>
        <w:gridCol w:w="1787"/>
      </w:tblGrid>
      <w:tr w:rsidR="003712E9" w:rsidRPr="00F745B9" w:rsidTr="00E03884">
        <w:tc>
          <w:tcPr>
            <w:tcW w:w="535" w:type="dxa"/>
            <w:shd w:val="clear" w:color="auto" w:fill="9CC2E5" w:themeFill="accent1" w:themeFillTint="99"/>
            <w:vAlign w:val="center"/>
          </w:tcPr>
          <w:p w:rsidR="003712E9" w:rsidRPr="00F745B9" w:rsidRDefault="003712E9" w:rsidP="00E0388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TT</w:t>
            </w:r>
          </w:p>
        </w:tc>
        <w:tc>
          <w:tcPr>
            <w:tcW w:w="3169" w:type="dxa"/>
            <w:shd w:val="clear" w:color="auto" w:fill="9CC2E5" w:themeFill="accent1" w:themeFillTint="99"/>
            <w:vAlign w:val="center"/>
          </w:tcPr>
          <w:p w:rsidR="003712E9" w:rsidRPr="00F745B9" w:rsidRDefault="003712E9" w:rsidP="00E0388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Nội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dung</w:t>
            </w:r>
          </w:p>
        </w:tc>
        <w:tc>
          <w:tcPr>
            <w:tcW w:w="1852" w:type="dxa"/>
            <w:shd w:val="clear" w:color="auto" w:fill="9CC2E5" w:themeFill="accent1" w:themeFillTint="99"/>
            <w:vAlign w:val="center"/>
          </w:tcPr>
          <w:p w:rsidR="003712E9" w:rsidRPr="00F745B9" w:rsidRDefault="003712E9" w:rsidP="00E0388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Thời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gian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thử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việc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745B9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gồm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nghỉ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lễ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>/CN)</w:t>
            </w:r>
          </w:p>
        </w:tc>
        <w:tc>
          <w:tcPr>
            <w:tcW w:w="1852" w:type="dxa"/>
            <w:shd w:val="clear" w:color="auto" w:fill="9CC2E5" w:themeFill="accent1" w:themeFillTint="99"/>
            <w:vAlign w:val="center"/>
          </w:tcPr>
          <w:p w:rsidR="003712E9" w:rsidRPr="00F745B9" w:rsidRDefault="003712E9" w:rsidP="00E0388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Đơn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vị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Người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hướng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dẫn</w:t>
            </w:r>
            <w:proofErr w:type="spellEnd"/>
          </w:p>
        </w:tc>
        <w:tc>
          <w:tcPr>
            <w:tcW w:w="1852" w:type="dxa"/>
            <w:shd w:val="clear" w:color="auto" w:fill="9CC2E5" w:themeFill="accent1" w:themeFillTint="99"/>
            <w:vAlign w:val="center"/>
          </w:tcPr>
          <w:p w:rsidR="003712E9" w:rsidRPr="00F745B9" w:rsidRDefault="003712E9" w:rsidP="00E03884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Yêu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cầu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tối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thiểu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hoản</w:t>
            </w:r>
            <w:proofErr w:type="spellEnd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b/>
                <w:sz w:val="24"/>
                <w:szCs w:val="24"/>
                <w:lang w:val="en-US"/>
              </w:rPr>
              <w:t>thanh</w:t>
            </w:r>
            <w:proofErr w:type="spellEnd"/>
          </w:p>
        </w:tc>
      </w:tr>
      <w:tr w:rsidR="003712E9" w:rsidRPr="00F745B9" w:rsidTr="003712E9"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</w:tcPr>
          <w:p w:rsidR="003712E9" w:rsidRPr="003712E9" w:rsidRDefault="003712E9" w:rsidP="00EA01C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shd w:val="clear" w:color="auto" w:fill="auto"/>
          </w:tcPr>
          <w:p w:rsidR="003712E9" w:rsidRPr="003712E9" w:rsidRDefault="003712E9" w:rsidP="00E0388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>Hội</w:t>
            </w:r>
            <w:proofErr w:type="spellEnd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>nhập</w:t>
            </w:r>
            <w:proofErr w:type="spellEnd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>tại</w:t>
            </w:r>
            <w:proofErr w:type="spellEnd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>đơn</w:t>
            </w:r>
            <w:proofErr w:type="spellEnd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rFonts w:cs="Times New Roman"/>
                <w:b/>
                <w:sz w:val="24"/>
                <w:szCs w:val="24"/>
                <w:lang w:val="en-US"/>
              </w:rPr>
              <w:t>vị</w:t>
            </w:r>
            <w:proofErr w:type="spellEnd"/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12E9" w:rsidRPr="00F745B9" w:rsidTr="003712E9">
        <w:tc>
          <w:tcPr>
            <w:tcW w:w="535" w:type="dxa"/>
            <w:tcBorders>
              <w:bottom w:val="dotted" w:sz="4" w:space="0" w:color="auto"/>
            </w:tcBorders>
          </w:tcPr>
          <w:p w:rsidR="003712E9" w:rsidRPr="00F745B9" w:rsidRDefault="003712E9" w:rsidP="00EA01C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45B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69" w:type="dxa"/>
            <w:tcBorders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Sơ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đồ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tổ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trách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nhiệm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đơn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tiếp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nhận</w:t>
            </w:r>
            <w:proofErr w:type="spellEnd"/>
          </w:p>
        </w:tc>
        <w:tc>
          <w:tcPr>
            <w:tcW w:w="1852" w:type="dxa"/>
            <w:tcBorders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12E9" w:rsidRPr="00F745B9" w:rsidTr="003712E9">
        <w:tc>
          <w:tcPr>
            <w:tcW w:w="535" w:type="dxa"/>
            <w:tcBorders>
              <w:top w:val="dotted" w:sz="4" w:space="0" w:color="auto"/>
              <w:bottom w:val="dotted" w:sz="4" w:space="0" w:color="auto"/>
            </w:tcBorders>
          </w:tcPr>
          <w:p w:rsidR="003712E9" w:rsidRPr="00F745B9" w:rsidRDefault="003712E9" w:rsidP="00EA01C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45B9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69" w:type="dxa"/>
            <w:tcBorders>
              <w:top w:val="dotted" w:sz="4" w:space="0" w:color="auto"/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trách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nhiệm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vị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trí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viên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rFonts w:cs="Times New Roman"/>
                <w:sz w:val="24"/>
                <w:szCs w:val="24"/>
                <w:lang w:val="en-US"/>
              </w:rPr>
              <w:t>mới</w:t>
            </w:r>
            <w:proofErr w:type="spellEnd"/>
            <w:r w:rsidRPr="00F745B9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52" w:type="dxa"/>
            <w:tcBorders>
              <w:top w:val="dotted" w:sz="4" w:space="0" w:color="auto"/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dotted" w:sz="4" w:space="0" w:color="auto"/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dotted" w:sz="4" w:space="0" w:color="auto"/>
              <w:bottom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12E9" w:rsidRPr="00F745B9" w:rsidTr="003712E9">
        <w:tc>
          <w:tcPr>
            <w:tcW w:w="535" w:type="dxa"/>
            <w:tcBorders>
              <w:top w:val="dotted" w:sz="4" w:space="0" w:color="auto"/>
            </w:tcBorders>
          </w:tcPr>
          <w:p w:rsidR="003712E9" w:rsidRPr="00F745B9" w:rsidRDefault="003712E9" w:rsidP="00EA01C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45B9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69" w:type="dxa"/>
            <w:tcBorders>
              <w:top w:val="dotted" w:sz="4" w:space="0" w:color="auto"/>
            </w:tcBorders>
          </w:tcPr>
          <w:p w:rsidR="003712E9" w:rsidRPr="00F745B9" w:rsidRDefault="003712E9" w:rsidP="00E03884">
            <w:pPr>
              <w:rPr>
                <w:sz w:val="24"/>
                <w:szCs w:val="24"/>
              </w:rPr>
            </w:pPr>
            <w:r w:rsidRPr="00F745B9">
              <w:rPr>
                <w:sz w:val="24"/>
                <w:szCs w:val="24"/>
              </w:rPr>
              <w:t>Các quy trình, quy định liên quan đến công việc của nhân viên mới</w:t>
            </w:r>
          </w:p>
        </w:tc>
        <w:tc>
          <w:tcPr>
            <w:tcW w:w="1852" w:type="dxa"/>
            <w:tcBorders>
              <w:top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dotted" w:sz="4" w:space="0" w:color="auto"/>
            </w:tcBorders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12E9" w:rsidRPr="00F745B9" w:rsidTr="003712E9">
        <w:tc>
          <w:tcPr>
            <w:tcW w:w="535" w:type="dxa"/>
            <w:shd w:val="clear" w:color="auto" w:fill="auto"/>
          </w:tcPr>
          <w:p w:rsidR="003712E9" w:rsidRPr="003712E9" w:rsidRDefault="003712E9" w:rsidP="00EA01C0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169" w:type="dxa"/>
            <w:shd w:val="clear" w:color="auto" w:fill="auto"/>
          </w:tcPr>
          <w:p w:rsidR="003712E9" w:rsidRPr="003712E9" w:rsidRDefault="003712E9" w:rsidP="00E03884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3712E9">
              <w:rPr>
                <w:b/>
                <w:sz w:val="24"/>
                <w:szCs w:val="24"/>
                <w:lang w:val="en-US"/>
              </w:rPr>
              <w:t>Đào</w:t>
            </w:r>
            <w:proofErr w:type="spellEnd"/>
            <w:r w:rsidRPr="003712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b/>
                <w:sz w:val="24"/>
                <w:szCs w:val="24"/>
                <w:lang w:val="en-US"/>
              </w:rPr>
              <w:t>tạo</w:t>
            </w:r>
            <w:proofErr w:type="spellEnd"/>
            <w:r w:rsidRPr="003712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b/>
                <w:sz w:val="24"/>
                <w:szCs w:val="24"/>
                <w:lang w:val="en-US"/>
              </w:rPr>
              <w:t>thực</w:t>
            </w:r>
            <w:proofErr w:type="spellEnd"/>
            <w:r w:rsidRPr="003712E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12E9">
              <w:rPr>
                <w:b/>
                <w:sz w:val="24"/>
                <w:szCs w:val="24"/>
                <w:lang w:val="en-US"/>
              </w:rPr>
              <w:t>tế</w:t>
            </w:r>
            <w:proofErr w:type="spellEnd"/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12E9" w:rsidRPr="00F745B9" w:rsidTr="00E03884">
        <w:tc>
          <w:tcPr>
            <w:tcW w:w="535" w:type="dxa"/>
            <w:shd w:val="clear" w:color="auto" w:fill="auto"/>
          </w:tcPr>
          <w:p w:rsidR="003712E9" w:rsidRPr="00F745B9" w:rsidRDefault="003712E9" w:rsidP="00EA01C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745B9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69" w:type="dxa"/>
            <w:shd w:val="clear" w:color="auto" w:fill="auto"/>
          </w:tcPr>
          <w:p w:rsidR="003712E9" w:rsidRPr="00F745B9" w:rsidRDefault="003712E9" w:rsidP="00E03884">
            <w:pPr>
              <w:rPr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sz w:val="24"/>
                <w:szCs w:val="24"/>
                <w:lang w:val="en-US"/>
              </w:rPr>
              <w:t>Chuyên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môn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nghiệp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vụ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tay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nghề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vị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trí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việc</w:t>
            </w:r>
            <w:proofErr w:type="spellEnd"/>
            <w:r w:rsidRPr="00F745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45B9">
              <w:rPr>
                <w:sz w:val="24"/>
                <w:szCs w:val="24"/>
                <w:lang w:val="en-US"/>
              </w:rPr>
              <w:t>mới</w:t>
            </w:r>
            <w:proofErr w:type="spellEnd"/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712E9" w:rsidRPr="00F745B9" w:rsidTr="00E03884">
        <w:tc>
          <w:tcPr>
            <w:tcW w:w="535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auto"/>
            <w:vAlign w:val="center"/>
          </w:tcPr>
          <w:p w:rsidR="003712E9" w:rsidRPr="00F745B9" w:rsidRDefault="003712E9" w:rsidP="00E03884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745B9">
              <w:rPr>
                <w:b/>
                <w:sz w:val="24"/>
                <w:szCs w:val="24"/>
                <w:lang w:val="en-US"/>
              </w:rPr>
              <w:t>Cộng</w:t>
            </w:r>
            <w:proofErr w:type="spellEnd"/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52" w:type="dxa"/>
            <w:shd w:val="clear" w:color="auto" w:fill="auto"/>
          </w:tcPr>
          <w:p w:rsidR="003712E9" w:rsidRPr="00F745B9" w:rsidRDefault="003712E9" w:rsidP="00E0388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3712E9" w:rsidRPr="00F745B9" w:rsidRDefault="003712E9" w:rsidP="003712E9">
      <w:pPr>
        <w:ind w:left="9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745B9">
        <w:rPr>
          <w:rFonts w:ascii="Times New Roman" w:hAnsi="Times New Roman" w:cs="Times New Roman"/>
          <w:b/>
          <w:i/>
          <w:sz w:val="24"/>
          <w:szCs w:val="24"/>
          <w:u w:val="single"/>
        </w:rPr>
        <w:t>Lưu</w:t>
      </w:r>
      <w:proofErr w:type="spellEnd"/>
      <w:r w:rsidRPr="00F745B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ý:</w:t>
      </w:r>
      <w:r w:rsidRPr="00F745B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712E9" w:rsidRPr="00F745B9" w:rsidRDefault="003712E9" w:rsidP="003712E9">
      <w:pPr>
        <w:pStyle w:val="ListParagraph"/>
        <w:numPr>
          <w:ilvl w:val="0"/>
          <w:numId w:val="4"/>
        </w:numPr>
        <w:spacing w:line="24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>.</w:t>
      </w:r>
    </w:p>
    <w:p w:rsidR="003712E9" w:rsidRPr="00F745B9" w:rsidRDefault="003712E9" w:rsidP="003712E9">
      <w:pPr>
        <w:pStyle w:val="ListParagraph"/>
        <w:numPr>
          <w:ilvl w:val="0"/>
          <w:numId w:val="4"/>
        </w:numPr>
        <w:spacing w:line="24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745B9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thắc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>.</w:t>
      </w:r>
    </w:p>
    <w:p w:rsidR="003712E9" w:rsidRDefault="003712E9" w:rsidP="003712E9">
      <w:pPr>
        <w:pStyle w:val="ListParagraph"/>
        <w:numPr>
          <w:ilvl w:val="0"/>
          <w:numId w:val="4"/>
        </w:numPr>
        <w:spacing w:line="24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745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dung/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>.</w:t>
      </w:r>
    </w:p>
    <w:p w:rsidR="003712E9" w:rsidRPr="00F745B9" w:rsidRDefault="003712E9" w:rsidP="003712E9">
      <w:pPr>
        <w:pStyle w:val="ListParagraph"/>
        <w:numPr>
          <w:ilvl w:val="0"/>
          <w:numId w:val="4"/>
        </w:numPr>
        <w:spacing w:line="24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745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>.</w:t>
      </w:r>
    </w:p>
    <w:p w:rsidR="003712E9" w:rsidRPr="00F745B9" w:rsidRDefault="003712E9" w:rsidP="003712E9">
      <w:pPr>
        <w:pStyle w:val="ListParagraph"/>
        <w:numPr>
          <w:ilvl w:val="0"/>
          <w:numId w:val="4"/>
        </w:numPr>
        <w:spacing w:line="240" w:lineRule="auto"/>
        <w:ind w:left="448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HCNS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5B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745B9">
        <w:rPr>
          <w:rFonts w:ascii="Times New Roman" w:hAnsi="Times New Roman" w:cs="Times New Roman"/>
          <w:sz w:val="24"/>
          <w:szCs w:val="24"/>
        </w:rPr>
        <w:t>.</w:t>
      </w:r>
    </w:p>
    <w:p w:rsidR="003712E9" w:rsidRPr="00F745B9" w:rsidRDefault="003712E9" w:rsidP="003712E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712E9" w:rsidRPr="00F745B9" w:rsidRDefault="003712E9" w:rsidP="003712E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2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3118"/>
        <w:gridCol w:w="4135"/>
      </w:tblGrid>
      <w:tr w:rsidR="003712E9" w:rsidRPr="00B5361C" w:rsidTr="003712E9">
        <w:tc>
          <w:tcPr>
            <w:tcW w:w="2467" w:type="dxa"/>
          </w:tcPr>
          <w:p w:rsidR="003712E9" w:rsidRPr="00B5361C" w:rsidRDefault="003712E9" w:rsidP="00E0388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5361C">
              <w:rPr>
                <w:rFonts w:cs="Times New Roman"/>
                <w:b/>
                <w:sz w:val="24"/>
                <w:szCs w:val="24"/>
                <w:lang w:val="en-US"/>
              </w:rPr>
              <w:t>TP NHÂN SỰ</w:t>
            </w:r>
          </w:p>
        </w:tc>
        <w:tc>
          <w:tcPr>
            <w:tcW w:w="3118" w:type="dxa"/>
          </w:tcPr>
          <w:p w:rsidR="003712E9" w:rsidRPr="00B5361C" w:rsidRDefault="003712E9" w:rsidP="00E0388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5361C">
              <w:rPr>
                <w:rFonts w:cs="Times New Roman"/>
                <w:b/>
                <w:sz w:val="24"/>
                <w:szCs w:val="24"/>
                <w:lang w:val="en-US"/>
              </w:rPr>
              <w:t>GIÁM ĐỐC NỘI CHÍNH</w:t>
            </w:r>
          </w:p>
        </w:tc>
        <w:tc>
          <w:tcPr>
            <w:tcW w:w="4135" w:type="dxa"/>
          </w:tcPr>
          <w:p w:rsidR="003712E9" w:rsidRPr="00B5361C" w:rsidRDefault="003712E9" w:rsidP="003712E9">
            <w:pPr>
              <w:pStyle w:val="ListParagraph"/>
              <w:ind w:left="45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GIÁM ĐỐC </w:t>
            </w:r>
            <w:r w:rsidRPr="00B5361C">
              <w:rPr>
                <w:rFonts w:cs="Times New Roman"/>
                <w:b/>
                <w:sz w:val="24"/>
                <w:szCs w:val="24"/>
              </w:rPr>
              <w:t>ĐƠN VỊ</w:t>
            </w:r>
            <w:r w:rsidRPr="00B5361C">
              <w:rPr>
                <w:rFonts w:cs="Times New Roman"/>
                <w:b/>
                <w:sz w:val="24"/>
                <w:szCs w:val="24"/>
                <w:lang w:val="en-US"/>
              </w:rPr>
              <w:t xml:space="preserve"> MỚI</w:t>
            </w:r>
          </w:p>
          <w:p w:rsidR="003712E9" w:rsidRPr="00B5361C" w:rsidRDefault="003712E9" w:rsidP="00E0388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3712E9" w:rsidRPr="00F745B9" w:rsidRDefault="003712E9" w:rsidP="003712E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712E9" w:rsidRDefault="003712E9" w:rsidP="003712E9">
      <w:pPr>
        <w:tabs>
          <w:tab w:val="left" w:pos="2370"/>
        </w:tabs>
      </w:pPr>
      <w:r>
        <w:tab/>
      </w:r>
    </w:p>
    <w:p w:rsidR="003712E9" w:rsidRDefault="003712E9" w:rsidP="003712E9">
      <w:pPr>
        <w:tabs>
          <w:tab w:val="left" w:pos="2370"/>
        </w:tabs>
      </w:pPr>
    </w:p>
    <w:p w:rsidR="003712E9" w:rsidRDefault="003712E9" w:rsidP="003712E9">
      <w:pPr>
        <w:tabs>
          <w:tab w:val="left" w:pos="2370"/>
        </w:tabs>
      </w:pPr>
    </w:p>
    <w:p w:rsidR="003712E9" w:rsidRDefault="003712E9" w:rsidP="003712E9">
      <w:pPr>
        <w:tabs>
          <w:tab w:val="left" w:pos="2370"/>
        </w:tabs>
      </w:pPr>
    </w:p>
    <w:sectPr w:rsidR="003712E9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E2" w:rsidRDefault="00CC0DE2" w:rsidP="005F3669">
      <w:pPr>
        <w:spacing w:after="0" w:line="240" w:lineRule="auto"/>
      </w:pPr>
      <w:r>
        <w:separator/>
      </w:r>
    </w:p>
  </w:endnote>
  <w:endnote w:type="continuationSeparator" w:id="0">
    <w:p w:rsidR="00CC0DE2" w:rsidRDefault="00CC0DE2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0A" w:rsidRDefault="00D85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85D0A">
      <w:rPr>
        <w:rFonts w:ascii="Times New Roman" w:hAnsi="Times New Roman" w:cs="Times New Roman"/>
        <w:sz w:val="20"/>
        <w:szCs w:val="20"/>
      </w:rPr>
      <w:t>Luyện</w:t>
    </w:r>
    <w:proofErr w:type="spellEnd"/>
    <w:r w:rsidR="00D85D0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85D0A">
      <w:rPr>
        <w:rFonts w:ascii="Times New Roman" w:hAnsi="Times New Roman" w:cs="Times New Roman"/>
        <w:sz w:val="20"/>
        <w:szCs w:val="20"/>
      </w:rPr>
      <w:t>cao</w:t>
    </w:r>
    <w:proofErr w:type="spellEnd"/>
    <w:r w:rsidR="00D85D0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D85D0A">
      <w:rPr>
        <w:rFonts w:ascii="Times New Roman" w:hAnsi="Times New Roman" w:cs="Times New Roman"/>
        <w:sz w:val="20"/>
        <w:szCs w:val="20"/>
      </w:rPr>
      <w:t>cấp</w:t>
    </w:r>
    <w:proofErr w:type="spellEnd"/>
    <w:r w:rsidR="00D85D0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E4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E4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0A" w:rsidRDefault="00D8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E2" w:rsidRDefault="00CC0DE2" w:rsidP="005F3669">
      <w:pPr>
        <w:spacing w:after="0" w:line="240" w:lineRule="auto"/>
      </w:pPr>
      <w:r>
        <w:separator/>
      </w:r>
    </w:p>
  </w:footnote>
  <w:footnote w:type="continuationSeparator" w:id="0">
    <w:p w:rsidR="00CC0DE2" w:rsidRDefault="00CC0DE2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0A" w:rsidRDefault="00D85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4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9"/>
      <w:gridCol w:w="4495"/>
    </w:tblGrid>
    <w:tr w:rsidR="005F3669" w:rsidRPr="00226576" w:rsidTr="00EA01C0">
      <w:trPr>
        <w:trHeight w:val="746"/>
      </w:trPr>
      <w:tc>
        <w:tcPr>
          <w:tcW w:w="4579" w:type="dxa"/>
        </w:tcPr>
        <w:p w:rsidR="005F3669" w:rsidRPr="000B1655" w:rsidRDefault="00CE48D8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EFE79D2" wp14:editId="03945765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495" w:type="dxa"/>
          <w:vAlign w:val="bottom"/>
        </w:tcPr>
        <w:p w:rsidR="005F3669" w:rsidRPr="00226576" w:rsidRDefault="00EA01C0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M11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0A" w:rsidRDefault="00D85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E5A"/>
    <w:multiLevelType w:val="hybridMultilevel"/>
    <w:tmpl w:val="BE8EF514"/>
    <w:lvl w:ilvl="0" w:tplc="98BA9BD8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58E7A1B"/>
    <w:multiLevelType w:val="hybridMultilevel"/>
    <w:tmpl w:val="547697C0"/>
    <w:lvl w:ilvl="0" w:tplc="F7BEF5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9"/>
    <w:rsid w:val="000A342E"/>
    <w:rsid w:val="00232580"/>
    <w:rsid w:val="002A32CF"/>
    <w:rsid w:val="003712E9"/>
    <w:rsid w:val="003C0E2A"/>
    <w:rsid w:val="004440A3"/>
    <w:rsid w:val="00452DEB"/>
    <w:rsid w:val="004D60AF"/>
    <w:rsid w:val="004F3CBF"/>
    <w:rsid w:val="005F3669"/>
    <w:rsid w:val="00604194"/>
    <w:rsid w:val="006349F4"/>
    <w:rsid w:val="006B68B0"/>
    <w:rsid w:val="006D320F"/>
    <w:rsid w:val="007957CC"/>
    <w:rsid w:val="007D7B80"/>
    <w:rsid w:val="00950ED8"/>
    <w:rsid w:val="00973F17"/>
    <w:rsid w:val="00976DAA"/>
    <w:rsid w:val="009D6AC1"/>
    <w:rsid w:val="009E288C"/>
    <w:rsid w:val="00A7525C"/>
    <w:rsid w:val="00BD77F5"/>
    <w:rsid w:val="00C16177"/>
    <w:rsid w:val="00CC0DE2"/>
    <w:rsid w:val="00CE48D8"/>
    <w:rsid w:val="00D833E1"/>
    <w:rsid w:val="00D85D0A"/>
    <w:rsid w:val="00E50DC8"/>
    <w:rsid w:val="00EA01C0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97EE6"/>
  <w15:chartTrackingRefBased/>
  <w15:docId w15:val="{8AED2DC0-353B-4B94-81D5-544D2AC6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4</cp:revision>
  <dcterms:created xsi:type="dcterms:W3CDTF">2015-12-22T07:38:00Z</dcterms:created>
  <dcterms:modified xsi:type="dcterms:W3CDTF">2018-06-20T10:02:00Z</dcterms:modified>
</cp:coreProperties>
</file>