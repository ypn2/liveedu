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EE2" w:rsidRPr="00E52F9D" w:rsidRDefault="00D010BB" w:rsidP="00E52F9D">
      <w:pPr>
        <w:tabs>
          <w:tab w:val="center" w:pos="4680"/>
          <w:tab w:val="left" w:pos="8535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3A68E6" w:rsidRPr="00DB39E1">
        <w:rPr>
          <w:rFonts w:ascii="Times New Roman" w:hAnsi="Times New Roman"/>
          <w:b/>
          <w:sz w:val="24"/>
          <w:szCs w:val="24"/>
        </w:rPr>
        <w:t>PHIẾU KẾT QUẢ PHỎNG VẤN VÀ ĐÁNH GIÁ Ứ</w:t>
      </w:r>
      <w:r w:rsidR="00E52F9D">
        <w:rPr>
          <w:rFonts w:ascii="Times New Roman" w:hAnsi="Times New Roman"/>
          <w:b/>
          <w:sz w:val="24"/>
          <w:szCs w:val="24"/>
        </w:rPr>
        <w:t>NG VIÊ</w:t>
      </w:r>
      <w:r w:rsidR="0064104E">
        <w:rPr>
          <w:rFonts w:ascii="Times New Roman" w:hAnsi="Times New Roman"/>
          <w:b/>
          <w:sz w:val="24"/>
          <w:szCs w:val="24"/>
        </w:rPr>
        <w:t>N</w:t>
      </w:r>
      <w:r w:rsidR="00E52F9D">
        <w:rPr>
          <w:rFonts w:ascii="Times New Roman" w:hAnsi="Times New Roman"/>
          <w:b/>
          <w:sz w:val="24"/>
          <w:szCs w:val="24"/>
        </w:rPr>
        <w:tab/>
      </w:r>
    </w:p>
    <w:tbl>
      <w:tblPr>
        <w:tblpPr w:leftFromText="180" w:rightFromText="180" w:vertAnchor="page" w:horzAnchor="margin" w:tblpXSpec="center" w:tblpY="2131"/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"/>
        <w:gridCol w:w="1492"/>
        <w:gridCol w:w="1369"/>
        <w:gridCol w:w="48"/>
        <w:gridCol w:w="1293"/>
        <w:gridCol w:w="1210"/>
        <w:gridCol w:w="142"/>
        <w:gridCol w:w="992"/>
        <w:gridCol w:w="1355"/>
      </w:tblGrid>
      <w:tr w:rsidR="003A68E6" w:rsidRPr="00DB39E1" w:rsidTr="001E6DA4">
        <w:trPr>
          <w:cantSplit/>
          <w:trHeight w:val="713"/>
        </w:trPr>
        <w:tc>
          <w:tcPr>
            <w:tcW w:w="53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5B1B71">
            <w:pPr>
              <w:spacing w:before="120" w:afterLines="50" w:after="120" w:line="340" w:lineRule="exac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Họ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tên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>:…………………………...…</w:t>
            </w:r>
            <w:r w:rsidR="00DB39E1">
              <w:rPr>
                <w:rFonts w:ascii="Times New Roman" w:hAnsi="Times New Roman"/>
                <w:sz w:val="24"/>
                <w:szCs w:val="24"/>
              </w:rPr>
              <w:t>………………</w:t>
            </w:r>
          </w:p>
        </w:tc>
        <w:tc>
          <w:tcPr>
            <w:tcW w:w="50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5B1B71">
            <w:pPr>
              <w:spacing w:beforeLines="20" w:before="48" w:afterLines="20" w:after="48" w:line="340" w:lineRule="exac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độ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chuyên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môn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>………………………</w:t>
            </w:r>
            <w:r w:rsidR="00DB39E1">
              <w:rPr>
                <w:rFonts w:ascii="Times New Roman" w:hAnsi="Times New Roman"/>
                <w:sz w:val="24"/>
                <w:szCs w:val="24"/>
              </w:rPr>
              <w:t>……</w:t>
            </w:r>
          </w:p>
        </w:tc>
      </w:tr>
      <w:tr w:rsidR="003A68E6" w:rsidRPr="00DB39E1" w:rsidTr="001E6DA4">
        <w:trPr>
          <w:cantSplit/>
          <w:trHeight w:val="375"/>
        </w:trPr>
        <w:tc>
          <w:tcPr>
            <w:tcW w:w="53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D28" w:rsidRDefault="003A68E6" w:rsidP="005B1B71">
            <w:pPr>
              <w:spacing w:beforeLines="50" w:before="120" w:afterLines="20" w:after="48" w:line="340" w:lineRule="exac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>:</w:t>
            </w:r>
            <w:r w:rsidR="00DB39E1">
              <w:rPr>
                <w:rFonts w:ascii="Times New Roman" w:hAnsi="Times New Roman"/>
                <w:sz w:val="24"/>
                <w:szCs w:val="24"/>
              </w:rPr>
              <w:t>…</w:t>
            </w:r>
            <w:r w:rsidRPr="00DB39E1">
              <w:rPr>
                <w:rFonts w:ascii="Times New Roman" w:hAnsi="Times New Roman"/>
                <w:sz w:val="24"/>
                <w:szCs w:val="24"/>
              </w:rPr>
              <w:t>…</w:t>
            </w:r>
            <w:r w:rsidR="00DB39E1">
              <w:rPr>
                <w:rFonts w:ascii="Times New Roman" w:hAnsi="Times New Roman"/>
                <w:sz w:val="24"/>
                <w:szCs w:val="24"/>
              </w:rPr>
              <w:t>/</w:t>
            </w:r>
            <w:r w:rsidRPr="00DB39E1">
              <w:rPr>
                <w:rFonts w:ascii="Times New Roman" w:hAnsi="Times New Roman"/>
                <w:sz w:val="24"/>
                <w:szCs w:val="24"/>
              </w:rPr>
              <w:t>…</w:t>
            </w:r>
            <w:r w:rsidR="00DB39E1">
              <w:rPr>
                <w:rFonts w:ascii="Times New Roman" w:hAnsi="Times New Roman"/>
                <w:sz w:val="24"/>
                <w:szCs w:val="24"/>
              </w:rPr>
              <w:t>.</w:t>
            </w:r>
            <w:r w:rsidRPr="00DB39E1">
              <w:rPr>
                <w:rFonts w:ascii="Times New Roman" w:hAnsi="Times New Roman"/>
                <w:sz w:val="24"/>
                <w:szCs w:val="24"/>
              </w:rPr>
              <w:t>./…</w:t>
            </w:r>
            <w:r w:rsidR="00DB39E1">
              <w:rPr>
                <w:rFonts w:ascii="Times New Roman" w:hAnsi="Times New Roman"/>
                <w:sz w:val="24"/>
                <w:szCs w:val="24"/>
              </w:rPr>
              <w:t>...</w:t>
            </w:r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Giới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>:</w:t>
            </w:r>
            <w:r w:rsid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39E1">
              <w:rPr>
                <w:rFonts w:ascii="Times New Roman" w:hAnsi="Times New Roman"/>
                <w:sz w:val="24"/>
                <w:szCs w:val="24"/>
              </w:rPr>
              <w:t>Nam</w:t>
            </w:r>
            <w:r w:rsid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33226931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DB39E1">
                  <w:rPr>
                    <w:rFonts w:ascii="MS Gothic" w:eastAsia="MS Gothic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B39E1"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  <w:r w:rsid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90078391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DB39E1">
                  <w:rPr>
                    <w:rFonts w:ascii="MS Gothic" w:eastAsia="MS Gothic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B39E1"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A68E6" w:rsidRPr="00DB39E1" w:rsidRDefault="004D1D28" w:rsidP="005B1B71">
            <w:pPr>
              <w:spacing w:beforeLines="50" w:before="120" w:afterLines="20" w:after="48" w:line="340" w:lineRule="exac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 ……………………………………..</w:t>
            </w:r>
            <w:r w:rsidR="003A68E6" w:rsidRPr="00DB39E1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  <w:tc>
          <w:tcPr>
            <w:tcW w:w="50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5B1B71">
            <w:pPr>
              <w:spacing w:beforeLines="20" w:before="48" w:afterLines="20" w:after="48" w:line="340" w:lineRule="exac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Vị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trí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tuyển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>:…</w:t>
            </w:r>
            <w:r w:rsidR="001E6DA4">
              <w:rPr>
                <w:rFonts w:ascii="Times New Roman" w:hAnsi="Times New Roman"/>
                <w:sz w:val="24"/>
                <w:szCs w:val="24"/>
              </w:rPr>
              <w:t>………………………………</w:t>
            </w:r>
          </w:p>
        </w:tc>
      </w:tr>
      <w:tr w:rsidR="003A68E6" w:rsidRPr="00DB39E1" w:rsidTr="005B1B71">
        <w:trPr>
          <w:cantSplit/>
          <w:trHeight w:val="435"/>
        </w:trPr>
        <w:tc>
          <w:tcPr>
            <w:tcW w:w="24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5B1B71">
            <w:pPr>
              <w:spacing w:line="3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Chỉ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tiêu</w:t>
            </w:r>
            <w:proofErr w:type="spellEnd"/>
          </w:p>
        </w:tc>
        <w:tc>
          <w:tcPr>
            <w:tcW w:w="65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5B1B71">
            <w:pPr>
              <w:spacing w:after="120" w:line="3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mức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độ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Điểm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817382" w:rsidP="005B1B71">
            <w:pPr>
              <w:spacing w:line="3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</w:p>
        </w:tc>
      </w:tr>
      <w:tr w:rsidR="003A68E6" w:rsidRPr="00DB39E1" w:rsidTr="003A68E6">
        <w:trPr>
          <w:cantSplit/>
          <w:trHeight w:val="542"/>
        </w:trPr>
        <w:tc>
          <w:tcPr>
            <w:tcW w:w="24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5B1B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3A68E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Kém</w:t>
            </w:r>
            <w:proofErr w:type="spellEnd"/>
          </w:p>
          <w:p w:rsidR="003A68E6" w:rsidRPr="00DB39E1" w:rsidRDefault="003A68E6" w:rsidP="003A68E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39E1">
              <w:rPr>
                <w:rFonts w:ascii="Times New Roman" w:hAnsi="Times New Roman"/>
                <w:sz w:val="24"/>
                <w:szCs w:val="24"/>
              </w:rPr>
              <w:t>(3-4/10)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3A68E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39E1">
              <w:rPr>
                <w:rFonts w:ascii="Times New Roman" w:hAnsi="Times New Roman"/>
                <w:sz w:val="24"/>
                <w:szCs w:val="24"/>
              </w:rPr>
              <w:t xml:space="preserve">TB </w:t>
            </w:r>
          </w:p>
          <w:p w:rsidR="003A68E6" w:rsidRPr="00DB39E1" w:rsidRDefault="003A68E6" w:rsidP="003A68E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39E1">
              <w:rPr>
                <w:rFonts w:ascii="Times New Roman" w:hAnsi="Times New Roman"/>
                <w:sz w:val="24"/>
                <w:szCs w:val="24"/>
              </w:rPr>
              <w:t>(5/10)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3A68E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39E1">
              <w:rPr>
                <w:rFonts w:ascii="Times New Roman" w:hAnsi="Times New Roman"/>
                <w:sz w:val="24"/>
                <w:szCs w:val="24"/>
              </w:rPr>
              <w:t xml:space="preserve"> TB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Khá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(6/10)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3A68E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Khá</w:t>
            </w:r>
            <w:proofErr w:type="spellEnd"/>
          </w:p>
          <w:p w:rsidR="003A68E6" w:rsidRPr="00DB39E1" w:rsidRDefault="003A68E6" w:rsidP="003A68E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39E1">
              <w:rPr>
                <w:rFonts w:ascii="Times New Roman" w:hAnsi="Times New Roman"/>
                <w:sz w:val="24"/>
                <w:szCs w:val="24"/>
              </w:rPr>
              <w:t>(7/10)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3A68E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Tốt</w:t>
            </w:r>
            <w:proofErr w:type="spellEnd"/>
          </w:p>
          <w:p w:rsidR="003A68E6" w:rsidRPr="00DB39E1" w:rsidRDefault="003A68E6" w:rsidP="003A68E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39E1">
              <w:rPr>
                <w:rFonts w:ascii="Times New Roman" w:hAnsi="Times New Roman"/>
                <w:sz w:val="24"/>
                <w:szCs w:val="24"/>
              </w:rPr>
              <w:t>(8-9/10)</w:t>
            </w:r>
          </w:p>
        </w:tc>
        <w:tc>
          <w:tcPr>
            <w:tcW w:w="13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5B1B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8E6" w:rsidRPr="00DB39E1" w:rsidTr="003A68E6">
        <w:trPr>
          <w:cantSplit/>
          <w:trHeight w:val="459"/>
        </w:trPr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3A68E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Hiểu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biết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thuyết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chuyên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môn</w:t>
            </w:r>
            <w:proofErr w:type="spellEnd"/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5B1B71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5B1B71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5B1B71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5B1B71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5B1B71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5B1B71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8E6" w:rsidRPr="00DB39E1" w:rsidTr="003A68E6">
        <w:trPr>
          <w:cantSplit/>
          <w:trHeight w:val="454"/>
        </w:trPr>
        <w:tc>
          <w:tcPr>
            <w:tcW w:w="2444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5B1B71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DB39E1">
              <w:rPr>
                <w:rFonts w:ascii="Times New Roman" w:hAnsi="Times New Roman"/>
                <w:sz w:val="24"/>
                <w:szCs w:val="24"/>
                <w:lang w:val="fr-FR"/>
              </w:rPr>
              <w:t>Kỹ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  <w:lang w:val="fr-FR"/>
              </w:rPr>
              <w:t>năng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  <w:lang w:val="fr-FR"/>
              </w:rPr>
              <w:t>thực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  <w:lang w:val="fr-FR"/>
              </w:rPr>
              <w:t>hành</w:t>
            </w:r>
            <w:proofErr w:type="spellEnd"/>
          </w:p>
        </w:tc>
        <w:tc>
          <w:tcPr>
            <w:tcW w:w="14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5B1B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5B1B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5B1B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5B1B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5B1B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5B1B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8E6" w:rsidRPr="00DB39E1" w:rsidTr="005B1B71">
        <w:trPr>
          <w:cantSplit/>
          <w:trHeight w:val="467"/>
        </w:trPr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5B1B71">
            <w:pPr>
              <w:rPr>
                <w:rFonts w:ascii="Times New Roman" w:hAnsi="Times New Roman"/>
                <w:sz w:val="24"/>
                <w:szCs w:val="24"/>
              </w:rPr>
            </w:pPr>
            <w:r w:rsidRPr="00DB39E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Kinh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  <w:lang w:val="fr-FR"/>
              </w:rPr>
              <w:t>nghiệm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  <w:lang w:val="fr-FR"/>
              </w:rPr>
              <w:t>công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  <w:lang w:val="fr-FR"/>
              </w:rPr>
              <w:t>tác</w:t>
            </w:r>
            <w:proofErr w:type="spellEnd"/>
          </w:p>
        </w:tc>
        <w:tc>
          <w:tcPr>
            <w:tcW w:w="79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5B1B71">
            <w:pPr>
              <w:rPr>
                <w:rFonts w:ascii="Times New Roman" w:hAnsi="Times New Roman"/>
                <w:sz w:val="24"/>
                <w:szCs w:val="24"/>
              </w:rPr>
            </w:pPr>
            <w:r w:rsidRPr="00DB39E1">
              <w:rPr>
                <w:rFonts w:ascii="Times New Roman" w:hAnsi="Times New Roman"/>
                <w:sz w:val="24"/>
                <w:szCs w:val="24"/>
              </w:rPr>
              <w:t>…….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>……..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</w:p>
        </w:tc>
      </w:tr>
      <w:tr w:rsidR="003A68E6" w:rsidRPr="00DB39E1" w:rsidTr="00DB39E1">
        <w:trPr>
          <w:cantSplit/>
          <w:trHeight w:val="335"/>
        </w:trPr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5B1B7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79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DB39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Đại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49561318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DB39E1">
                  <w:rPr>
                    <w:rFonts w:ascii="MS Gothic" w:eastAsia="MS Gothic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B39E1"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B39E1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DB39E1">
              <w:rPr>
                <w:rFonts w:ascii="Times New Roman" w:hAnsi="Times New Roman"/>
                <w:sz w:val="24"/>
                <w:szCs w:val="24"/>
              </w:rPr>
              <w:t xml:space="preserve">Cao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đẳng</w:t>
            </w:r>
            <w:proofErr w:type="spellEnd"/>
            <w:r w:rsid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01357980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DB39E1">
                  <w:rPr>
                    <w:rFonts w:ascii="MS Gothic" w:eastAsia="MS Gothic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B39E1"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B39E1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Nghề</w:t>
            </w:r>
            <w:proofErr w:type="spellEnd"/>
            <w:r w:rsid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459452579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DB39E1">
                  <w:rPr>
                    <w:rFonts w:ascii="MS Gothic" w:eastAsia="MS Gothic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B39E1"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39E1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Khác</w:t>
            </w:r>
            <w:proofErr w:type="spellEnd"/>
            <w:r w:rsid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764892328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DB39E1">
                  <w:rPr>
                    <w:rFonts w:ascii="MS Gothic" w:eastAsia="MS Gothic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B39E1"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Nơi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đào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>………………</w:t>
            </w:r>
            <w:r w:rsidR="001E6DA4"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</w:tr>
      <w:tr w:rsidR="003A68E6" w:rsidRPr="00DB39E1" w:rsidTr="003A68E6">
        <w:trPr>
          <w:cantSplit/>
          <w:trHeight w:val="347"/>
        </w:trPr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3A68E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Sức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khỏe</w:t>
            </w:r>
            <w:proofErr w:type="spellEnd"/>
          </w:p>
        </w:tc>
        <w:tc>
          <w:tcPr>
            <w:tcW w:w="79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3A68E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Chiều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cao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>…………………………</w:t>
            </w:r>
            <w:r w:rsidR="00DB39E1">
              <w:rPr>
                <w:rFonts w:ascii="Times New Roman" w:hAnsi="Times New Roman"/>
                <w:sz w:val="24"/>
                <w:szCs w:val="24"/>
              </w:rPr>
              <w:t>………</w:t>
            </w:r>
            <w:r w:rsidR="00BD6DB5">
              <w:rPr>
                <w:rFonts w:ascii="Times New Roman" w:hAnsi="Times New Roman"/>
                <w:sz w:val="24"/>
                <w:szCs w:val="24"/>
              </w:rPr>
              <w:t>...</w:t>
            </w:r>
            <w:r w:rsidR="00DB39E1">
              <w:rPr>
                <w:rFonts w:ascii="Times New Roman" w:hAnsi="Times New Roman"/>
                <w:sz w:val="24"/>
                <w:szCs w:val="24"/>
              </w:rPr>
              <w:t>…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Cân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nặng</w:t>
            </w:r>
            <w:proofErr w:type="spellEnd"/>
            <w:r w:rsidR="00BD6DB5">
              <w:rPr>
                <w:rFonts w:ascii="Times New Roman" w:hAnsi="Times New Roman"/>
                <w:sz w:val="24"/>
                <w:szCs w:val="24"/>
              </w:rPr>
              <w:t>……………</w:t>
            </w:r>
            <w:r w:rsidRPr="00DB39E1">
              <w:rPr>
                <w:rFonts w:ascii="Times New Roman" w:hAnsi="Times New Roman"/>
                <w:sz w:val="24"/>
                <w:szCs w:val="24"/>
              </w:rPr>
              <w:t>…</w:t>
            </w:r>
            <w:r w:rsidR="00DB39E1">
              <w:rPr>
                <w:rFonts w:ascii="Times New Roman" w:hAnsi="Times New Roman"/>
                <w:sz w:val="24"/>
                <w:szCs w:val="24"/>
              </w:rPr>
              <w:t>……</w:t>
            </w:r>
            <w:r w:rsidR="00BD6DB5">
              <w:rPr>
                <w:rFonts w:ascii="Times New Roman" w:hAnsi="Times New Roman"/>
                <w:sz w:val="24"/>
                <w:szCs w:val="24"/>
              </w:rPr>
              <w:t>…</w:t>
            </w:r>
            <w:r w:rsidRPr="00DB39E1"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</w:p>
        </w:tc>
      </w:tr>
      <w:tr w:rsidR="00DB39E1" w:rsidRPr="00DB39E1" w:rsidTr="00DB39E1">
        <w:trPr>
          <w:cantSplit/>
          <w:trHeight w:val="1028"/>
        </w:trPr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39E1" w:rsidRPr="00DB39E1" w:rsidRDefault="00DB39E1" w:rsidP="00DB39E1">
            <w:pPr>
              <w:spacing w:after="0" w:line="320" w:lineRule="exac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Mức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lương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mong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muốn</w:t>
            </w:r>
            <w:proofErr w:type="spellEnd"/>
          </w:p>
          <w:p w:rsidR="00DB39E1" w:rsidRPr="00DB39E1" w:rsidRDefault="00DB39E1" w:rsidP="00DB39E1">
            <w:pPr>
              <w:spacing w:after="0" w:line="320" w:lineRule="exact"/>
              <w:rPr>
                <w:rFonts w:ascii="Times New Roman" w:hAnsi="Times New Roman"/>
                <w:sz w:val="24"/>
                <w:szCs w:val="24"/>
              </w:rPr>
            </w:pPr>
            <w:r w:rsidRPr="00DB39E1">
              <w:rPr>
                <w:rFonts w:ascii="Times New Roman" w:hAnsi="Times New Roman"/>
                <w:sz w:val="24"/>
                <w:szCs w:val="24"/>
              </w:rPr>
              <w:t>…………</w:t>
            </w:r>
            <w:r>
              <w:rPr>
                <w:rFonts w:ascii="Times New Roman" w:hAnsi="Times New Roman"/>
                <w:sz w:val="24"/>
                <w:szCs w:val="24"/>
              </w:rPr>
              <w:t>……………</w:t>
            </w:r>
          </w:p>
        </w:tc>
        <w:tc>
          <w:tcPr>
            <w:tcW w:w="7901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39E1" w:rsidRPr="00DB39E1" w:rsidRDefault="00DB39E1" w:rsidP="00DB39E1">
            <w:pPr>
              <w:spacing w:after="0" w:line="340" w:lineRule="exac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Nguyện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vọng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khác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DB39E1" w:rsidRPr="00DB39E1" w:rsidRDefault="00DB39E1" w:rsidP="00DB39E1">
            <w:pPr>
              <w:spacing w:after="0" w:line="400" w:lineRule="exact"/>
              <w:rPr>
                <w:rFonts w:ascii="Times New Roman" w:hAnsi="Times New Roman"/>
                <w:sz w:val="24"/>
                <w:szCs w:val="24"/>
              </w:rPr>
            </w:pPr>
            <w:r w:rsidRPr="00DB39E1"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</w:t>
            </w:r>
          </w:p>
        </w:tc>
      </w:tr>
      <w:tr w:rsidR="003A68E6" w:rsidRPr="00DB39E1" w:rsidTr="005B1B71">
        <w:trPr>
          <w:cantSplit/>
          <w:trHeight w:val="368"/>
        </w:trPr>
        <w:tc>
          <w:tcPr>
            <w:tcW w:w="1034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3A68E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Thời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gian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làm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tại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ty: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Từ</w:t>
            </w:r>
            <w:proofErr w:type="spellEnd"/>
            <w:r w:rsidR="001E6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E6DA4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="001E6DA4">
              <w:rPr>
                <w:rFonts w:ascii="Times New Roman" w:hAnsi="Times New Roman"/>
                <w:sz w:val="24"/>
                <w:szCs w:val="24"/>
              </w:rPr>
              <w:t xml:space="preserve"> …..../……./2017</w:t>
            </w:r>
          </w:p>
        </w:tc>
      </w:tr>
      <w:tr w:rsidR="00BD6DB5" w:rsidRPr="00DB39E1" w:rsidTr="00B952E0">
        <w:trPr>
          <w:cantSplit/>
          <w:trHeight w:val="1376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DB5" w:rsidRPr="00DB39E1" w:rsidRDefault="00BD6DB5" w:rsidP="00D010BB">
            <w:pPr>
              <w:rPr>
                <w:rFonts w:ascii="Times New Roman" w:hAnsi="Times New Roman"/>
                <w:sz w:val="24"/>
                <w:szCs w:val="24"/>
              </w:rPr>
            </w:pPr>
            <w:r w:rsidRPr="00DB39E1">
              <w:rPr>
                <w:rFonts w:ascii="Times New Roman" w:hAnsi="Times New Roman"/>
                <w:sz w:val="24"/>
                <w:szCs w:val="24"/>
              </w:rPr>
              <w:t xml:space="preserve">Ý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vị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tuyển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562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6DB5" w:rsidRDefault="00BD6DB5" w:rsidP="00BD6DB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xét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B39E1">
              <w:rPr>
                <w:rFonts w:ascii="Times New Roman" w:hAnsi="Times New Roman"/>
                <w:sz w:val="24"/>
                <w:szCs w:val="24"/>
              </w:rPr>
              <w:t>chung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>…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……………………………………..</w:t>
            </w:r>
          </w:p>
          <w:p w:rsidR="00BD6DB5" w:rsidRDefault="00BD6DB5" w:rsidP="00BD6DB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…………………………………………………………..</w:t>
            </w:r>
          </w:p>
          <w:p w:rsidR="00BD6DB5" w:rsidRDefault="00BD6DB5" w:rsidP="00BD6DB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…………………………………………………………..</w:t>
            </w:r>
          </w:p>
          <w:p w:rsidR="00BD6DB5" w:rsidRPr="00DB39E1" w:rsidRDefault="00BD6DB5" w:rsidP="00BD6DB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…………………………………………………………..</w:t>
            </w:r>
          </w:p>
        </w:tc>
        <w:tc>
          <w:tcPr>
            <w:tcW w:w="23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6DB5" w:rsidRPr="00DB39E1" w:rsidRDefault="00BD6DB5" w:rsidP="003A68E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Chữ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ký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BD6DB5" w:rsidRPr="00DB39E1" w:rsidRDefault="00BD6DB5" w:rsidP="005B1B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D6DB5" w:rsidRPr="00DB39E1" w:rsidRDefault="00BD6DB5" w:rsidP="005B1B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D6DB5" w:rsidRPr="00DB39E1" w:rsidRDefault="00BD6DB5" w:rsidP="005B1B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D6DB5" w:rsidRPr="00DB39E1" w:rsidRDefault="00BD6DB5" w:rsidP="005B1B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…./..</w:t>
            </w:r>
            <w:r w:rsidR="001E6DA4">
              <w:rPr>
                <w:rFonts w:ascii="Times New Roman" w:hAnsi="Times New Roman"/>
                <w:sz w:val="24"/>
                <w:szCs w:val="24"/>
              </w:rPr>
              <w:t>…/2017</w:t>
            </w:r>
          </w:p>
        </w:tc>
      </w:tr>
      <w:tr w:rsidR="003A68E6" w:rsidRPr="00DB39E1" w:rsidTr="00DB39E1">
        <w:trPr>
          <w:cantSplit/>
          <w:trHeight w:val="470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5B1B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22" w:type="dxa"/>
            <w:gridSpan w:val="7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DB39E1" w:rsidP="00DB39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Đồng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ý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thử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="003A68E6" w:rsidRPr="00DB39E1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1871755859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>
                  <w:rPr>
                    <w:rFonts w:ascii="MS Gothic" w:eastAsia="MS Gothic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A68E6" w:rsidRPr="00DB39E1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đồng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ý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thử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="003A68E6" w:rsidRPr="00DB39E1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213354838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>
                  <w:rPr>
                    <w:rFonts w:ascii="MS Gothic" w:eastAsia="MS Gothic" w:hAnsi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34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5B1B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6DB5" w:rsidRPr="00DB39E1" w:rsidTr="003A6307">
        <w:trPr>
          <w:cantSplit/>
          <w:trHeight w:val="802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6DB5" w:rsidRPr="00DB39E1" w:rsidRDefault="00BD6DB5" w:rsidP="00D010B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xuất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phòng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sự</w:t>
            </w:r>
            <w:proofErr w:type="spellEnd"/>
          </w:p>
        </w:tc>
        <w:tc>
          <w:tcPr>
            <w:tcW w:w="562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6DB5" w:rsidRDefault="00BD6DB5" w:rsidP="003A68E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xét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B39E1">
              <w:rPr>
                <w:rFonts w:ascii="Times New Roman" w:hAnsi="Times New Roman"/>
                <w:sz w:val="24"/>
                <w:szCs w:val="24"/>
              </w:rPr>
              <w:t>chung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>…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……………………………………...</w:t>
            </w:r>
          </w:p>
          <w:p w:rsidR="00BD6DB5" w:rsidRPr="00DB39E1" w:rsidRDefault="00BD6DB5" w:rsidP="003A68E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…………………………………………………………..</w:t>
            </w:r>
          </w:p>
        </w:tc>
        <w:tc>
          <w:tcPr>
            <w:tcW w:w="23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6DB5" w:rsidRPr="00DB39E1" w:rsidRDefault="00BD6DB5" w:rsidP="005B1B71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ký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BD6DB5" w:rsidRPr="00DB39E1" w:rsidRDefault="00BD6DB5" w:rsidP="005B1B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D6DB5" w:rsidRPr="00DB39E1" w:rsidRDefault="00BD6DB5" w:rsidP="003A68E6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D6DB5" w:rsidRPr="00DB39E1" w:rsidRDefault="00BD6DB5" w:rsidP="005B1B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D6DB5" w:rsidRPr="00DB39E1" w:rsidRDefault="00BD6DB5" w:rsidP="005B1B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…./…</w:t>
            </w:r>
            <w:r w:rsidR="001E6DA4">
              <w:rPr>
                <w:rFonts w:ascii="Times New Roman" w:hAnsi="Times New Roman"/>
                <w:sz w:val="24"/>
                <w:szCs w:val="24"/>
              </w:rPr>
              <w:t>…/2017</w:t>
            </w:r>
          </w:p>
        </w:tc>
      </w:tr>
      <w:tr w:rsidR="003A68E6" w:rsidRPr="00DB39E1" w:rsidTr="005B1B71">
        <w:trPr>
          <w:cantSplit/>
          <w:trHeight w:val="1538"/>
        </w:trPr>
        <w:tc>
          <w:tcPr>
            <w:tcW w:w="23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5B1B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22" w:type="dxa"/>
            <w:gridSpan w:val="7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DB39E1" w:rsidP="003A68E6">
            <w:pPr>
              <w:spacing w:after="0" w:line="360" w:lineRule="exac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Đồng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ý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thử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1871218961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>
                  <w:rPr>
                    <w:rFonts w:ascii="MS Gothic" w:eastAsia="MS Gothic" w:hAnsi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A68E6" w:rsidRPr="00DB39E1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đồng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ý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thử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32880889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>
                  <w:rPr>
                    <w:rFonts w:ascii="MS Gothic" w:eastAsia="MS Gothic" w:hAnsi="Times New Roman" w:hint="eastAsia"/>
                    <w:sz w:val="24"/>
                    <w:szCs w:val="24"/>
                  </w:rPr>
                  <w:t>☐</w:t>
                </w:r>
              </w:sdtContent>
            </w:sdt>
          </w:p>
          <w:p w:rsidR="003A68E6" w:rsidRPr="00DB39E1" w:rsidRDefault="00DB39E1" w:rsidP="003A68E6">
            <w:pPr>
              <w:spacing w:after="0" w:line="360" w:lineRule="exac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Vị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trí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vị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DB39E1">
              <w:rPr>
                <w:rFonts w:ascii="Times New Roman" w:hAnsi="Times New Roman"/>
                <w:sz w:val="24"/>
                <w:szCs w:val="24"/>
              </w:rPr>
              <w:t>TV</w:t>
            </w:r>
            <w:r w:rsidR="003A68E6" w:rsidRPr="00DB39E1">
              <w:rPr>
                <w:rFonts w:ascii="Times New Roman" w:hAnsi="Times New Roman"/>
                <w:sz w:val="24"/>
                <w:szCs w:val="24"/>
              </w:rPr>
              <w:t>:…</w:t>
            </w:r>
            <w:proofErr w:type="gramEnd"/>
            <w:r w:rsidR="003A68E6" w:rsidRPr="00DB39E1">
              <w:rPr>
                <w:rFonts w:ascii="Times New Roman" w:hAnsi="Times New Roman"/>
                <w:sz w:val="24"/>
                <w:szCs w:val="24"/>
              </w:rPr>
              <w:t>……………….……………</w:t>
            </w:r>
            <w:r>
              <w:rPr>
                <w:rFonts w:ascii="Times New Roman" w:hAnsi="Times New Roman"/>
                <w:sz w:val="24"/>
                <w:szCs w:val="24"/>
              </w:rPr>
              <w:t>………</w:t>
            </w:r>
          </w:p>
          <w:p w:rsidR="003A68E6" w:rsidRPr="00DB39E1" w:rsidRDefault="00DB39E1" w:rsidP="00DB39E1">
            <w:pPr>
              <w:spacing w:after="0" w:line="360" w:lineRule="exac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Thời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gian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thử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B39E1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="003A68E6" w:rsidRPr="00DB39E1">
              <w:rPr>
                <w:rFonts w:ascii="Times New Roman" w:hAnsi="Times New Roman"/>
                <w:sz w:val="24"/>
                <w:szCs w:val="24"/>
              </w:rPr>
              <w:t>:…</w:t>
            </w:r>
            <w:proofErr w:type="gramEnd"/>
            <w:r w:rsidR="003A68E6" w:rsidRPr="00DB39E1">
              <w:rPr>
                <w:rFonts w:ascii="Times New Roman" w:hAnsi="Times New Roman"/>
                <w:sz w:val="24"/>
                <w:szCs w:val="24"/>
              </w:rPr>
              <w:t>…………………</w:t>
            </w:r>
            <w:r w:rsidRPr="00DB39E1">
              <w:rPr>
                <w:rFonts w:ascii="Times New Roman" w:hAnsi="Times New Roman"/>
                <w:sz w:val="24"/>
                <w:szCs w:val="24"/>
              </w:rPr>
              <w:t>….</w:t>
            </w:r>
            <w:r w:rsidR="003A68E6" w:rsidRPr="00DB39E1">
              <w:rPr>
                <w:rFonts w:ascii="Times New Roman" w:hAnsi="Times New Roman"/>
                <w:sz w:val="24"/>
                <w:szCs w:val="24"/>
              </w:rPr>
              <w:t xml:space="preserve">………..…....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Mức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lương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thử</w:t>
            </w:r>
            <w:proofErr w:type="spellEnd"/>
            <w:r w:rsidRPr="00DB3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39E1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="003A68E6" w:rsidRPr="00DB39E1">
              <w:rPr>
                <w:rFonts w:ascii="Times New Roman" w:hAnsi="Times New Roman"/>
                <w:sz w:val="24"/>
                <w:szCs w:val="24"/>
              </w:rPr>
              <w:t xml:space="preserve"> :………………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</w:t>
            </w:r>
          </w:p>
        </w:tc>
        <w:tc>
          <w:tcPr>
            <w:tcW w:w="234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5B1B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8E6" w:rsidRPr="00DB39E1" w:rsidTr="003A68E6">
        <w:trPr>
          <w:cantSplit/>
          <w:trHeight w:val="154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68E6" w:rsidRPr="00DB39E1" w:rsidRDefault="00DB39E1" w:rsidP="003A68E6">
            <w:pPr>
              <w:spacing w:after="0" w:line="4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39E1">
              <w:rPr>
                <w:rFonts w:ascii="Times New Roman" w:hAnsi="Times New Roman"/>
                <w:b/>
                <w:sz w:val="24"/>
                <w:szCs w:val="24"/>
              </w:rPr>
              <w:t>B.TGĐ</w:t>
            </w:r>
          </w:p>
          <w:p w:rsidR="003A68E6" w:rsidRPr="00DB39E1" w:rsidRDefault="003A68E6" w:rsidP="005B1B71">
            <w:pPr>
              <w:spacing w:line="30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68E6" w:rsidRPr="00DB39E1" w:rsidRDefault="003A68E6" w:rsidP="003A68E6">
            <w:pPr>
              <w:spacing w:after="0" w:line="300" w:lineRule="exact"/>
              <w:jc w:val="center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DB39E1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DUYỆT</w:t>
            </w:r>
          </w:p>
          <w:p w:rsidR="003A68E6" w:rsidRPr="00DB39E1" w:rsidRDefault="003A68E6" w:rsidP="003A68E6">
            <w:pPr>
              <w:spacing w:line="340" w:lineRule="exact"/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DB39E1">
              <w:rPr>
                <w:rFonts w:ascii="Times New Roman" w:hAnsi="Times New Roman"/>
                <w:sz w:val="24"/>
                <w:szCs w:val="24"/>
                <w:lang w:val="fr-FR"/>
              </w:rPr>
              <w:t>……………………………………………………………………………………………………………………………………………………</w:t>
            </w:r>
            <w:r w:rsidR="00DB39E1">
              <w:rPr>
                <w:rFonts w:ascii="Times New Roman" w:hAnsi="Times New Roman"/>
                <w:sz w:val="24"/>
                <w:szCs w:val="24"/>
                <w:lang w:val="fr-FR"/>
              </w:rPr>
              <w:t>……………………………………………………………………………………</w:t>
            </w: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68E6" w:rsidRPr="00DB39E1" w:rsidRDefault="003A68E6" w:rsidP="005B1B71">
            <w:pPr>
              <w:spacing w:before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39E1">
              <w:rPr>
                <w:rFonts w:ascii="Times New Roman" w:hAnsi="Times New Roman"/>
                <w:b/>
                <w:sz w:val="24"/>
                <w:szCs w:val="24"/>
              </w:rPr>
              <w:t>CHỮ KÝ:</w:t>
            </w:r>
          </w:p>
          <w:p w:rsidR="003A68E6" w:rsidRPr="00DB39E1" w:rsidRDefault="003A68E6" w:rsidP="003A68E6">
            <w:pPr>
              <w:spacing w:line="4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3A68E6" w:rsidRPr="00DB39E1" w:rsidRDefault="00DB39E1" w:rsidP="005B1B71">
            <w:pPr>
              <w:spacing w:line="4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 …/.</w:t>
            </w:r>
            <w:r w:rsidR="001E6DA4">
              <w:rPr>
                <w:rFonts w:ascii="Times New Roman" w:hAnsi="Times New Roman"/>
                <w:sz w:val="24"/>
                <w:szCs w:val="24"/>
              </w:rPr>
              <w:t>…/2017</w:t>
            </w:r>
          </w:p>
        </w:tc>
      </w:tr>
    </w:tbl>
    <w:p w:rsidR="003A68E6" w:rsidRPr="00DB39E1" w:rsidRDefault="003A68E6" w:rsidP="003A68E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A68E6" w:rsidRPr="00DB39E1" w:rsidSect="00D010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134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175" w:rsidRDefault="00A16175" w:rsidP="005F3669">
      <w:pPr>
        <w:spacing w:after="0" w:line="240" w:lineRule="auto"/>
      </w:pPr>
      <w:r>
        <w:separator/>
      </w:r>
    </w:p>
  </w:endnote>
  <w:endnote w:type="continuationSeparator" w:id="0">
    <w:p w:rsidR="00A16175" w:rsidRDefault="00A16175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741" w:rsidRDefault="001A77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D010BB">
    <w:pPr>
      <w:pStyle w:val="Footer"/>
      <w:tabs>
        <w:tab w:val="clear" w:pos="9360"/>
      </w:tabs>
    </w:pPr>
    <w:proofErr w:type="spellStart"/>
    <w:r w:rsidRPr="004F3CBF">
      <w:rPr>
        <w:rFonts w:ascii="Times New Roman" w:hAnsi="Times New Roman" w:cs="Times New Roman"/>
        <w:sz w:val="20"/>
        <w:szCs w:val="20"/>
      </w:rPr>
      <w:t>Công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 w:cs="Times New Roman"/>
        <w:sz w:val="20"/>
        <w:szCs w:val="20"/>
      </w:rPr>
      <w:t>Cổ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phần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CD5096">
      <w:rPr>
        <w:rFonts w:ascii="Times New Roman" w:hAnsi="Times New Roman" w:cs="Times New Roman"/>
        <w:sz w:val="20"/>
        <w:szCs w:val="20"/>
      </w:rPr>
      <w:t>Luyện</w:t>
    </w:r>
    <w:proofErr w:type="spellEnd"/>
    <w:r w:rsidR="00CD5096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thép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CD5096">
      <w:rPr>
        <w:rFonts w:ascii="Times New Roman" w:hAnsi="Times New Roman" w:cs="Times New Roman"/>
        <w:sz w:val="20"/>
        <w:szCs w:val="20"/>
      </w:rPr>
      <w:t>cao</w:t>
    </w:r>
    <w:proofErr w:type="spellEnd"/>
    <w:r w:rsidR="00CD5096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CD5096">
      <w:rPr>
        <w:rFonts w:ascii="Times New Roman" w:hAnsi="Times New Roman" w:cs="Times New Roman"/>
        <w:sz w:val="20"/>
        <w:szCs w:val="20"/>
      </w:rPr>
      <w:t>cấp</w:t>
    </w:r>
    <w:proofErr w:type="spellEnd"/>
    <w:r w:rsidR="00CD5096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Việt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Nhật</w:t>
    </w:r>
    <w:proofErr w:type="spell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="00D010BB">
              <w:t xml:space="preserve">  </w:t>
            </w:r>
            <w:r w:rsidR="00D010BB">
              <w:tab/>
            </w:r>
            <w:r w:rsidR="00D010BB">
              <w:tab/>
            </w:r>
            <w:r w:rsidR="00D010BB">
              <w:tab/>
              <w:t xml:space="preserve">                          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1A774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1A774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proofErr w:type="spellStart"/>
    <w:r w:rsidRPr="006B68B0">
      <w:rPr>
        <w:rFonts w:ascii="Times New Roman" w:hAnsi="Times New Roman" w:cs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 w:cs="Times New Roman"/>
        <w:i/>
        <w:sz w:val="20"/>
        <w:szCs w:val="20"/>
      </w:rPr>
      <w:t>: 03/12/2015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741" w:rsidRDefault="001A7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175" w:rsidRDefault="00A16175" w:rsidP="005F3669">
      <w:pPr>
        <w:spacing w:after="0" w:line="240" w:lineRule="auto"/>
      </w:pPr>
      <w:r>
        <w:separator/>
      </w:r>
    </w:p>
  </w:footnote>
  <w:footnote w:type="continuationSeparator" w:id="0">
    <w:p w:rsidR="00A16175" w:rsidRDefault="00A16175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741" w:rsidRDefault="001A77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386" w:type="dxa"/>
      <w:tblInd w:w="-426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1"/>
      <w:gridCol w:w="4925"/>
    </w:tblGrid>
    <w:tr w:rsidR="005F3669" w:rsidRPr="00226576" w:rsidTr="00D010BB">
      <w:trPr>
        <w:trHeight w:val="718"/>
      </w:trPr>
      <w:tc>
        <w:tcPr>
          <w:tcW w:w="5461" w:type="dxa"/>
        </w:tcPr>
        <w:p w:rsidR="005F3669" w:rsidRPr="000B1655" w:rsidRDefault="001A7741" w:rsidP="005F3669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41DF050C" wp14:editId="23D1661E">
                <wp:extent cx="788405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925" w:type="dxa"/>
          <w:vAlign w:val="bottom"/>
        </w:tcPr>
        <w:p w:rsidR="005F3669" w:rsidRPr="00226576" w:rsidRDefault="00BD6DB5" w:rsidP="005F3669">
          <w:pPr>
            <w:pStyle w:val="Header"/>
            <w:jc w:val="right"/>
            <w:rPr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  <w:lang w:val="en-US"/>
            </w:rPr>
            <w:t>M07a</w:t>
          </w:r>
          <w:r w:rsidR="005F3669" w:rsidRPr="00102E89">
            <w:rPr>
              <w:color w:val="808080" w:themeColor="background1" w:themeShade="80"/>
              <w:sz w:val="20"/>
              <w:szCs w:val="20"/>
              <w:lang w:val="en-US"/>
            </w:rPr>
            <w:t>-</w:t>
          </w:r>
          <w:r w:rsidR="004F3CBF">
            <w:rPr>
              <w:color w:val="808080" w:themeColor="background1" w:themeShade="80"/>
              <w:sz w:val="20"/>
              <w:szCs w:val="20"/>
              <w:lang w:val="en-US"/>
            </w:rPr>
            <w:t>NS-QT-01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741" w:rsidRDefault="001A77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E6"/>
    <w:rsid w:val="00022555"/>
    <w:rsid w:val="000A342E"/>
    <w:rsid w:val="001A7741"/>
    <w:rsid w:val="001E6DA4"/>
    <w:rsid w:val="002031AA"/>
    <w:rsid w:val="00225ADA"/>
    <w:rsid w:val="00232580"/>
    <w:rsid w:val="002A32CF"/>
    <w:rsid w:val="003A68E6"/>
    <w:rsid w:val="004440A3"/>
    <w:rsid w:val="00452DEB"/>
    <w:rsid w:val="004D1D28"/>
    <w:rsid w:val="004D60AF"/>
    <w:rsid w:val="004F3CBF"/>
    <w:rsid w:val="005F3669"/>
    <w:rsid w:val="00604194"/>
    <w:rsid w:val="006349F4"/>
    <w:rsid w:val="00635119"/>
    <w:rsid w:val="0064104E"/>
    <w:rsid w:val="006B68B0"/>
    <w:rsid w:val="006D320F"/>
    <w:rsid w:val="007957CC"/>
    <w:rsid w:val="007D7B80"/>
    <w:rsid w:val="00817382"/>
    <w:rsid w:val="00973F17"/>
    <w:rsid w:val="00976DAA"/>
    <w:rsid w:val="009D69AE"/>
    <w:rsid w:val="009D6AC1"/>
    <w:rsid w:val="009E288C"/>
    <w:rsid w:val="00A16175"/>
    <w:rsid w:val="00A7525C"/>
    <w:rsid w:val="00BD6DB5"/>
    <w:rsid w:val="00BD77F5"/>
    <w:rsid w:val="00C16177"/>
    <w:rsid w:val="00CD5096"/>
    <w:rsid w:val="00D010BB"/>
    <w:rsid w:val="00D833E1"/>
    <w:rsid w:val="00DB39E1"/>
    <w:rsid w:val="00E50DC8"/>
    <w:rsid w:val="00E52F9D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BD524B-29EE-414B-9484-3E829BF4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D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VN Template.dotx</Template>
  <TotalTime>43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Pham Thi Kim Ngan</cp:lastModifiedBy>
  <cp:revision>9</cp:revision>
  <cp:lastPrinted>2017-05-24T06:54:00Z</cp:lastPrinted>
  <dcterms:created xsi:type="dcterms:W3CDTF">2015-12-22T06:56:00Z</dcterms:created>
  <dcterms:modified xsi:type="dcterms:W3CDTF">2018-06-20T09:58:00Z</dcterms:modified>
</cp:coreProperties>
</file>