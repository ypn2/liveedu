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B92" w:rsidRPr="000E2B92" w:rsidRDefault="000E2B92" w:rsidP="000E2B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2B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71FD6" wp14:editId="5A7D3852">
                <wp:simplePos x="0" y="0"/>
                <wp:positionH relativeFrom="margin">
                  <wp:posOffset>3486150</wp:posOffset>
                </wp:positionH>
                <wp:positionV relativeFrom="paragraph">
                  <wp:posOffset>-1701165</wp:posOffset>
                </wp:positionV>
                <wp:extent cx="1762125" cy="3810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81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92" w:rsidRPr="00FB198C" w:rsidRDefault="000E2B92" w:rsidP="000E2B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Bản đính kèm số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VI</w:t>
                            </w:r>
                          </w:p>
                          <w:p w:rsidR="000E2B92" w:rsidRPr="00FB198C" w:rsidRDefault="000E2B92" w:rsidP="000E2B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Biểu mẫu số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M06-NS-QT-01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71FD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74.5pt;margin-top:-133.95pt;width:138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" fillcolor="red" strokeweight=".5pt">
                <v:textbox>
                  <w:txbxContent>
                    <w:p w:rsidR="000E2B92" w:rsidRPr="00FB198C" w:rsidRDefault="000E2B92" w:rsidP="000E2B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Bản</w:t>
                      </w:r>
                      <w:proofErr w:type="spellEnd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đính</w:t>
                      </w:r>
                      <w:proofErr w:type="spellEnd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kèm</w:t>
                      </w:r>
                      <w:proofErr w:type="spellEnd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VI</w:t>
                      </w:r>
                    </w:p>
                    <w:p w:rsidR="000E2B92" w:rsidRPr="00FB198C" w:rsidRDefault="000E2B92" w:rsidP="000E2B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Biểu</w:t>
                      </w:r>
                      <w:proofErr w:type="spellEnd"/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mẫu</w:t>
                      </w:r>
                      <w:proofErr w:type="spellEnd"/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M06-NS-QT-01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2B92">
        <w:rPr>
          <w:rFonts w:ascii="Times New Roman" w:hAnsi="Times New Roman" w:cs="Times New Roman"/>
          <w:b/>
          <w:sz w:val="24"/>
          <w:szCs w:val="24"/>
        </w:rPr>
        <w:t>ĐƠN XIN VIỆC</w:t>
      </w:r>
    </w:p>
    <w:p w:rsidR="000E2B92" w:rsidRPr="00BA0862" w:rsidRDefault="000E2B92" w:rsidP="000E2B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0862">
        <w:rPr>
          <w:rFonts w:ascii="Times New Roman" w:hAnsi="Times New Roman" w:cs="Times New Roman"/>
          <w:sz w:val="24"/>
          <w:szCs w:val="24"/>
        </w:rPr>
        <w:t>(</w:t>
      </w:r>
      <w:r w:rsidRPr="00BA0862">
        <w:rPr>
          <w:rFonts w:ascii="Times New Roman" w:hAnsi="Times New Roman" w:cs="Times New Roman"/>
          <w:i/>
          <w:sz w:val="24"/>
          <w:szCs w:val="24"/>
        </w:rPr>
        <w:t>Sử dụng trong trường hợp CBCNV giới thiệu người thân dự tuyển</w:t>
      </w:r>
      <w:r w:rsidRPr="00BA0862">
        <w:rPr>
          <w:rFonts w:ascii="Times New Roman" w:hAnsi="Times New Roman" w:cs="Times New Roman"/>
          <w:sz w:val="24"/>
          <w:szCs w:val="24"/>
        </w:rPr>
        <w:t>)</w:t>
      </w:r>
    </w:p>
    <w:p w:rsidR="000E2B92" w:rsidRPr="00ED6947" w:rsidRDefault="000E2B92" w:rsidP="000E2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947">
        <w:rPr>
          <w:rFonts w:ascii="Times New Roman" w:hAnsi="Times New Roman" w:cs="Times New Roman"/>
          <w:b/>
          <w:sz w:val="24"/>
          <w:szCs w:val="24"/>
        </w:rPr>
        <w:t>Kính gửi:</w:t>
      </w:r>
      <w:r w:rsidRPr="00ED694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Công ty Cổ phần thép Việt Nhật</w:t>
      </w:r>
    </w:p>
    <w:p w:rsidR="000E2B92" w:rsidRPr="00ED6947" w:rsidRDefault="000E2B92" w:rsidP="000E2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tôi là:………...…………………………………</w:t>
      </w:r>
      <w:r w:rsidRPr="00ED6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Sinh ngày:…..…../…..……/……………</w:t>
      </w:r>
    </w:p>
    <w:p w:rsidR="000E2B92" w:rsidRPr="00ED6947" w:rsidRDefault="000E2B92" w:rsidP="000E2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947">
        <w:rPr>
          <w:rFonts w:ascii="Times New Roman" w:hAnsi="Times New Roman" w:cs="Times New Roman"/>
          <w:sz w:val="24"/>
          <w:szCs w:val="24"/>
        </w:rPr>
        <w:t>Địa chỉ thường trú:……………………………………………………………………………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0E2B92" w:rsidRPr="00ED6947" w:rsidRDefault="000E2B92" w:rsidP="000E2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947">
        <w:rPr>
          <w:rFonts w:ascii="Times New Roman" w:hAnsi="Times New Roman" w:cs="Times New Roman"/>
          <w:sz w:val="24"/>
          <w:szCs w:val="24"/>
        </w:rPr>
        <w:t>Địa chỉ tạm trú:</w:t>
      </w:r>
      <w:r w:rsidRPr="00ED6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…………………………………………………………………………...</w:t>
      </w:r>
    </w:p>
    <w:p w:rsidR="000E2B92" w:rsidRPr="00ED6947" w:rsidRDefault="000E2B92" w:rsidP="000E2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947">
        <w:rPr>
          <w:rFonts w:ascii="Times New Roman" w:hAnsi="Times New Roman" w:cs="Times New Roman"/>
          <w:sz w:val="24"/>
          <w:szCs w:val="24"/>
        </w:rPr>
        <w:t>Họ và tên bố</w:t>
      </w:r>
      <w:r>
        <w:rPr>
          <w:rFonts w:ascii="Times New Roman" w:hAnsi="Times New Roman" w:cs="Times New Roman"/>
          <w:sz w:val="24"/>
          <w:szCs w:val="24"/>
        </w:rPr>
        <w:t>:…………………………..</w:t>
      </w:r>
      <w:r w:rsidRPr="00ED6947">
        <w:rPr>
          <w:rFonts w:ascii="Times New Roman" w:hAnsi="Times New Roman" w:cs="Times New Roman"/>
          <w:sz w:val="24"/>
          <w:szCs w:val="24"/>
        </w:rPr>
        <w:t>..…………..Sinh ngày:…..…../…..……/……………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2B92" w:rsidRPr="00ED6947" w:rsidRDefault="000E2B92" w:rsidP="000E2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947">
        <w:rPr>
          <w:rFonts w:ascii="Times New Roman" w:hAnsi="Times New Roman" w:cs="Times New Roman"/>
          <w:sz w:val="24"/>
          <w:szCs w:val="24"/>
        </w:rPr>
        <w:t>Đơn vị công tác:…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:rsidR="000E2B92" w:rsidRPr="00ED6947" w:rsidRDefault="000E2B92" w:rsidP="000E2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947">
        <w:rPr>
          <w:rFonts w:ascii="Times New Roman" w:hAnsi="Times New Roman" w:cs="Times New Roman"/>
          <w:sz w:val="24"/>
          <w:szCs w:val="24"/>
        </w:rPr>
        <w:t>Họ và tên mẹ</w:t>
      </w:r>
      <w:r>
        <w:rPr>
          <w:rFonts w:ascii="Times New Roman" w:hAnsi="Times New Roman" w:cs="Times New Roman"/>
          <w:sz w:val="24"/>
          <w:szCs w:val="24"/>
        </w:rPr>
        <w:t>:………………………………</w:t>
      </w:r>
      <w:r w:rsidRPr="00ED6947">
        <w:rPr>
          <w:rFonts w:ascii="Times New Roman" w:hAnsi="Times New Roman" w:cs="Times New Roman"/>
          <w:sz w:val="24"/>
          <w:szCs w:val="24"/>
        </w:rPr>
        <w:t>………..Sinh ngày:…..…../…..……/………</w:t>
      </w:r>
      <w:r>
        <w:rPr>
          <w:rFonts w:ascii="Times New Roman" w:hAnsi="Times New Roman" w:cs="Times New Roman"/>
          <w:sz w:val="24"/>
          <w:szCs w:val="24"/>
        </w:rPr>
        <w:t>…….</w:t>
      </w:r>
    </w:p>
    <w:p w:rsidR="000E2B92" w:rsidRPr="00ED6947" w:rsidRDefault="000E2B92" w:rsidP="000E2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947">
        <w:rPr>
          <w:rFonts w:ascii="Times New Roman" w:hAnsi="Times New Roman" w:cs="Times New Roman"/>
          <w:sz w:val="24"/>
          <w:szCs w:val="24"/>
        </w:rPr>
        <w:t>Đơn vị công tác:…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</w:t>
      </w:r>
    </w:p>
    <w:p w:rsidR="000E2B92" w:rsidRPr="00ED6947" w:rsidRDefault="000E2B92" w:rsidP="000E2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947">
        <w:rPr>
          <w:rFonts w:ascii="Times New Roman" w:hAnsi="Times New Roman" w:cs="Times New Roman"/>
          <w:sz w:val="24"/>
          <w:szCs w:val="24"/>
        </w:rPr>
        <w:t>Nay tôi làm đơn này xin được làm việc tại Công ty Cổ phần thép Việt Nhật:</w:t>
      </w:r>
    </w:p>
    <w:p w:rsidR="000E2B92" w:rsidRPr="00ED6947" w:rsidRDefault="000E2B92" w:rsidP="000E2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947">
        <w:rPr>
          <w:rFonts w:ascii="Times New Roman" w:hAnsi="Times New Roman" w:cs="Times New Roman"/>
          <w:sz w:val="24"/>
          <w:szCs w:val="24"/>
        </w:rPr>
        <w:t>Vị trí công việc:…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</w:t>
      </w:r>
    </w:p>
    <w:p w:rsidR="000E2B92" w:rsidRPr="00ED6947" w:rsidRDefault="000E2B92" w:rsidP="0099721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947">
        <w:rPr>
          <w:rFonts w:ascii="Times New Roman" w:hAnsi="Times New Roman" w:cs="Times New Roman"/>
          <w:sz w:val="24"/>
          <w:szCs w:val="24"/>
        </w:rPr>
        <w:t>Nếu được tiếp nhận, tối xin cam đoan:</w:t>
      </w:r>
    </w:p>
    <w:p w:rsidR="000E2B92" w:rsidRPr="00ED6947" w:rsidRDefault="000E2B92" w:rsidP="00997210">
      <w:pPr>
        <w:numPr>
          <w:ilvl w:val="0"/>
          <w:numId w:val="3"/>
        </w:numPr>
        <w:spacing w:after="12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D6947">
        <w:rPr>
          <w:rFonts w:ascii="Times New Roman" w:hAnsi="Times New Roman" w:cs="Times New Roman"/>
          <w:sz w:val="24"/>
          <w:szCs w:val="24"/>
        </w:rPr>
        <w:t>Tuyệt đối chấp hành Nội quy lao động, Thỏa ước lao động và các quy định củ</w:t>
      </w:r>
      <w:r w:rsidR="00997210">
        <w:rPr>
          <w:rFonts w:ascii="Times New Roman" w:hAnsi="Times New Roman" w:cs="Times New Roman"/>
          <w:sz w:val="24"/>
          <w:szCs w:val="24"/>
        </w:rPr>
        <w:t>a Công ty.</w:t>
      </w:r>
    </w:p>
    <w:p w:rsidR="000E2B92" w:rsidRPr="00ED6947" w:rsidRDefault="000E2B92" w:rsidP="00997210">
      <w:pPr>
        <w:numPr>
          <w:ilvl w:val="0"/>
          <w:numId w:val="3"/>
        </w:numPr>
        <w:spacing w:after="12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D6947">
        <w:rPr>
          <w:rFonts w:ascii="Times New Roman" w:hAnsi="Times New Roman" w:cs="Times New Roman"/>
          <w:sz w:val="24"/>
          <w:szCs w:val="24"/>
        </w:rPr>
        <w:t>Tuyệt đối chấp hành theo sự phân công công việc củ</w:t>
      </w:r>
      <w:r w:rsidR="00997210">
        <w:rPr>
          <w:rFonts w:ascii="Times New Roman" w:hAnsi="Times New Roman" w:cs="Times New Roman"/>
          <w:sz w:val="24"/>
          <w:szCs w:val="24"/>
        </w:rPr>
        <w:t>a Công ty.</w:t>
      </w:r>
    </w:p>
    <w:p w:rsidR="000E2B92" w:rsidRPr="00ED6947" w:rsidRDefault="000E2B92" w:rsidP="00997210">
      <w:pPr>
        <w:numPr>
          <w:ilvl w:val="0"/>
          <w:numId w:val="3"/>
        </w:numPr>
        <w:spacing w:after="12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D6947">
        <w:rPr>
          <w:rFonts w:ascii="Times New Roman" w:hAnsi="Times New Roman" w:cs="Times New Roman"/>
          <w:sz w:val="24"/>
          <w:szCs w:val="24"/>
        </w:rPr>
        <w:t>Nếu vi phạm Nội quy lao động và các quy định của Công ty, tôi xin hoàn toàn chịu trách nhiệm trước Công ty và pháp luật.</w:t>
      </w:r>
    </w:p>
    <w:p w:rsidR="000E2B92" w:rsidRPr="00ED6947" w:rsidRDefault="000E2B92" w:rsidP="000E2B92">
      <w:p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947">
        <w:rPr>
          <w:rFonts w:ascii="Times New Roman" w:hAnsi="Times New Roman" w:cs="Times New Roman"/>
          <w:sz w:val="24"/>
          <w:szCs w:val="24"/>
        </w:rPr>
        <w:tab/>
      </w:r>
    </w:p>
    <w:p w:rsidR="000E2B92" w:rsidRPr="00ED6947" w:rsidRDefault="000E2B92" w:rsidP="000E2B92">
      <w:p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9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E68AFE" wp14:editId="776EE6A5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3495675" cy="24955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B92" w:rsidRPr="00997210" w:rsidRDefault="000E2B92" w:rsidP="000E2B9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972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Phần ghi của CBCNV giới thiệu người thân:</w:t>
                            </w:r>
                          </w:p>
                          <w:p w:rsidR="000E2B92" w:rsidRPr="00997210" w:rsidRDefault="000E2B92" w:rsidP="000E2B9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972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Tên tôi là:…………………………….………………</w:t>
                            </w:r>
                          </w:p>
                          <w:p w:rsidR="000E2B92" w:rsidRPr="00997210" w:rsidRDefault="000E2B92" w:rsidP="000E2B9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972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Đơn vị công tác:……………………………………..</w:t>
                            </w:r>
                          </w:p>
                          <w:p w:rsidR="000E2B92" w:rsidRPr="00997210" w:rsidRDefault="000E2B92" w:rsidP="000E2B9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972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Số điện thoại liên hệ:………………………………...</w:t>
                            </w:r>
                          </w:p>
                          <w:p w:rsidR="000E2B92" w:rsidRPr="00997210" w:rsidRDefault="000E2B92" w:rsidP="000E2B9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972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Mối quan hệ với người nộp đơn……..………………</w:t>
                            </w:r>
                          </w:p>
                          <w:p w:rsidR="000E2B92" w:rsidRPr="00997210" w:rsidRDefault="000E2B92" w:rsidP="000E2B9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99721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Tôi xin được giới thiệu, bảo lãnh và chịu trách nhiệm hoàn toàn về ứng viên cho vị trí tuyển dụng trên với Công ty.</w:t>
                            </w:r>
                          </w:p>
                          <w:p w:rsidR="000E2B92" w:rsidRPr="008D38D5" w:rsidRDefault="000E2B92" w:rsidP="000E2B92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8D38D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Ngày…….tháng..…..năm…….</w:t>
                            </w:r>
                          </w:p>
                          <w:p w:rsidR="000E2B92" w:rsidRPr="008D38D5" w:rsidRDefault="000E2B92" w:rsidP="000E2B92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8D38D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(CBCNV ký, ghi rõ họ tên)</w:t>
                            </w:r>
                          </w:p>
                          <w:p w:rsidR="000E2B92" w:rsidRDefault="000E2B92" w:rsidP="000E2B9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68A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1.15pt;width:275.25pt;height:196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" stroked="f">
                <v:textbox>
                  <w:txbxContent>
                    <w:p w:rsidR="000E2B92" w:rsidRPr="00997210" w:rsidRDefault="000E2B92" w:rsidP="000E2B9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Phần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ghi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của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CBCNV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giới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thiệu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người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thân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:rsidR="000E2B92" w:rsidRPr="00997210" w:rsidRDefault="000E2B92" w:rsidP="000E2B9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Tên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tôi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là</w:t>
                      </w:r>
                      <w:proofErr w:type="spellEnd"/>
                      <w:proofErr w:type="gram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:…………………………….………………</w:t>
                      </w:r>
                      <w:proofErr w:type="gramEnd"/>
                    </w:p>
                    <w:p w:rsidR="000E2B92" w:rsidRPr="00997210" w:rsidRDefault="000E2B92" w:rsidP="000E2B9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Đơn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vị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tác</w:t>
                      </w:r>
                      <w:proofErr w:type="spellEnd"/>
                      <w:proofErr w:type="gram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:……………………………………..</w:t>
                      </w:r>
                      <w:proofErr w:type="gramEnd"/>
                    </w:p>
                    <w:p w:rsidR="000E2B92" w:rsidRPr="00997210" w:rsidRDefault="000E2B92" w:rsidP="000E2B9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Số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điện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thoại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liên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hệ</w:t>
                      </w:r>
                      <w:proofErr w:type="spellEnd"/>
                      <w:proofErr w:type="gram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:………………………………...</w:t>
                      </w:r>
                      <w:proofErr w:type="gramEnd"/>
                    </w:p>
                    <w:p w:rsidR="000E2B92" w:rsidRPr="00997210" w:rsidRDefault="000E2B92" w:rsidP="000E2B9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Mối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quan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hệ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với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người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nộp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đơn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……..………………</w:t>
                      </w:r>
                    </w:p>
                    <w:p w:rsidR="000E2B92" w:rsidRPr="00997210" w:rsidRDefault="000E2B92" w:rsidP="000E2B92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Tôi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xin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giới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thiệu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bảo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lãnh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chịu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trách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nhiệm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hoàn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toàn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về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ứng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cho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vị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trí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tuyển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dụng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trên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với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9972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ty.</w:t>
                      </w:r>
                    </w:p>
                    <w:p w:rsidR="000E2B92" w:rsidRPr="008D38D5" w:rsidRDefault="000E2B92" w:rsidP="000E2B92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8D38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Ngày</w:t>
                      </w:r>
                      <w:proofErr w:type="spellEnd"/>
                      <w:r w:rsidRPr="008D38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…….</w:t>
                      </w:r>
                      <w:proofErr w:type="spellStart"/>
                      <w:r w:rsidRPr="008D38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tháng</w:t>
                      </w:r>
                      <w:proofErr w:type="spellEnd"/>
                      <w:proofErr w:type="gramStart"/>
                      <w:r w:rsidRPr="008D38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..</w:t>
                      </w:r>
                      <w:proofErr w:type="gramEnd"/>
                      <w:r w:rsidRPr="008D38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…..</w:t>
                      </w:r>
                      <w:proofErr w:type="spellStart"/>
                      <w:r w:rsidRPr="008D38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năm</w:t>
                      </w:r>
                      <w:proofErr w:type="spellEnd"/>
                      <w:r w:rsidRPr="008D38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…….</w:t>
                      </w:r>
                    </w:p>
                    <w:p w:rsidR="000E2B92" w:rsidRPr="008D38D5" w:rsidRDefault="000E2B92" w:rsidP="000E2B92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8D38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(CBCNV </w:t>
                      </w:r>
                      <w:proofErr w:type="spellStart"/>
                      <w:r w:rsidRPr="008D38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ký</w:t>
                      </w:r>
                      <w:proofErr w:type="spellEnd"/>
                      <w:r w:rsidRPr="008D38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D38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ghi</w:t>
                      </w:r>
                      <w:proofErr w:type="spellEnd"/>
                      <w:r w:rsidRPr="008D38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D38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rõ</w:t>
                      </w:r>
                      <w:proofErr w:type="spellEnd"/>
                      <w:r w:rsidRPr="008D38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D38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họ</w:t>
                      </w:r>
                      <w:proofErr w:type="spellEnd"/>
                      <w:r w:rsidRPr="008D38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D38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tên</w:t>
                      </w:r>
                      <w:proofErr w:type="spellEnd"/>
                      <w:r w:rsidRPr="008D38D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  <w:p w:rsidR="000E2B92" w:rsidRDefault="000E2B92" w:rsidP="000E2B92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6947">
        <w:rPr>
          <w:rFonts w:ascii="Times New Roman" w:hAnsi="Times New Roman" w:cs="Times New Roman"/>
          <w:sz w:val="24"/>
          <w:szCs w:val="24"/>
        </w:rPr>
        <w:tab/>
        <w:t>Ngày….….tháng…….năm 201….</w:t>
      </w:r>
    </w:p>
    <w:p w:rsidR="000E2B92" w:rsidRPr="00ED6947" w:rsidRDefault="00997210" w:rsidP="000E2B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spacing w:line="240" w:lineRule="auto"/>
        <w:ind w:right="1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E2B92" w:rsidRPr="00ED6947">
        <w:rPr>
          <w:rFonts w:ascii="Times New Roman" w:hAnsi="Times New Roman" w:cs="Times New Roman"/>
          <w:b/>
          <w:sz w:val="24"/>
          <w:szCs w:val="24"/>
        </w:rPr>
        <w:t>Người làm đơn</w:t>
      </w:r>
    </w:p>
    <w:p w:rsidR="000E2B92" w:rsidRPr="00ED6947" w:rsidRDefault="00997210" w:rsidP="000E2B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E2B92" w:rsidRPr="00ED6947">
        <w:rPr>
          <w:rFonts w:ascii="Times New Roman" w:hAnsi="Times New Roman" w:cs="Times New Roman"/>
          <w:sz w:val="24"/>
          <w:szCs w:val="24"/>
        </w:rPr>
        <w:t>(Ký,Ghi rõ họ tên)</w:t>
      </w:r>
    </w:p>
    <w:p w:rsidR="000E2B92" w:rsidRPr="00ED6947" w:rsidRDefault="000E2B92" w:rsidP="000E2B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0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947">
        <w:rPr>
          <w:rFonts w:ascii="Times New Roman" w:hAnsi="Times New Roman" w:cs="Times New Roman"/>
          <w:sz w:val="24"/>
          <w:szCs w:val="24"/>
        </w:rPr>
        <w:tab/>
      </w:r>
      <w:r w:rsidRPr="00ED6947">
        <w:rPr>
          <w:rFonts w:ascii="Times New Roman" w:hAnsi="Times New Roman" w:cs="Times New Roman"/>
          <w:sz w:val="24"/>
          <w:szCs w:val="24"/>
        </w:rPr>
        <w:tab/>
      </w:r>
      <w:r w:rsidRPr="00ED6947">
        <w:rPr>
          <w:rFonts w:ascii="Times New Roman" w:hAnsi="Times New Roman" w:cs="Times New Roman"/>
          <w:sz w:val="24"/>
          <w:szCs w:val="24"/>
        </w:rPr>
        <w:tab/>
      </w:r>
      <w:r w:rsidRPr="00ED6947">
        <w:rPr>
          <w:rFonts w:ascii="Times New Roman" w:hAnsi="Times New Roman" w:cs="Times New Roman"/>
          <w:sz w:val="24"/>
          <w:szCs w:val="24"/>
        </w:rPr>
        <w:tab/>
      </w:r>
      <w:r w:rsidRPr="00ED6947">
        <w:rPr>
          <w:rFonts w:ascii="Times New Roman" w:hAnsi="Times New Roman" w:cs="Times New Roman"/>
          <w:sz w:val="24"/>
          <w:szCs w:val="24"/>
        </w:rPr>
        <w:tab/>
      </w:r>
      <w:r w:rsidRPr="00ED6947">
        <w:rPr>
          <w:rFonts w:ascii="Times New Roman" w:hAnsi="Times New Roman" w:cs="Times New Roman"/>
          <w:sz w:val="24"/>
          <w:szCs w:val="24"/>
        </w:rPr>
        <w:tab/>
      </w:r>
      <w:r w:rsidRPr="00ED6947">
        <w:rPr>
          <w:rFonts w:ascii="Times New Roman" w:hAnsi="Times New Roman" w:cs="Times New Roman"/>
          <w:sz w:val="24"/>
          <w:szCs w:val="24"/>
        </w:rPr>
        <w:tab/>
      </w:r>
    </w:p>
    <w:p w:rsidR="000E2B92" w:rsidRPr="00ED6947" w:rsidRDefault="000E2B92" w:rsidP="000E2B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2B92" w:rsidRPr="00ED6947" w:rsidRDefault="000E2B92" w:rsidP="000E2B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70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D6947">
        <w:rPr>
          <w:rFonts w:ascii="Times New Roman" w:hAnsi="Times New Roman" w:cs="Times New Roman"/>
          <w:sz w:val="24"/>
          <w:szCs w:val="24"/>
        </w:rPr>
        <w:tab/>
      </w:r>
      <w:r w:rsidRPr="00ED6947">
        <w:rPr>
          <w:rFonts w:ascii="Times New Roman" w:hAnsi="Times New Roman" w:cs="Times New Roman"/>
          <w:sz w:val="24"/>
          <w:szCs w:val="24"/>
        </w:rPr>
        <w:tab/>
      </w:r>
      <w:r w:rsidRPr="00ED6947">
        <w:rPr>
          <w:rFonts w:ascii="Times New Roman" w:hAnsi="Times New Roman" w:cs="Times New Roman"/>
          <w:sz w:val="24"/>
          <w:szCs w:val="24"/>
        </w:rPr>
        <w:tab/>
      </w:r>
      <w:r w:rsidRPr="00ED6947">
        <w:rPr>
          <w:rFonts w:ascii="Times New Roman" w:hAnsi="Times New Roman" w:cs="Times New Roman"/>
          <w:sz w:val="24"/>
          <w:szCs w:val="24"/>
        </w:rPr>
        <w:tab/>
      </w:r>
      <w:r w:rsidRPr="00ED6947">
        <w:rPr>
          <w:rFonts w:ascii="Times New Roman" w:hAnsi="Times New Roman" w:cs="Times New Roman"/>
          <w:sz w:val="24"/>
          <w:szCs w:val="24"/>
        </w:rPr>
        <w:tab/>
      </w:r>
      <w:r w:rsidRPr="00ED6947">
        <w:rPr>
          <w:rFonts w:ascii="Times New Roman" w:hAnsi="Times New Roman" w:cs="Times New Roman"/>
          <w:sz w:val="24"/>
          <w:szCs w:val="24"/>
        </w:rPr>
        <w:tab/>
      </w:r>
      <w:r w:rsidRPr="00ED6947">
        <w:rPr>
          <w:rFonts w:ascii="Times New Roman" w:hAnsi="Times New Roman" w:cs="Times New Roman"/>
          <w:sz w:val="24"/>
          <w:szCs w:val="24"/>
        </w:rPr>
        <w:tab/>
      </w:r>
    </w:p>
    <w:p w:rsidR="00340EE2" w:rsidRPr="00973F17" w:rsidRDefault="00870205" w:rsidP="000E2B92">
      <w:pPr>
        <w:rPr>
          <w:rFonts w:ascii="Times New Roman" w:hAnsi="Times New Roman" w:cs="Times New Roman"/>
          <w:sz w:val="24"/>
          <w:szCs w:val="24"/>
        </w:rPr>
      </w:pPr>
    </w:p>
    <w:sectPr w:rsidR="00340EE2" w:rsidRPr="00973F17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205" w:rsidRDefault="00870205" w:rsidP="005F3669">
      <w:pPr>
        <w:spacing w:after="0" w:line="240" w:lineRule="auto"/>
      </w:pPr>
      <w:r>
        <w:separator/>
      </w:r>
    </w:p>
  </w:endnote>
  <w:endnote w:type="continuationSeparator" w:id="0">
    <w:p w:rsidR="00870205" w:rsidRDefault="00870205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23C" w:rsidRDefault="001F5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r w:rsidRPr="004F3CBF">
      <w:rPr>
        <w:rFonts w:ascii="Times New Roman" w:hAnsi="Times New Roman" w:cs="Times New Roman"/>
        <w:sz w:val="20"/>
        <w:szCs w:val="20"/>
      </w:rPr>
      <w:t>Công ty Cổ phần</w:t>
    </w:r>
    <w:r w:rsidR="001F523C">
      <w:rPr>
        <w:rFonts w:ascii="Times New Roman" w:hAnsi="Times New Roman" w:cs="Times New Roman"/>
        <w:sz w:val="20"/>
        <w:szCs w:val="20"/>
      </w:rPr>
      <w:t xml:space="preserve"> Luyện</w:t>
    </w:r>
    <w:r w:rsidRPr="004F3CBF">
      <w:rPr>
        <w:rFonts w:ascii="Times New Roman" w:hAnsi="Times New Roman" w:cs="Times New Roman"/>
        <w:sz w:val="20"/>
        <w:szCs w:val="20"/>
      </w:rPr>
      <w:t xml:space="preserve"> thép </w:t>
    </w:r>
    <w:r w:rsidR="001F523C">
      <w:rPr>
        <w:rFonts w:ascii="Times New Roman" w:hAnsi="Times New Roman" w:cs="Times New Roman"/>
        <w:sz w:val="20"/>
        <w:szCs w:val="20"/>
      </w:rPr>
      <w:t xml:space="preserve">cao cấp </w:t>
    </w:r>
    <w:r w:rsidRPr="004F3CBF">
      <w:rPr>
        <w:rFonts w:ascii="Times New Roman" w:hAnsi="Times New Roman" w:cs="Times New Roman"/>
        <w:sz w:val="20"/>
        <w:szCs w:val="20"/>
      </w:rPr>
      <w:t>Việt Nhật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4374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4374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r w:rsidRPr="006B68B0">
      <w:rPr>
        <w:rFonts w:ascii="Times New Roman" w:hAnsi="Times New Roman" w:cs="Times New Roman"/>
        <w:i/>
        <w:sz w:val="20"/>
        <w:szCs w:val="20"/>
      </w:rPr>
      <w:t>Rv: 03/12/2015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23C" w:rsidRDefault="001F5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205" w:rsidRDefault="00870205" w:rsidP="005F3669">
      <w:pPr>
        <w:spacing w:after="0" w:line="240" w:lineRule="auto"/>
      </w:pPr>
      <w:r>
        <w:separator/>
      </w:r>
    </w:p>
  </w:footnote>
  <w:footnote w:type="continuationSeparator" w:id="0">
    <w:p w:rsidR="00870205" w:rsidRDefault="00870205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23C" w:rsidRDefault="001F5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02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56"/>
      <w:gridCol w:w="4472"/>
    </w:tblGrid>
    <w:tr w:rsidR="005F3669" w:rsidRPr="00226576" w:rsidTr="00997210">
      <w:trPr>
        <w:trHeight w:val="732"/>
      </w:trPr>
      <w:tc>
        <w:tcPr>
          <w:tcW w:w="4556" w:type="dxa"/>
        </w:tcPr>
        <w:p w:rsidR="005F3669" w:rsidRPr="000B1655" w:rsidRDefault="0043742F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5C302CCD" wp14:editId="3F33A923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472" w:type="dxa"/>
          <w:vAlign w:val="bottom"/>
        </w:tcPr>
        <w:p w:rsidR="005F3669" w:rsidRPr="00226576" w:rsidRDefault="000E2B92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M06</w:t>
          </w:r>
          <w:r w:rsidR="005F3669"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 w:rsidR="004F3CBF">
            <w:rPr>
              <w:color w:val="808080" w:themeColor="background1" w:themeShade="80"/>
              <w:sz w:val="20"/>
              <w:szCs w:val="20"/>
              <w:lang w:val="en-US"/>
            </w:rPr>
            <w:t>NS-QT-01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23C" w:rsidRDefault="001F52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16B82"/>
    <w:multiLevelType w:val="hybridMultilevel"/>
    <w:tmpl w:val="5974350C"/>
    <w:lvl w:ilvl="0" w:tplc="708066B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92"/>
    <w:rsid w:val="000A342E"/>
    <w:rsid w:val="000E2B92"/>
    <w:rsid w:val="001F523C"/>
    <w:rsid w:val="00205460"/>
    <w:rsid w:val="00232580"/>
    <w:rsid w:val="002A32CF"/>
    <w:rsid w:val="0043742F"/>
    <w:rsid w:val="004440A3"/>
    <w:rsid w:val="00452DEB"/>
    <w:rsid w:val="004D60AF"/>
    <w:rsid w:val="004F3CBF"/>
    <w:rsid w:val="005F3669"/>
    <w:rsid w:val="00604194"/>
    <w:rsid w:val="006349F4"/>
    <w:rsid w:val="0065557A"/>
    <w:rsid w:val="006B68B0"/>
    <w:rsid w:val="006D320F"/>
    <w:rsid w:val="007957CC"/>
    <w:rsid w:val="007D7B80"/>
    <w:rsid w:val="00870205"/>
    <w:rsid w:val="00973F17"/>
    <w:rsid w:val="00976DAA"/>
    <w:rsid w:val="00997210"/>
    <w:rsid w:val="009D6AC1"/>
    <w:rsid w:val="009E288C"/>
    <w:rsid w:val="00A7525C"/>
    <w:rsid w:val="00BA0862"/>
    <w:rsid w:val="00BD77F5"/>
    <w:rsid w:val="00C16177"/>
    <w:rsid w:val="00D833E1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C0949"/>
  <w15:chartTrackingRefBased/>
  <w15:docId w15:val="{D9BAF3FE-3B22-43A8-A261-F9F9505F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10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5</cp:revision>
  <dcterms:created xsi:type="dcterms:W3CDTF">2015-12-22T06:39:00Z</dcterms:created>
  <dcterms:modified xsi:type="dcterms:W3CDTF">2018-06-20T09:58:00Z</dcterms:modified>
</cp:coreProperties>
</file>