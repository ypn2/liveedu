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5" w:rsidRPr="00C81267" w:rsidRDefault="00C51C85" w:rsidP="00C51C85"/>
    <w:p w:rsidR="00C51C85" w:rsidRPr="00C81267" w:rsidRDefault="00C51C85" w:rsidP="00C51C85">
      <w:pPr>
        <w:jc w:val="center"/>
        <w:rPr>
          <w:b/>
        </w:rPr>
      </w:pPr>
      <w:r w:rsidRPr="00C81267">
        <w:rPr>
          <w:b/>
        </w:rPr>
        <w:t>SỔ GIAO - NHẬN CA</w:t>
      </w:r>
    </w:p>
    <w:p w:rsidR="00C51C85" w:rsidRPr="00C81267" w:rsidRDefault="00C51C85" w:rsidP="00C51C85">
      <w:pPr>
        <w:spacing w:before="240" w:line="120" w:lineRule="exact"/>
        <w:jc w:val="center"/>
        <w:rPr>
          <w:b/>
        </w:rPr>
      </w:pPr>
      <w:r w:rsidRPr="00C81267">
        <w:t xml:space="preserve">PHÂN XƯỞNG </w:t>
      </w:r>
      <w:r w:rsidR="008849D7">
        <w:t>CÔNG NGHỆ</w:t>
      </w:r>
    </w:p>
    <w:p w:rsidR="00C51C85" w:rsidRDefault="00C51C85" w:rsidP="00C51C85">
      <w:pPr>
        <w:jc w:val="center"/>
        <w:rPr>
          <w:i/>
          <w:szCs w:val="44"/>
        </w:rPr>
      </w:pPr>
      <w:r w:rsidRPr="00174795">
        <w:rPr>
          <w:i/>
          <w:szCs w:val="44"/>
        </w:rPr>
        <w:t>(</w:t>
      </w:r>
      <w:r w:rsidRPr="00C81267">
        <w:rPr>
          <w:i/>
        </w:rPr>
        <w:t>Do Trưởng ca ghi chép</w:t>
      </w:r>
      <w:r w:rsidRPr="00174795">
        <w:rPr>
          <w:i/>
          <w:szCs w:val="44"/>
        </w:rPr>
        <w:t>)</w:t>
      </w:r>
    </w:p>
    <w:p w:rsidR="00C51C85" w:rsidRPr="00174795" w:rsidRDefault="00C51C85" w:rsidP="00C51C85">
      <w:pPr>
        <w:jc w:val="center"/>
        <w:rPr>
          <w:i/>
          <w:szCs w:val="44"/>
        </w:rPr>
      </w:pPr>
    </w:p>
    <w:p w:rsidR="008849D7" w:rsidRPr="00E674E0" w:rsidRDefault="008849D7" w:rsidP="008849D7">
      <w:pPr>
        <w:jc w:val="center"/>
        <w:rPr>
          <w:i/>
        </w:rPr>
      </w:pPr>
      <w:r w:rsidRPr="00E674E0">
        <w:rPr>
          <w:i/>
        </w:rPr>
        <w:t>Ca…...  Từ.…...giờ.……đến….…giờ……   Ngày…......tháng.........</w:t>
      </w:r>
      <w:r>
        <w:rPr>
          <w:i/>
        </w:rPr>
        <w:t>.năm  2</w:t>
      </w:r>
      <w:r w:rsidRPr="00E674E0">
        <w:rPr>
          <w:i/>
        </w:rPr>
        <w:t>0…</w:t>
      </w:r>
    </w:p>
    <w:p w:rsidR="008849D7" w:rsidRPr="00E674E0" w:rsidRDefault="004D76F9" w:rsidP="008849D7">
      <w:pPr>
        <w:numPr>
          <w:ilvl w:val="0"/>
          <w:numId w:val="3"/>
        </w:numPr>
        <w:rPr>
          <w:i/>
        </w:rPr>
      </w:pPr>
      <w:r>
        <w:rPr>
          <w:b/>
          <w:i/>
        </w:rPr>
        <w:t>Nhân lực trong ca</w:t>
      </w:r>
      <w:r w:rsidR="008849D7" w:rsidRPr="00E674E0">
        <w:rPr>
          <w:b/>
          <w:i/>
        </w:rPr>
        <w:t xml:space="preserve">:                            </w:t>
      </w:r>
      <w:r w:rsidR="008849D7" w:rsidRPr="00E674E0">
        <w:rPr>
          <w:i/>
        </w:rPr>
        <w:t xml:space="preserve"> Trưởng ca :......................................................</w:t>
      </w:r>
    </w:p>
    <w:p w:rsidR="008849D7" w:rsidRPr="00E674E0" w:rsidRDefault="008849D7" w:rsidP="008849D7">
      <w:pPr>
        <w:ind w:left="360"/>
        <w:rPr>
          <w:i/>
        </w:rPr>
      </w:pPr>
      <w:r w:rsidRPr="00E674E0">
        <w:rPr>
          <w:i/>
        </w:rPr>
        <w:t xml:space="preserve">- Tổng số    :...........................người            </w:t>
      </w:r>
      <w:r w:rsidRPr="00E674E0">
        <w:rPr>
          <w:i/>
        </w:rPr>
        <w:tab/>
        <w:t xml:space="preserve"> -  Có mặt   :...................người</w:t>
      </w:r>
    </w:p>
    <w:p w:rsidR="008849D7" w:rsidRPr="00E674E0" w:rsidRDefault="008849D7" w:rsidP="008849D7">
      <w:pPr>
        <w:ind w:left="360"/>
        <w:rPr>
          <w:i/>
        </w:rPr>
      </w:pPr>
      <w:r w:rsidRPr="00E674E0">
        <w:rPr>
          <w:i/>
        </w:rPr>
        <w:t xml:space="preserve">- Vắng mặt :...........................người                  </w:t>
      </w:r>
      <w:r w:rsidRPr="00E674E0">
        <w:rPr>
          <w:i/>
        </w:rPr>
        <w:tab/>
        <w:t>-  Có lý do:....................người.</w:t>
      </w:r>
    </w:p>
    <w:p w:rsidR="008849D7" w:rsidRPr="00E674E0" w:rsidRDefault="008849D7" w:rsidP="008849D7">
      <w:pPr>
        <w:spacing w:before="240"/>
        <w:ind w:left="360"/>
        <w:rPr>
          <w:b/>
          <w:i/>
        </w:rPr>
      </w:pPr>
      <w:r w:rsidRPr="00E674E0">
        <w:rPr>
          <w:b/>
          <w:i/>
        </w:rPr>
        <w:t>2.  Tình hình sản xuất trong ca:</w:t>
      </w:r>
    </w:p>
    <w:tbl>
      <w:tblPr>
        <w:tblW w:w="51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763"/>
        <w:gridCol w:w="781"/>
        <w:gridCol w:w="865"/>
        <w:gridCol w:w="6341"/>
      </w:tblGrid>
      <w:tr w:rsidR="008849D7" w:rsidRPr="00FA5817" w:rsidTr="003001D3">
        <w:tc>
          <w:tcPr>
            <w:tcW w:w="252" w:type="pct"/>
            <w:shd w:val="clear" w:color="auto" w:fill="BDD6EE"/>
            <w:vAlign w:val="center"/>
          </w:tcPr>
          <w:p w:rsidR="008849D7" w:rsidRPr="00FA5817" w:rsidRDefault="008849D7" w:rsidP="003001D3">
            <w:pPr>
              <w:jc w:val="center"/>
              <w:rPr>
                <w:b/>
              </w:rPr>
            </w:pPr>
            <w:r w:rsidRPr="00FA5817">
              <w:rPr>
                <w:b/>
              </w:rPr>
              <w:t>TT</w:t>
            </w:r>
          </w:p>
        </w:tc>
        <w:tc>
          <w:tcPr>
            <w:tcW w:w="396" w:type="pct"/>
            <w:shd w:val="clear" w:color="auto" w:fill="BDD6EE"/>
            <w:vAlign w:val="center"/>
          </w:tcPr>
          <w:p w:rsidR="008849D7" w:rsidRPr="00FA5817" w:rsidRDefault="008849D7" w:rsidP="003001D3">
            <w:pPr>
              <w:jc w:val="center"/>
              <w:rPr>
                <w:b/>
              </w:rPr>
            </w:pPr>
            <w:r w:rsidRPr="00FA5817">
              <w:rPr>
                <w:b/>
              </w:rPr>
              <w:t>Công đoạn</w:t>
            </w:r>
          </w:p>
        </w:tc>
        <w:tc>
          <w:tcPr>
            <w:tcW w:w="438" w:type="pct"/>
            <w:shd w:val="clear" w:color="auto" w:fill="BDD6EE"/>
            <w:vAlign w:val="center"/>
          </w:tcPr>
          <w:p w:rsidR="008849D7" w:rsidRPr="00FA5817" w:rsidRDefault="008849D7" w:rsidP="003001D3">
            <w:pPr>
              <w:jc w:val="center"/>
              <w:rPr>
                <w:b/>
              </w:rPr>
            </w:pPr>
            <w:r w:rsidRPr="00FA5817">
              <w:rPr>
                <w:b/>
              </w:rPr>
              <w:t>Tổng số mẻ</w:t>
            </w:r>
          </w:p>
        </w:tc>
        <w:tc>
          <w:tcPr>
            <w:tcW w:w="483" w:type="pct"/>
            <w:shd w:val="clear" w:color="auto" w:fill="BDD6EE"/>
          </w:tcPr>
          <w:p w:rsidR="008849D7" w:rsidRPr="00FA5817" w:rsidRDefault="008849D7" w:rsidP="003001D3">
            <w:pPr>
              <w:jc w:val="center"/>
              <w:rPr>
                <w:b/>
              </w:rPr>
            </w:pPr>
            <w:r>
              <w:rPr>
                <w:b/>
              </w:rPr>
              <w:t>Tuổi thọ</w:t>
            </w:r>
          </w:p>
        </w:tc>
        <w:tc>
          <w:tcPr>
            <w:tcW w:w="3431" w:type="pct"/>
            <w:shd w:val="clear" w:color="auto" w:fill="BDD6EE"/>
            <w:vAlign w:val="center"/>
          </w:tcPr>
          <w:p w:rsidR="008849D7" w:rsidRPr="00FA5817" w:rsidRDefault="008849D7" w:rsidP="003001D3">
            <w:pPr>
              <w:jc w:val="center"/>
              <w:rPr>
                <w:i/>
              </w:rPr>
            </w:pPr>
            <w:r w:rsidRPr="00FA5817">
              <w:rPr>
                <w:b/>
              </w:rPr>
              <w:t>Bàn giao ca sau</w:t>
            </w:r>
          </w:p>
        </w:tc>
      </w:tr>
      <w:tr w:rsidR="008849D7" w:rsidRPr="00FA5817" w:rsidTr="003001D3">
        <w:tc>
          <w:tcPr>
            <w:tcW w:w="252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  <w:r w:rsidRPr="00FA5817">
              <w:rPr>
                <w:i/>
              </w:rPr>
              <w:t>1</w:t>
            </w:r>
          </w:p>
        </w:tc>
        <w:tc>
          <w:tcPr>
            <w:tcW w:w="396" w:type="pct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TT1</w:t>
            </w:r>
          </w:p>
        </w:tc>
        <w:tc>
          <w:tcPr>
            <w:tcW w:w="438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48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431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3001D3">
        <w:tc>
          <w:tcPr>
            <w:tcW w:w="252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  <w:r w:rsidRPr="00FA5817">
              <w:rPr>
                <w:i/>
              </w:rPr>
              <w:t>2</w:t>
            </w:r>
          </w:p>
        </w:tc>
        <w:tc>
          <w:tcPr>
            <w:tcW w:w="396" w:type="pct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TT2</w:t>
            </w:r>
          </w:p>
        </w:tc>
        <w:tc>
          <w:tcPr>
            <w:tcW w:w="438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48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431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3001D3">
        <w:tc>
          <w:tcPr>
            <w:tcW w:w="252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  <w:r w:rsidRPr="00FA5817">
              <w:rPr>
                <w:i/>
              </w:rPr>
              <w:t>3</w:t>
            </w:r>
          </w:p>
        </w:tc>
        <w:tc>
          <w:tcPr>
            <w:tcW w:w="396" w:type="pct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TT3</w:t>
            </w:r>
          </w:p>
        </w:tc>
        <w:tc>
          <w:tcPr>
            <w:tcW w:w="438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48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431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3001D3">
        <w:tc>
          <w:tcPr>
            <w:tcW w:w="252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" w:type="pct"/>
          </w:tcPr>
          <w:p w:rsidR="008849D7" w:rsidRPr="00140E75" w:rsidRDefault="008849D7" w:rsidP="003001D3">
            <w:pPr>
              <w:jc w:val="center"/>
              <w:rPr>
                <w:i/>
              </w:rPr>
            </w:pPr>
            <w:r>
              <w:rPr>
                <w:i/>
              </w:rPr>
              <w:t>TT4</w:t>
            </w:r>
          </w:p>
        </w:tc>
        <w:tc>
          <w:tcPr>
            <w:tcW w:w="438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48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431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3001D3">
        <w:tc>
          <w:tcPr>
            <w:tcW w:w="252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" w:type="pct"/>
          </w:tcPr>
          <w:p w:rsidR="008849D7" w:rsidRPr="00140E75" w:rsidRDefault="008849D7" w:rsidP="003001D3">
            <w:pPr>
              <w:jc w:val="center"/>
              <w:rPr>
                <w:i/>
              </w:rPr>
            </w:pPr>
            <w:r>
              <w:rPr>
                <w:i/>
              </w:rPr>
              <w:t>TT5</w:t>
            </w:r>
          </w:p>
        </w:tc>
        <w:tc>
          <w:tcPr>
            <w:tcW w:w="438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48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431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3001D3">
        <w:tc>
          <w:tcPr>
            <w:tcW w:w="252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" w:type="pct"/>
          </w:tcPr>
          <w:p w:rsidR="008849D7" w:rsidRPr="00140E75" w:rsidRDefault="008849D7" w:rsidP="003001D3">
            <w:pPr>
              <w:jc w:val="center"/>
              <w:rPr>
                <w:i/>
              </w:rPr>
            </w:pPr>
            <w:r>
              <w:rPr>
                <w:i/>
              </w:rPr>
              <w:t>TT6</w:t>
            </w:r>
          </w:p>
        </w:tc>
        <w:tc>
          <w:tcPr>
            <w:tcW w:w="438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48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431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3001D3">
        <w:tc>
          <w:tcPr>
            <w:tcW w:w="252" w:type="pct"/>
            <w:vMerge w:val="restart"/>
            <w:vAlign w:val="center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396" w:type="pct"/>
            <w:vMerge w:val="restart"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CCM</w:t>
            </w:r>
          </w:p>
        </w:tc>
        <w:tc>
          <w:tcPr>
            <w:tcW w:w="438" w:type="pct"/>
            <w:vMerge w:val="restar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914" w:type="pct"/>
            <w:gridSpan w:val="2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b/>
                <w:i/>
              </w:rPr>
            </w:pPr>
            <w:r w:rsidRPr="00FA5817">
              <w:rPr>
                <w:b/>
                <w:i/>
              </w:rPr>
              <w:t xml:space="preserve">Ghi chú: </w:t>
            </w:r>
            <w:r w:rsidRPr="00FA5817">
              <w:rPr>
                <w:i/>
              </w:rPr>
              <w:t>CCM sử dụng mấy thùng trung gian</w:t>
            </w:r>
          </w:p>
        </w:tc>
      </w:tr>
      <w:tr w:rsidR="008849D7" w:rsidRPr="00FA5817" w:rsidTr="003001D3">
        <w:tc>
          <w:tcPr>
            <w:tcW w:w="252" w:type="pct"/>
            <w:vMerge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96" w:type="pct"/>
            <w:vMerge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438" w:type="pct"/>
            <w:vMerge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  <w:tc>
          <w:tcPr>
            <w:tcW w:w="3914" w:type="pct"/>
            <w:gridSpan w:val="2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</w:tbl>
    <w:p w:rsidR="008849D7" w:rsidRDefault="008849D7" w:rsidP="008849D7">
      <w:pPr>
        <w:numPr>
          <w:ilvl w:val="0"/>
          <w:numId w:val="4"/>
        </w:numPr>
        <w:spacing w:before="240"/>
        <w:rPr>
          <w:b/>
          <w:i/>
        </w:rPr>
      </w:pPr>
      <w:r w:rsidRPr="00E674E0">
        <w:rPr>
          <w:b/>
          <w:i/>
        </w:rPr>
        <w:t>Tình hình thiết bị trong ca:</w:t>
      </w:r>
    </w:p>
    <w:p w:rsidR="008624DC" w:rsidRPr="00E674E0" w:rsidRDefault="008624DC" w:rsidP="008624DC">
      <w:pPr>
        <w:spacing w:before="240"/>
        <w:ind w:left="720"/>
        <w:rPr>
          <w:b/>
          <w:i/>
        </w:rPr>
      </w:pP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1422"/>
        <w:gridCol w:w="7308"/>
      </w:tblGrid>
      <w:tr w:rsidR="008624DC" w:rsidRPr="00FA5817" w:rsidTr="008624DC">
        <w:tc>
          <w:tcPr>
            <w:tcW w:w="290" w:type="pct"/>
            <w:shd w:val="clear" w:color="auto" w:fill="BDD6EE"/>
            <w:vAlign w:val="center"/>
          </w:tcPr>
          <w:p w:rsidR="008849D7" w:rsidRPr="00FA5817" w:rsidRDefault="008849D7" w:rsidP="003001D3">
            <w:pPr>
              <w:spacing w:line="432" w:lineRule="auto"/>
              <w:jc w:val="center"/>
              <w:rPr>
                <w:b/>
              </w:rPr>
            </w:pPr>
            <w:r w:rsidRPr="00FA5817">
              <w:rPr>
                <w:b/>
              </w:rPr>
              <w:t>TT</w:t>
            </w:r>
          </w:p>
        </w:tc>
        <w:tc>
          <w:tcPr>
            <w:tcW w:w="767" w:type="pct"/>
            <w:shd w:val="clear" w:color="auto" w:fill="BDD6EE"/>
            <w:vAlign w:val="center"/>
          </w:tcPr>
          <w:p w:rsidR="008849D7" w:rsidRPr="00FA5817" w:rsidRDefault="008849D7" w:rsidP="003001D3">
            <w:pPr>
              <w:spacing w:line="432" w:lineRule="auto"/>
              <w:jc w:val="center"/>
              <w:rPr>
                <w:b/>
              </w:rPr>
            </w:pPr>
            <w:r w:rsidRPr="00FA5817">
              <w:rPr>
                <w:b/>
              </w:rPr>
              <w:t>Thiết bị</w:t>
            </w:r>
          </w:p>
        </w:tc>
        <w:tc>
          <w:tcPr>
            <w:tcW w:w="3943" w:type="pct"/>
            <w:shd w:val="clear" w:color="auto" w:fill="BDD6EE"/>
          </w:tcPr>
          <w:p w:rsidR="008849D7" w:rsidRPr="00FA5817" w:rsidRDefault="008849D7" w:rsidP="003001D3">
            <w:pPr>
              <w:jc w:val="center"/>
              <w:rPr>
                <w:b/>
                <w:i/>
              </w:rPr>
            </w:pPr>
            <w:r w:rsidRPr="00FA5817">
              <w:rPr>
                <w:b/>
                <w:i/>
              </w:rPr>
              <w:t>Ghi chú</w:t>
            </w:r>
          </w:p>
          <w:p w:rsidR="008849D7" w:rsidRPr="00FA5817" w:rsidRDefault="008849D7" w:rsidP="003001D3">
            <w:pPr>
              <w:jc w:val="center"/>
              <w:rPr>
                <w:b/>
                <w:i/>
              </w:rPr>
            </w:pPr>
            <w:r w:rsidRPr="00FA5817">
              <w:rPr>
                <w:i/>
              </w:rPr>
              <w:t>Ghi rõ nguyên nhân hư hỏng, thời gian đình trệ- đã sửa chữa/ chưa sửa chữa</w:t>
            </w:r>
          </w:p>
        </w:tc>
      </w:tr>
      <w:tr w:rsidR="008849D7" w:rsidRPr="00FA5817" w:rsidTr="008624DC">
        <w:tc>
          <w:tcPr>
            <w:tcW w:w="290" w:type="pct"/>
            <w:vMerge w:val="restart"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 w:rsidRPr="00FA5817">
              <w:rPr>
                <w:i/>
              </w:rPr>
              <w:t>1</w:t>
            </w:r>
          </w:p>
        </w:tc>
        <w:tc>
          <w:tcPr>
            <w:tcW w:w="767" w:type="pct"/>
            <w:vMerge w:val="restart"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 w:rsidRPr="00FA5817">
              <w:rPr>
                <w:i/>
              </w:rPr>
              <w:t>HT cầu trục</w:t>
            </w: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BD5784" w:rsidRPr="00FA5817" w:rsidTr="00BD5784">
        <w:tc>
          <w:tcPr>
            <w:tcW w:w="290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 w:rsidRPr="00FA5817">
              <w:rPr>
                <w:i/>
              </w:rPr>
              <w:t>2</w:t>
            </w:r>
          </w:p>
        </w:tc>
        <w:tc>
          <w:tcPr>
            <w:tcW w:w="767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Lò TT 1</w:t>
            </w:r>
          </w:p>
        </w:tc>
        <w:tc>
          <w:tcPr>
            <w:tcW w:w="3943" w:type="pct"/>
          </w:tcPr>
          <w:p w:rsidR="00BD5784" w:rsidRPr="000E21CA" w:rsidRDefault="00BD5784" w:rsidP="003001D3">
            <w:pPr>
              <w:spacing w:line="400" w:lineRule="exact"/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BD5784" w:rsidRPr="00FA5817" w:rsidTr="00BD5784">
        <w:tc>
          <w:tcPr>
            <w:tcW w:w="290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 w:rsidRPr="00FA5817">
              <w:rPr>
                <w:i/>
              </w:rPr>
              <w:t>3</w:t>
            </w:r>
          </w:p>
        </w:tc>
        <w:tc>
          <w:tcPr>
            <w:tcW w:w="767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Lò TT 2</w:t>
            </w:r>
          </w:p>
        </w:tc>
        <w:tc>
          <w:tcPr>
            <w:tcW w:w="3943" w:type="pct"/>
          </w:tcPr>
          <w:p w:rsidR="00BD5784" w:rsidRPr="000E21CA" w:rsidRDefault="00BD5784" w:rsidP="003001D3">
            <w:pPr>
              <w:spacing w:line="400" w:lineRule="exact"/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BD5784" w:rsidRPr="00FA5817" w:rsidTr="00BD5784">
        <w:tc>
          <w:tcPr>
            <w:tcW w:w="290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767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Lò TT 3</w:t>
            </w:r>
          </w:p>
        </w:tc>
        <w:tc>
          <w:tcPr>
            <w:tcW w:w="3943" w:type="pct"/>
          </w:tcPr>
          <w:p w:rsidR="00BD5784" w:rsidRPr="000E21CA" w:rsidRDefault="00BD5784" w:rsidP="003001D3">
            <w:pPr>
              <w:spacing w:line="400" w:lineRule="exact"/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BD5784" w:rsidRPr="00FA5817" w:rsidTr="00BD5784">
        <w:trPr>
          <w:trHeight w:val="422"/>
        </w:trPr>
        <w:tc>
          <w:tcPr>
            <w:tcW w:w="290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lastRenderedPageBreak/>
              <w:t>5</w:t>
            </w:r>
          </w:p>
        </w:tc>
        <w:tc>
          <w:tcPr>
            <w:tcW w:w="767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Lò TT 4</w:t>
            </w:r>
          </w:p>
        </w:tc>
        <w:tc>
          <w:tcPr>
            <w:tcW w:w="3943" w:type="pct"/>
          </w:tcPr>
          <w:p w:rsidR="00BD5784" w:rsidRPr="000E21CA" w:rsidRDefault="00BD5784" w:rsidP="003001D3">
            <w:pPr>
              <w:spacing w:line="400" w:lineRule="exact"/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rPr>
          <w:trHeight w:val="70"/>
        </w:trPr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BD5784" w:rsidRPr="00FA5817" w:rsidTr="00BD5784">
        <w:tc>
          <w:tcPr>
            <w:tcW w:w="290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67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Lò TT 5</w:t>
            </w:r>
          </w:p>
        </w:tc>
        <w:tc>
          <w:tcPr>
            <w:tcW w:w="3943" w:type="pct"/>
          </w:tcPr>
          <w:p w:rsidR="00BD5784" w:rsidRPr="000E21CA" w:rsidRDefault="00BD5784" w:rsidP="003001D3">
            <w:pPr>
              <w:spacing w:line="400" w:lineRule="exact"/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BD5784" w:rsidRPr="00FA5817" w:rsidTr="00BD5784">
        <w:tc>
          <w:tcPr>
            <w:tcW w:w="290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67" w:type="pct"/>
            <w:vMerge w:val="restart"/>
            <w:vAlign w:val="center"/>
          </w:tcPr>
          <w:p w:rsidR="00BD5784" w:rsidRPr="00FA5817" w:rsidRDefault="00BD5784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Lò TT 6</w:t>
            </w:r>
          </w:p>
        </w:tc>
        <w:tc>
          <w:tcPr>
            <w:tcW w:w="3943" w:type="pct"/>
          </w:tcPr>
          <w:p w:rsidR="00BD5784" w:rsidRPr="000E21CA" w:rsidRDefault="00BD5784" w:rsidP="003001D3">
            <w:pPr>
              <w:spacing w:line="400" w:lineRule="exact"/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 w:val="restart"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767" w:type="pct"/>
            <w:vMerge w:val="restart"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 w:rsidRPr="00FA5817">
              <w:rPr>
                <w:i/>
              </w:rPr>
              <w:t>Máy đúc</w:t>
            </w: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 w:val="restart"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767" w:type="pct"/>
            <w:vMerge w:val="restart"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  <w:r w:rsidRPr="00FA5817">
              <w:rPr>
                <w:i/>
              </w:rPr>
              <w:t>Thiết bị khác</w:t>
            </w: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  <w:tr w:rsidR="008849D7" w:rsidRPr="00FA5817" w:rsidTr="008624DC">
        <w:tc>
          <w:tcPr>
            <w:tcW w:w="290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767" w:type="pct"/>
            <w:vMerge/>
            <w:vAlign w:val="center"/>
          </w:tcPr>
          <w:p w:rsidR="008849D7" w:rsidRPr="00FA5817" w:rsidRDefault="008849D7" w:rsidP="003001D3">
            <w:pPr>
              <w:spacing w:line="400" w:lineRule="exact"/>
              <w:jc w:val="center"/>
              <w:rPr>
                <w:i/>
              </w:rPr>
            </w:pPr>
          </w:p>
        </w:tc>
        <w:tc>
          <w:tcPr>
            <w:tcW w:w="3943" w:type="pct"/>
          </w:tcPr>
          <w:p w:rsidR="008849D7" w:rsidRPr="00FA5817" w:rsidRDefault="008849D7" w:rsidP="003001D3">
            <w:pPr>
              <w:spacing w:line="400" w:lineRule="exact"/>
              <w:rPr>
                <w:i/>
              </w:rPr>
            </w:pPr>
          </w:p>
        </w:tc>
      </w:tr>
    </w:tbl>
    <w:p w:rsidR="008849D7" w:rsidRPr="00E674E0" w:rsidRDefault="008849D7" w:rsidP="008849D7">
      <w:pPr>
        <w:ind w:left="360"/>
        <w:rPr>
          <w:i/>
        </w:rPr>
      </w:pPr>
    </w:p>
    <w:p w:rsidR="008849D7" w:rsidRPr="007239E4" w:rsidRDefault="008849D7" w:rsidP="00D7224B">
      <w:pPr>
        <w:numPr>
          <w:ilvl w:val="0"/>
          <w:numId w:val="4"/>
        </w:numPr>
        <w:tabs>
          <w:tab w:val="clear" w:pos="720"/>
          <w:tab w:val="left" w:leader="dot" w:pos="10206"/>
        </w:tabs>
        <w:spacing w:line="360" w:lineRule="auto"/>
        <w:ind w:left="357"/>
      </w:pPr>
      <w:r w:rsidRPr="008849D7">
        <w:rPr>
          <w:b/>
        </w:rPr>
        <w:t>Tình hình vệ sinh công nghiệp - an toàn lao động trong ca:</w:t>
      </w:r>
      <w:r w:rsidRPr="008849D7">
        <w:t xml:space="preserve"> </w:t>
      </w:r>
      <w:r w:rsidRPr="007239E4">
        <w:tab/>
      </w:r>
      <w:r w:rsidRPr="007239E4">
        <w:tab/>
      </w:r>
      <w:r w:rsidRPr="007239E4">
        <w:tab/>
      </w:r>
    </w:p>
    <w:p w:rsidR="008849D7" w:rsidRDefault="008849D7" w:rsidP="008849D7">
      <w:pPr>
        <w:tabs>
          <w:tab w:val="left" w:leader="dot" w:pos="10206"/>
        </w:tabs>
        <w:spacing w:line="360" w:lineRule="auto"/>
        <w:ind w:left="357"/>
      </w:pPr>
      <w:r w:rsidRPr="007239E4">
        <w:tab/>
      </w:r>
    </w:p>
    <w:p w:rsidR="008849D7" w:rsidRPr="007239E4" w:rsidRDefault="008849D7" w:rsidP="008849D7">
      <w:pPr>
        <w:tabs>
          <w:tab w:val="left" w:leader="dot" w:pos="10206"/>
        </w:tabs>
        <w:spacing w:line="360" w:lineRule="auto"/>
        <w:ind w:left="357"/>
      </w:pPr>
      <w:r w:rsidRPr="007239E4">
        <w:tab/>
      </w:r>
    </w:p>
    <w:p w:rsidR="008849D7" w:rsidRPr="007239E4" w:rsidRDefault="008849D7" w:rsidP="008849D7">
      <w:pPr>
        <w:numPr>
          <w:ilvl w:val="0"/>
          <w:numId w:val="4"/>
        </w:numPr>
        <w:spacing w:line="360" w:lineRule="auto"/>
        <w:rPr>
          <w:b/>
        </w:rPr>
      </w:pPr>
      <w:r w:rsidRPr="007239E4">
        <w:rPr>
          <w:b/>
        </w:rPr>
        <w:t>Ý kiến người nhận ca:</w:t>
      </w:r>
    </w:p>
    <w:p w:rsidR="008849D7" w:rsidRPr="007239E4" w:rsidRDefault="008849D7" w:rsidP="008849D7">
      <w:pPr>
        <w:tabs>
          <w:tab w:val="left" w:leader="dot" w:pos="10206"/>
        </w:tabs>
        <w:spacing w:line="360" w:lineRule="auto"/>
        <w:ind w:left="357"/>
      </w:pPr>
      <w:r w:rsidRPr="007239E4">
        <w:tab/>
      </w:r>
    </w:p>
    <w:p w:rsidR="008849D7" w:rsidRPr="007239E4" w:rsidRDefault="008849D7" w:rsidP="008849D7">
      <w:pPr>
        <w:tabs>
          <w:tab w:val="left" w:leader="dot" w:pos="10206"/>
        </w:tabs>
        <w:spacing w:line="360" w:lineRule="auto"/>
        <w:ind w:left="357"/>
      </w:pPr>
      <w:r w:rsidRPr="007239E4">
        <w:tab/>
      </w:r>
    </w:p>
    <w:p w:rsidR="008849D7" w:rsidRPr="007239E4" w:rsidRDefault="008849D7" w:rsidP="008849D7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Kiến nghị - đề xuất:</w:t>
      </w:r>
    </w:p>
    <w:p w:rsidR="008849D7" w:rsidRPr="00E674E0" w:rsidRDefault="008849D7" w:rsidP="008849D7">
      <w:pPr>
        <w:tabs>
          <w:tab w:val="left" w:leader="dot" w:pos="10206"/>
        </w:tabs>
        <w:spacing w:line="360" w:lineRule="auto"/>
        <w:ind w:left="357"/>
      </w:pPr>
      <w:r w:rsidRPr="00E674E0">
        <w:tab/>
      </w:r>
    </w:p>
    <w:p w:rsidR="008849D7" w:rsidRDefault="008849D7" w:rsidP="008849D7">
      <w:pPr>
        <w:tabs>
          <w:tab w:val="left" w:leader="dot" w:pos="10206"/>
        </w:tabs>
        <w:spacing w:line="360" w:lineRule="auto"/>
        <w:ind w:left="357"/>
      </w:pPr>
      <w:r w:rsidRPr="00E674E0">
        <w:tab/>
      </w:r>
    </w:p>
    <w:p w:rsidR="008849D7" w:rsidRDefault="008849D7" w:rsidP="008849D7">
      <w:pPr>
        <w:tabs>
          <w:tab w:val="left" w:leader="dot" w:pos="10206"/>
        </w:tabs>
        <w:spacing w:line="360" w:lineRule="auto"/>
        <w:ind w:left="357"/>
      </w:pPr>
      <w:r w:rsidRPr="00E674E0">
        <w:tab/>
      </w:r>
    </w:p>
    <w:p w:rsidR="008849D7" w:rsidRDefault="008849D7" w:rsidP="008849D7">
      <w:pPr>
        <w:tabs>
          <w:tab w:val="left" w:leader="dot" w:pos="10206"/>
        </w:tabs>
        <w:spacing w:line="360" w:lineRule="auto"/>
        <w:ind w:left="357"/>
      </w:pPr>
      <w:r w:rsidRPr="00E674E0">
        <w:tab/>
      </w:r>
    </w:p>
    <w:p w:rsidR="008849D7" w:rsidRPr="007239E4" w:rsidRDefault="008849D7" w:rsidP="008849D7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Thông báo của phân xưởng</w:t>
      </w:r>
      <w:r w:rsidRPr="007239E4">
        <w:rPr>
          <w:b/>
        </w:rPr>
        <w:t>:</w:t>
      </w:r>
    </w:p>
    <w:p w:rsidR="008849D7" w:rsidRPr="007239E4" w:rsidRDefault="008849D7" w:rsidP="008849D7">
      <w:pPr>
        <w:tabs>
          <w:tab w:val="left" w:leader="dot" w:pos="10206"/>
        </w:tabs>
        <w:spacing w:line="360" w:lineRule="auto"/>
        <w:ind w:left="357"/>
      </w:pPr>
      <w:r w:rsidRPr="007239E4">
        <w:tab/>
      </w:r>
    </w:p>
    <w:p w:rsidR="008849D7" w:rsidRDefault="008849D7" w:rsidP="008849D7">
      <w:pPr>
        <w:tabs>
          <w:tab w:val="left" w:leader="dot" w:pos="10206"/>
        </w:tabs>
        <w:spacing w:line="360" w:lineRule="auto"/>
        <w:ind w:left="357"/>
      </w:pPr>
      <w:r w:rsidRPr="007239E4">
        <w:tab/>
      </w:r>
    </w:p>
    <w:p w:rsidR="008849D7" w:rsidRPr="007239E4" w:rsidRDefault="008849D7" w:rsidP="008849D7">
      <w:pPr>
        <w:tabs>
          <w:tab w:val="left" w:leader="dot" w:pos="10206"/>
        </w:tabs>
        <w:spacing w:line="360" w:lineRule="auto"/>
        <w:ind w:left="357"/>
      </w:pPr>
      <w:r w:rsidRPr="007239E4">
        <w:lastRenderedPageBreak/>
        <w:tab/>
      </w:r>
    </w:p>
    <w:p w:rsidR="008849D7" w:rsidRDefault="008849D7" w:rsidP="008849D7">
      <w:pPr>
        <w:tabs>
          <w:tab w:val="left" w:leader="dot" w:pos="10206"/>
        </w:tabs>
        <w:spacing w:line="360" w:lineRule="auto"/>
        <w:ind w:left="357"/>
      </w:pPr>
      <w:r w:rsidRPr="007239E4">
        <w:tab/>
      </w:r>
    </w:p>
    <w:p w:rsidR="008849D7" w:rsidRPr="00E674E0" w:rsidRDefault="008849D7" w:rsidP="008849D7">
      <w:pPr>
        <w:tabs>
          <w:tab w:val="left" w:leader="dot" w:pos="10206"/>
        </w:tabs>
        <w:spacing w:line="360" w:lineRule="auto"/>
        <w:ind w:left="357"/>
      </w:pPr>
      <w:r w:rsidRPr="00E674E0">
        <w:tab/>
      </w:r>
    </w:p>
    <w:p w:rsidR="008849D7" w:rsidRPr="00E674E0" w:rsidRDefault="008849D7" w:rsidP="008849D7">
      <w:pPr>
        <w:tabs>
          <w:tab w:val="left" w:leader="dot" w:pos="10206"/>
        </w:tabs>
        <w:spacing w:line="360" w:lineRule="auto"/>
        <w:ind w:left="357"/>
      </w:pPr>
      <w:r w:rsidRPr="00E674E0">
        <w:tab/>
      </w:r>
    </w:p>
    <w:p w:rsidR="008849D7" w:rsidRPr="00E674E0" w:rsidRDefault="008849D7" w:rsidP="008849D7">
      <w:pPr>
        <w:tabs>
          <w:tab w:val="left" w:leader="dot" w:pos="10206"/>
        </w:tabs>
        <w:spacing w:line="360" w:lineRule="auto"/>
        <w:ind w:left="357"/>
      </w:pPr>
      <w:r w:rsidRPr="00E674E0">
        <w:tab/>
      </w:r>
    </w:p>
    <w:p w:rsidR="008849D7" w:rsidRPr="00E674E0" w:rsidRDefault="008849D7" w:rsidP="008849D7">
      <w:r>
        <w:t xml:space="preserve">    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358"/>
        <w:gridCol w:w="4714"/>
      </w:tblGrid>
      <w:tr w:rsidR="008849D7" w:rsidRPr="00FA5817" w:rsidTr="003001D3">
        <w:trPr>
          <w:trHeight w:val="80"/>
        </w:trPr>
        <w:tc>
          <w:tcPr>
            <w:tcW w:w="2402" w:type="pct"/>
          </w:tcPr>
          <w:p w:rsidR="008849D7" w:rsidRPr="00FA5817" w:rsidRDefault="008849D7" w:rsidP="003001D3">
            <w:pPr>
              <w:tabs>
                <w:tab w:val="left" w:leader="dot" w:pos="11057"/>
              </w:tabs>
              <w:jc w:val="center"/>
              <w:rPr>
                <w:b/>
              </w:rPr>
            </w:pPr>
            <w:r>
              <w:rPr>
                <w:b/>
              </w:rPr>
              <w:t>NGƯỜI GIAO CA</w:t>
            </w:r>
          </w:p>
        </w:tc>
        <w:tc>
          <w:tcPr>
            <w:tcW w:w="2598" w:type="pct"/>
          </w:tcPr>
          <w:p w:rsidR="008849D7" w:rsidRPr="00FA5817" w:rsidRDefault="008849D7" w:rsidP="003001D3">
            <w:pPr>
              <w:tabs>
                <w:tab w:val="left" w:leader="dot" w:pos="11057"/>
              </w:tabs>
              <w:jc w:val="center"/>
              <w:rPr>
                <w:b/>
              </w:rPr>
            </w:pPr>
            <w:r>
              <w:rPr>
                <w:b/>
              </w:rPr>
              <w:t>NGƯỜI NHẬN CA</w:t>
            </w:r>
          </w:p>
        </w:tc>
      </w:tr>
      <w:tr w:rsidR="008849D7" w:rsidRPr="00FA5817" w:rsidTr="003001D3">
        <w:trPr>
          <w:trHeight w:val="80"/>
        </w:trPr>
        <w:tc>
          <w:tcPr>
            <w:tcW w:w="2402" w:type="pct"/>
          </w:tcPr>
          <w:p w:rsidR="008849D7" w:rsidRPr="00FA5817" w:rsidRDefault="008849D7" w:rsidP="003001D3">
            <w:pPr>
              <w:tabs>
                <w:tab w:val="left" w:leader="dot" w:pos="11057"/>
              </w:tabs>
              <w:jc w:val="center"/>
              <w:rPr>
                <w:i/>
              </w:rPr>
            </w:pPr>
            <w:r w:rsidRPr="00FA5817">
              <w:rPr>
                <w:i/>
              </w:rPr>
              <w:t>(Ký và ghi rõ họ tên)</w:t>
            </w:r>
          </w:p>
        </w:tc>
        <w:tc>
          <w:tcPr>
            <w:tcW w:w="2598" w:type="pct"/>
          </w:tcPr>
          <w:p w:rsidR="008849D7" w:rsidRPr="00FA5817" w:rsidRDefault="008849D7" w:rsidP="003001D3">
            <w:pPr>
              <w:tabs>
                <w:tab w:val="left" w:leader="dot" w:pos="11057"/>
              </w:tabs>
              <w:jc w:val="center"/>
              <w:rPr>
                <w:b/>
                <w:i/>
              </w:rPr>
            </w:pPr>
            <w:r w:rsidRPr="00FA5817">
              <w:rPr>
                <w:i/>
              </w:rPr>
              <w:t>(Ký và ghi rõ họ tên)</w:t>
            </w:r>
          </w:p>
        </w:tc>
      </w:tr>
    </w:tbl>
    <w:p w:rsidR="00C51C85" w:rsidRDefault="00C51C85" w:rsidP="00C51C85">
      <w:pPr>
        <w:tabs>
          <w:tab w:val="left" w:leader="dot" w:pos="11057"/>
        </w:tabs>
        <w:ind w:firstLine="16560"/>
        <w:rPr>
          <w:sz w:val="2"/>
          <w:szCs w:val="44"/>
        </w:rPr>
      </w:pPr>
    </w:p>
    <w:p w:rsidR="00C51C85" w:rsidRDefault="00C51C85" w:rsidP="00C51C85">
      <w:pPr>
        <w:tabs>
          <w:tab w:val="left" w:leader="dot" w:pos="11057"/>
        </w:tabs>
        <w:ind w:firstLine="16560"/>
        <w:rPr>
          <w:sz w:val="2"/>
          <w:szCs w:val="44"/>
        </w:rPr>
      </w:pPr>
    </w:p>
    <w:p w:rsidR="00C51C85" w:rsidRPr="008216EA" w:rsidRDefault="00C51C85" w:rsidP="00C51C85">
      <w:pPr>
        <w:rPr>
          <w:szCs w:val="44"/>
        </w:rPr>
      </w:pPr>
    </w:p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Pr="00C51C85" w:rsidRDefault="00C51C85" w:rsidP="00C51C85"/>
    <w:p w:rsidR="00C51C85" w:rsidRDefault="00C51C85" w:rsidP="00C51C85"/>
    <w:p w:rsidR="00340EE2" w:rsidRPr="00C51C85" w:rsidRDefault="00D97D70" w:rsidP="00C51C85"/>
    <w:sectPr w:rsidR="00340EE2" w:rsidRPr="00C51C85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D70" w:rsidRDefault="00D97D70" w:rsidP="005F3669">
      <w:r>
        <w:separator/>
      </w:r>
    </w:p>
  </w:endnote>
  <w:endnote w:type="continuationSeparator" w:id="0">
    <w:p w:rsidR="00D97D70" w:rsidRDefault="00D97D70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E6" w:rsidRDefault="005A7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sz w:val="20"/>
        <w:szCs w:val="20"/>
      </w:rPr>
      <w:t>Công ty Cổ phần</w:t>
    </w:r>
    <w:r w:rsidR="00B6402A">
      <w:rPr>
        <w:sz w:val="20"/>
        <w:szCs w:val="20"/>
      </w:rPr>
      <w:t xml:space="preserve"> Luyện</w:t>
    </w:r>
    <w:r w:rsidRPr="004F3CBF">
      <w:rPr>
        <w:sz w:val="20"/>
        <w:szCs w:val="20"/>
      </w:rPr>
      <w:t xml:space="preserve"> thép</w:t>
    </w:r>
    <w:r w:rsidR="00B6402A">
      <w:rPr>
        <w:sz w:val="20"/>
        <w:szCs w:val="20"/>
      </w:rPr>
      <w:t xml:space="preserve"> cao cấp</w:t>
    </w:r>
    <w:r w:rsidRPr="004F3CBF">
      <w:rPr>
        <w:sz w:val="20"/>
        <w:szCs w:val="20"/>
      </w:rPr>
      <w:t xml:space="preserve"> Việt Nhật</w:t>
    </w:r>
    <w:r>
      <w:tab/>
    </w:r>
    <w:r>
      <w:tab/>
    </w:r>
    <w:sdt>
      <w:sdtPr>
        <w:id w:val="204200916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4F3CBF">
              <w:t xml:space="preserve">Trang: </w:t>
            </w:r>
            <w:r w:rsidRPr="004F3CBF">
              <w:rPr>
                <w:bCs/>
              </w:rPr>
              <w:fldChar w:fldCharType="begin"/>
            </w:r>
            <w:r w:rsidRPr="004F3CBF">
              <w:rPr>
                <w:bCs/>
              </w:rPr>
              <w:instrText xml:space="preserve"> PAGE </w:instrText>
            </w:r>
            <w:r w:rsidRPr="004F3CBF">
              <w:rPr>
                <w:bCs/>
              </w:rPr>
              <w:fldChar w:fldCharType="separate"/>
            </w:r>
            <w:r w:rsidR="005A76E6">
              <w:rPr>
                <w:bCs/>
                <w:noProof/>
              </w:rPr>
              <w:t>1</w:t>
            </w:r>
            <w:r w:rsidRPr="004F3CBF">
              <w:rPr>
                <w:bCs/>
              </w:rPr>
              <w:fldChar w:fldCharType="end"/>
            </w:r>
            <w:r>
              <w:t xml:space="preserve"> /</w:t>
            </w:r>
            <w:r w:rsidRPr="004F3CBF">
              <w:t xml:space="preserve"> </w:t>
            </w:r>
            <w:r w:rsidRPr="004F3CBF">
              <w:rPr>
                <w:bCs/>
              </w:rPr>
              <w:fldChar w:fldCharType="begin"/>
            </w:r>
            <w:r w:rsidRPr="004F3CBF">
              <w:rPr>
                <w:bCs/>
              </w:rPr>
              <w:instrText xml:space="preserve"> NUMPAGES  </w:instrText>
            </w:r>
            <w:r w:rsidRPr="004F3CBF">
              <w:rPr>
                <w:bCs/>
              </w:rPr>
              <w:fldChar w:fldCharType="separate"/>
            </w:r>
            <w:r w:rsidR="005A76E6">
              <w:rPr>
                <w:bCs/>
                <w:noProof/>
              </w:rPr>
              <w:t>3</w:t>
            </w:r>
            <w:r w:rsidRPr="004F3CBF">
              <w:rPr>
                <w:bCs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i/>
        <w:sz w:val="20"/>
        <w:szCs w:val="20"/>
      </w:rPr>
    </w:pPr>
    <w:r w:rsidRPr="006B68B0">
      <w:rPr>
        <w:i/>
        <w:sz w:val="20"/>
        <w:szCs w:val="20"/>
      </w:rPr>
      <w:t xml:space="preserve">Rv: </w:t>
    </w:r>
    <w:r w:rsidR="00BB207D">
      <w:rPr>
        <w:i/>
        <w:sz w:val="20"/>
        <w:szCs w:val="20"/>
      </w:rPr>
      <w:t>13</w:t>
    </w:r>
    <w:r w:rsidR="00EA5CFB">
      <w:rPr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E6" w:rsidRDefault="005A7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D70" w:rsidRDefault="00D97D70" w:rsidP="005F3669">
      <w:r>
        <w:separator/>
      </w:r>
    </w:p>
  </w:footnote>
  <w:footnote w:type="continuationSeparator" w:id="0">
    <w:p w:rsidR="00D97D70" w:rsidRDefault="00D97D70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E6" w:rsidRDefault="005A7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804C3B" w:rsidRPr="00804C3B" w:rsidTr="006A28D0">
      <w:tc>
        <w:tcPr>
          <w:tcW w:w="4814" w:type="dxa"/>
        </w:tcPr>
        <w:p w:rsidR="005F3669" w:rsidRPr="000B1655" w:rsidRDefault="005A76E6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4AF12B45" wp14:editId="2115DFCB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804C3B" w:rsidRDefault="002A1612" w:rsidP="00DC2B69">
          <w:pPr>
            <w:pStyle w:val="Header"/>
            <w:jc w:val="right"/>
            <w:rPr>
              <w:sz w:val="20"/>
              <w:szCs w:val="20"/>
            </w:rPr>
          </w:pPr>
          <w:r w:rsidRPr="00804C3B">
            <w:rPr>
              <w:sz w:val="20"/>
              <w:szCs w:val="20"/>
              <w:lang w:val="en-US"/>
            </w:rPr>
            <w:t>M2</w:t>
          </w:r>
          <w:r w:rsidR="00DC2B69" w:rsidRPr="00804C3B">
            <w:rPr>
              <w:sz w:val="20"/>
              <w:szCs w:val="20"/>
              <w:lang w:val="en-US"/>
            </w:rPr>
            <w:t>2</w:t>
          </w:r>
          <w:r w:rsidR="00C51C85" w:rsidRPr="00804C3B">
            <w:rPr>
              <w:sz w:val="20"/>
              <w:szCs w:val="20"/>
              <w:lang w:val="en-US"/>
            </w:rPr>
            <w:t>-SX</w:t>
          </w:r>
          <w:r w:rsidR="004F3CBF" w:rsidRPr="00804C3B">
            <w:rPr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E6" w:rsidRDefault="005A7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65743"/>
    <w:multiLevelType w:val="hybridMultilevel"/>
    <w:tmpl w:val="C966F5DA"/>
    <w:lvl w:ilvl="0" w:tplc="D0B669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6E3BA2"/>
    <w:multiLevelType w:val="hybridMultilevel"/>
    <w:tmpl w:val="B9B86CCC"/>
    <w:lvl w:ilvl="0" w:tplc="3AB8F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85"/>
    <w:rsid w:val="00083EEE"/>
    <w:rsid w:val="00094262"/>
    <w:rsid w:val="000A342E"/>
    <w:rsid w:val="00232580"/>
    <w:rsid w:val="002A1612"/>
    <w:rsid w:val="002A32CF"/>
    <w:rsid w:val="00373316"/>
    <w:rsid w:val="004440A3"/>
    <w:rsid w:val="00452DEB"/>
    <w:rsid w:val="004D60AF"/>
    <w:rsid w:val="004D76F9"/>
    <w:rsid w:val="004F3CBF"/>
    <w:rsid w:val="005A76E6"/>
    <w:rsid w:val="005F3669"/>
    <w:rsid w:val="00604194"/>
    <w:rsid w:val="006349F4"/>
    <w:rsid w:val="006B68B0"/>
    <w:rsid w:val="006D320F"/>
    <w:rsid w:val="00745242"/>
    <w:rsid w:val="007957CC"/>
    <w:rsid w:val="007D7B80"/>
    <w:rsid w:val="00804C3B"/>
    <w:rsid w:val="0083778E"/>
    <w:rsid w:val="008624DC"/>
    <w:rsid w:val="008849D7"/>
    <w:rsid w:val="008B6A62"/>
    <w:rsid w:val="00973F17"/>
    <w:rsid w:val="00976DAA"/>
    <w:rsid w:val="009D6AC1"/>
    <w:rsid w:val="009E288C"/>
    <w:rsid w:val="00A7525C"/>
    <w:rsid w:val="00B1359D"/>
    <w:rsid w:val="00B6402A"/>
    <w:rsid w:val="00BB207D"/>
    <w:rsid w:val="00BD5784"/>
    <w:rsid w:val="00BD77F5"/>
    <w:rsid w:val="00C16177"/>
    <w:rsid w:val="00C51C85"/>
    <w:rsid w:val="00D833E1"/>
    <w:rsid w:val="00D877AD"/>
    <w:rsid w:val="00D97D70"/>
    <w:rsid w:val="00DC2B69"/>
    <w:rsid w:val="00E50DC8"/>
    <w:rsid w:val="00EA5CFB"/>
    <w:rsid w:val="00F30885"/>
    <w:rsid w:val="00F3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08F0D"/>
  <w15:chartTrackingRefBased/>
  <w15:docId w15:val="{1CC6830B-9FA2-405A-9A5C-E88637E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3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Template.dotx</Template>
  <TotalTime>17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12</cp:revision>
  <cp:lastPrinted>2016-09-16T09:33:00Z</cp:lastPrinted>
  <dcterms:created xsi:type="dcterms:W3CDTF">2016-08-12T03:57:00Z</dcterms:created>
  <dcterms:modified xsi:type="dcterms:W3CDTF">2018-06-21T01:29:00Z</dcterms:modified>
</cp:coreProperties>
</file>