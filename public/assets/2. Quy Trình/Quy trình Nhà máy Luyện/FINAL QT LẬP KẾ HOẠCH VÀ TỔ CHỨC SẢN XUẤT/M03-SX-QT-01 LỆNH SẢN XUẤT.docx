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BD" w:rsidRPr="00986BBD" w:rsidRDefault="00986BBD" w:rsidP="00986BBD">
      <w:pPr>
        <w:jc w:val="center"/>
        <w:rPr>
          <w:rFonts w:ascii="Times New Roman" w:hAnsi="Times New Roman"/>
          <w:b/>
        </w:rPr>
      </w:pPr>
      <w:r w:rsidRPr="00986BBD">
        <w:rPr>
          <w:rFonts w:ascii="Times New Roman" w:hAnsi="Times New Roman"/>
          <w:b/>
        </w:rPr>
        <w:t>LỆNH SẢN XUẤT</w:t>
      </w:r>
    </w:p>
    <w:p w:rsidR="00986BBD" w:rsidRPr="00986BBD" w:rsidRDefault="00986BBD" w:rsidP="00986BBD">
      <w:pPr>
        <w:jc w:val="center"/>
        <w:rPr>
          <w:rFonts w:ascii="Times New Roman" w:hAnsi="Times New Roman"/>
        </w:rPr>
      </w:pPr>
      <w:r w:rsidRPr="00986BBD">
        <w:rPr>
          <w:rFonts w:ascii="Times New Roman" w:hAnsi="Times New Roman"/>
          <w:i/>
        </w:rPr>
        <w:t>Số</w:t>
      </w:r>
      <w:r w:rsidRPr="00986BBD">
        <w:rPr>
          <w:rFonts w:ascii="Times New Roman" w:hAnsi="Times New Roman"/>
        </w:rPr>
        <w:t xml:space="preserve"> ............</w:t>
      </w:r>
      <w:r w:rsidRPr="00986BBD">
        <w:rPr>
          <w:rFonts w:ascii="Times New Roman" w:hAnsi="Times New Roman"/>
          <w:i/>
        </w:rPr>
        <w:t>Tháng</w:t>
      </w:r>
      <w:r w:rsidR="00DA2035">
        <w:rPr>
          <w:rFonts w:ascii="Times New Roman" w:hAnsi="Times New Roman"/>
        </w:rPr>
        <w:t xml:space="preserve">........../ </w:t>
      </w:r>
      <w:r w:rsidRPr="00986BBD">
        <w:rPr>
          <w:rFonts w:ascii="Times New Roman" w:hAnsi="Times New Roman"/>
        </w:rPr>
        <w:t>20...</w:t>
      </w:r>
    </w:p>
    <w:p w:rsidR="00986BBD" w:rsidRPr="00986BBD" w:rsidRDefault="00986BBD" w:rsidP="00986BBD">
      <w:pPr>
        <w:jc w:val="center"/>
        <w:rPr>
          <w:rFonts w:ascii="Times New Roman" w:hAnsi="Times New Roman"/>
        </w:rPr>
      </w:pPr>
    </w:p>
    <w:p w:rsidR="00986BBD" w:rsidRPr="00986BBD" w:rsidRDefault="00986BBD" w:rsidP="00986BBD">
      <w:pPr>
        <w:rPr>
          <w:rFonts w:ascii="Times New Roman" w:hAnsi="Times New Roman"/>
          <w:b/>
        </w:rPr>
      </w:pPr>
      <w:r w:rsidRPr="00986BBD">
        <w:rPr>
          <w:rFonts w:ascii="Times New Roman" w:hAnsi="Times New Roman"/>
          <w:b/>
          <w:i/>
        </w:rPr>
        <w:t xml:space="preserve">   </w:t>
      </w:r>
      <w:r w:rsidRPr="00986BBD">
        <w:rPr>
          <w:rFonts w:ascii="Times New Roman" w:hAnsi="Times New Roman"/>
          <w:b/>
        </w:rPr>
        <w:t xml:space="preserve">Gửi :  </w:t>
      </w:r>
      <w:r w:rsidRPr="00986BBD">
        <w:rPr>
          <w:rFonts w:ascii="Times New Roman" w:hAnsi="Times New Roman"/>
          <w:b/>
        </w:rPr>
        <w:tab/>
        <w:t xml:space="preserve"> -  Phân xưởng </w:t>
      </w:r>
      <w:r w:rsidR="0030208C">
        <w:rPr>
          <w:rFonts w:ascii="Times New Roman" w:hAnsi="Times New Roman"/>
          <w:b/>
        </w:rPr>
        <w:t>Công nghệ</w:t>
      </w:r>
      <w:r w:rsidRPr="00986BBD">
        <w:rPr>
          <w:rFonts w:ascii="Times New Roman" w:hAnsi="Times New Roman"/>
          <w:b/>
        </w:rPr>
        <w:t xml:space="preserve">                                </w:t>
      </w:r>
      <w:r w:rsidRPr="00986BBD">
        <w:rPr>
          <w:rFonts w:ascii="Times New Roman" w:hAnsi="Times New Roman"/>
          <w:b/>
        </w:rPr>
        <w:tab/>
        <w:t xml:space="preserve"> -  Phòng Quản lý chất lượng</w:t>
      </w:r>
    </w:p>
    <w:p w:rsidR="00986BBD" w:rsidRPr="00986BBD" w:rsidRDefault="00986BBD" w:rsidP="00986BBD">
      <w:pPr>
        <w:rPr>
          <w:rFonts w:ascii="Times New Roman" w:hAnsi="Times New Roman"/>
          <w:b/>
        </w:rPr>
      </w:pPr>
      <w:r w:rsidRPr="00986BBD">
        <w:rPr>
          <w:rFonts w:ascii="Times New Roman" w:hAnsi="Times New Roman"/>
          <w:b/>
        </w:rPr>
        <w:t xml:space="preserve">             </w:t>
      </w:r>
      <w:r w:rsidRPr="00986BBD">
        <w:rPr>
          <w:rFonts w:ascii="Times New Roman" w:hAnsi="Times New Roman"/>
          <w:b/>
        </w:rPr>
        <w:tab/>
        <w:t xml:space="preserve"> -  Bộ phận Kho vận                                      </w:t>
      </w:r>
      <w:r w:rsidRPr="00986BBD">
        <w:rPr>
          <w:rFonts w:ascii="Times New Roman" w:hAnsi="Times New Roman"/>
          <w:b/>
        </w:rPr>
        <w:tab/>
        <w:t xml:space="preserve"> -  Phân xưởng </w:t>
      </w:r>
      <w:r w:rsidR="0030208C">
        <w:rPr>
          <w:rFonts w:ascii="Times New Roman" w:hAnsi="Times New Roman"/>
          <w:b/>
        </w:rPr>
        <w:t>CBSX</w:t>
      </w:r>
    </w:p>
    <w:p w:rsidR="00986BBD" w:rsidRPr="00986BBD" w:rsidRDefault="00986BBD" w:rsidP="00986BBD">
      <w:pPr>
        <w:rPr>
          <w:rFonts w:ascii="Times New Roman" w:hAnsi="Times New Roman"/>
          <w:b/>
        </w:rPr>
      </w:pPr>
      <w:r w:rsidRPr="00986BBD">
        <w:rPr>
          <w:rFonts w:ascii="Times New Roman" w:hAnsi="Times New Roman"/>
          <w:b/>
        </w:rPr>
        <w:t xml:space="preserve">             </w:t>
      </w:r>
      <w:r w:rsidRPr="00986BBD">
        <w:rPr>
          <w:rFonts w:ascii="Times New Roman" w:hAnsi="Times New Roman"/>
          <w:b/>
        </w:rPr>
        <w:tab/>
        <w:t xml:space="preserve"> -  Phòng Kỹ thuật - công nghệ                    </w:t>
      </w:r>
      <w:r w:rsidRPr="00986BBD">
        <w:rPr>
          <w:rFonts w:ascii="Times New Roman" w:hAnsi="Times New Roman"/>
          <w:b/>
        </w:rPr>
        <w:tab/>
      </w:r>
    </w:p>
    <w:p w:rsidR="00986BBD" w:rsidRPr="00986BBD" w:rsidRDefault="00986BBD" w:rsidP="00986BBD">
      <w:pPr>
        <w:rPr>
          <w:rFonts w:ascii="Times New Roman" w:hAnsi="Times New Roman"/>
          <w:b/>
        </w:rPr>
      </w:pPr>
      <w:r w:rsidRPr="00986BBD">
        <w:rPr>
          <w:rFonts w:ascii="Times New Roman" w:hAnsi="Times New Roman"/>
          <w:b/>
        </w:rPr>
        <w:tab/>
        <w:t xml:space="preserve">           </w:t>
      </w:r>
      <w:r>
        <w:rPr>
          <w:rFonts w:ascii="Times New Roman" w:hAnsi="Times New Roman"/>
          <w:b/>
        </w:rPr>
        <w:t xml:space="preserve"> </w:t>
      </w:r>
    </w:p>
    <w:p w:rsidR="00986BBD" w:rsidRPr="00986BBD" w:rsidRDefault="001D17F1" w:rsidP="001D17F1">
      <w:pPr>
        <w:tabs>
          <w:tab w:val="left" w:pos="8595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ab/>
      </w:r>
    </w:p>
    <w:p w:rsidR="00986BBD" w:rsidRDefault="001C5A00" w:rsidP="001C5A00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Căn cứ vào sự chỉ đạo của Ban Tổng giám đốc</w:t>
      </w:r>
    </w:p>
    <w:p w:rsidR="001C5A00" w:rsidRDefault="001C5A00" w:rsidP="001C5A00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Căn cứ vào kế hoạch sản xuất kinh doanh của Công ty</w:t>
      </w:r>
    </w:p>
    <w:p w:rsidR="001C5A00" w:rsidRDefault="001C5A00" w:rsidP="001C5A00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GĐ NML yêu cầu tất cả các bộ phận trong nhà máy phối hợp thực hiện lệnh sản xuất sau:</w:t>
      </w:r>
    </w:p>
    <w:p w:rsidR="0075744F" w:rsidRDefault="0075744F" w:rsidP="001C5A00">
      <w:pPr>
        <w:ind w:left="180" w:hanging="180"/>
        <w:rPr>
          <w:rFonts w:ascii="Times New Roman" w:hAnsi="Times New Roman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532"/>
        <w:gridCol w:w="1435"/>
        <w:gridCol w:w="1358"/>
        <w:gridCol w:w="1260"/>
        <w:gridCol w:w="1800"/>
        <w:gridCol w:w="2050"/>
        <w:gridCol w:w="830"/>
        <w:gridCol w:w="960"/>
        <w:gridCol w:w="1200"/>
        <w:gridCol w:w="900"/>
        <w:gridCol w:w="769"/>
        <w:gridCol w:w="1288"/>
      </w:tblGrid>
      <w:tr w:rsidR="0075744F" w:rsidTr="0075744F">
        <w:tc>
          <w:tcPr>
            <w:tcW w:w="532" w:type="dxa"/>
            <w:vMerge w:val="restart"/>
            <w:shd w:val="clear" w:color="auto" w:fill="9CC2E5" w:themeFill="accent1" w:themeFillTint="99"/>
          </w:tcPr>
          <w:p w:rsidR="0075744F" w:rsidRPr="001C5A00" w:rsidRDefault="0075744F" w:rsidP="0075744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TT</w:t>
            </w:r>
          </w:p>
        </w:tc>
        <w:tc>
          <w:tcPr>
            <w:tcW w:w="4053" w:type="dxa"/>
            <w:gridSpan w:val="3"/>
            <w:shd w:val="clear" w:color="auto" w:fill="9CC2E5" w:themeFill="accent1" w:themeFillTint="99"/>
          </w:tcPr>
          <w:p w:rsidR="0075744F" w:rsidRDefault="0075744F" w:rsidP="0075744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Sản phẩm</w:t>
            </w:r>
          </w:p>
        </w:tc>
        <w:tc>
          <w:tcPr>
            <w:tcW w:w="1800" w:type="dxa"/>
            <w:vMerge w:val="restart"/>
            <w:shd w:val="clear" w:color="auto" w:fill="9CC2E5" w:themeFill="accent1" w:themeFillTint="99"/>
          </w:tcPr>
          <w:p w:rsidR="0075744F" w:rsidRPr="001C5A00" w:rsidRDefault="0075744F" w:rsidP="0075744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Sản lượng </w:t>
            </w:r>
            <w:bookmarkStart w:id="0" w:name="_GoBack"/>
            <w:bookmarkEnd w:id="0"/>
            <w:r>
              <w:rPr>
                <w:rFonts w:ascii="Times New Roman" w:hAnsi="Times New Roman"/>
                <w:lang w:val="en-US"/>
              </w:rPr>
              <w:t>(tấn)</w:t>
            </w:r>
          </w:p>
        </w:tc>
        <w:tc>
          <w:tcPr>
            <w:tcW w:w="2050" w:type="dxa"/>
            <w:vMerge w:val="restart"/>
            <w:shd w:val="clear" w:color="auto" w:fill="9CC2E5" w:themeFill="accent1" w:themeFillTint="99"/>
          </w:tcPr>
          <w:p w:rsidR="0075744F" w:rsidRPr="001C5A00" w:rsidRDefault="0075744F" w:rsidP="0075744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Thời gian</w:t>
            </w:r>
          </w:p>
        </w:tc>
        <w:tc>
          <w:tcPr>
            <w:tcW w:w="5947" w:type="dxa"/>
            <w:gridSpan w:val="6"/>
            <w:shd w:val="clear" w:color="auto" w:fill="9CC2E5" w:themeFill="accent1" w:themeFillTint="99"/>
          </w:tcPr>
          <w:p w:rsidR="0075744F" w:rsidRDefault="0075744F" w:rsidP="0075744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Thành phần hóa học</w:t>
            </w:r>
          </w:p>
        </w:tc>
      </w:tr>
      <w:tr w:rsidR="0075744F" w:rsidTr="0075744F">
        <w:tc>
          <w:tcPr>
            <w:tcW w:w="532" w:type="dxa"/>
            <w:vMerge/>
            <w:shd w:val="clear" w:color="auto" w:fill="9CC2E5" w:themeFill="accent1" w:themeFillTint="99"/>
          </w:tcPr>
          <w:p w:rsidR="0075744F" w:rsidRDefault="0075744F" w:rsidP="0075744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35" w:type="dxa"/>
            <w:shd w:val="clear" w:color="auto" w:fill="9CC2E5" w:themeFill="accent1" w:themeFillTint="99"/>
          </w:tcPr>
          <w:p w:rsidR="0075744F" w:rsidRPr="001C5A00" w:rsidRDefault="0075744F" w:rsidP="0075744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Kích thước phôi (mm)</w:t>
            </w:r>
          </w:p>
        </w:tc>
        <w:tc>
          <w:tcPr>
            <w:tcW w:w="1358" w:type="dxa"/>
            <w:shd w:val="clear" w:color="auto" w:fill="9CC2E5" w:themeFill="accent1" w:themeFillTint="99"/>
          </w:tcPr>
          <w:p w:rsidR="0075744F" w:rsidRPr="001C5A00" w:rsidRDefault="0075744F" w:rsidP="0075744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Tiêu chuẩn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75744F" w:rsidRPr="001C5A00" w:rsidRDefault="0075744F" w:rsidP="0075744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Mác thép</w:t>
            </w:r>
          </w:p>
        </w:tc>
        <w:tc>
          <w:tcPr>
            <w:tcW w:w="1800" w:type="dxa"/>
            <w:vMerge/>
            <w:shd w:val="clear" w:color="auto" w:fill="9CC2E5" w:themeFill="accent1" w:themeFillTint="99"/>
          </w:tcPr>
          <w:p w:rsidR="0075744F" w:rsidRDefault="0075744F" w:rsidP="0075744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50" w:type="dxa"/>
            <w:vMerge/>
            <w:shd w:val="clear" w:color="auto" w:fill="9CC2E5" w:themeFill="accent1" w:themeFillTint="99"/>
          </w:tcPr>
          <w:p w:rsidR="0075744F" w:rsidRDefault="0075744F" w:rsidP="0075744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30" w:type="dxa"/>
            <w:shd w:val="clear" w:color="auto" w:fill="9CC2E5" w:themeFill="accent1" w:themeFillTint="99"/>
          </w:tcPr>
          <w:p w:rsidR="0075744F" w:rsidRPr="001C5A00" w:rsidRDefault="0075744F" w:rsidP="0075744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%C</w:t>
            </w:r>
          </w:p>
        </w:tc>
        <w:tc>
          <w:tcPr>
            <w:tcW w:w="960" w:type="dxa"/>
            <w:shd w:val="clear" w:color="auto" w:fill="9CC2E5" w:themeFill="accent1" w:themeFillTint="99"/>
          </w:tcPr>
          <w:p w:rsidR="0075744F" w:rsidRPr="001C5A00" w:rsidRDefault="0075744F" w:rsidP="0075744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%Si</w:t>
            </w:r>
          </w:p>
        </w:tc>
        <w:tc>
          <w:tcPr>
            <w:tcW w:w="1200" w:type="dxa"/>
            <w:shd w:val="clear" w:color="auto" w:fill="9CC2E5" w:themeFill="accent1" w:themeFillTint="99"/>
          </w:tcPr>
          <w:p w:rsidR="0075744F" w:rsidRPr="001C5A00" w:rsidRDefault="0075744F" w:rsidP="0075744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%Mn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75744F" w:rsidRPr="001C5A00" w:rsidRDefault="0075744F" w:rsidP="0075744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%P</w:t>
            </w:r>
          </w:p>
        </w:tc>
        <w:tc>
          <w:tcPr>
            <w:tcW w:w="769" w:type="dxa"/>
            <w:shd w:val="clear" w:color="auto" w:fill="9CC2E5" w:themeFill="accent1" w:themeFillTint="99"/>
          </w:tcPr>
          <w:p w:rsidR="0075744F" w:rsidRPr="001C5A00" w:rsidRDefault="0075744F" w:rsidP="0075744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%S</w:t>
            </w:r>
          </w:p>
        </w:tc>
        <w:tc>
          <w:tcPr>
            <w:tcW w:w="1288" w:type="dxa"/>
            <w:shd w:val="clear" w:color="auto" w:fill="9CC2E5" w:themeFill="accent1" w:themeFillTint="99"/>
          </w:tcPr>
          <w:p w:rsidR="0075744F" w:rsidRPr="001C5A00" w:rsidRDefault="0075744F" w:rsidP="0075744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%Cu, Cr, Ni</w:t>
            </w:r>
          </w:p>
        </w:tc>
      </w:tr>
      <w:tr w:rsidR="001C5A00" w:rsidTr="0075744F">
        <w:tc>
          <w:tcPr>
            <w:tcW w:w="532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435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358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205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83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96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20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769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</w:tr>
      <w:tr w:rsidR="001C5A00" w:rsidTr="0075744F">
        <w:tc>
          <w:tcPr>
            <w:tcW w:w="532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435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358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205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83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96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20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769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1C5A00" w:rsidRDefault="001C5A00" w:rsidP="001C5A00">
            <w:pPr>
              <w:rPr>
                <w:rFonts w:ascii="Times New Roman" w:hAnsi="Times New Roman"/>
              </w:rPr>
            </w:pPr>
          </w:p>
        </w:tc>
      </w:tr>
      <w:tr w:rsidR="0075744F" w:rsidTr="0075744F">
        <w:tc>
          <w:tcPr>
            <w:tcW w:w="532" w:type="dxa"/>
          </w:tcPr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435" w:type="dxa"/>
          </w:tcPr>
          <w:p w:rsidR="0075744F" w:rsidRDefault="0075744F" w:rsidP="001C5A00">
            <w:pPr>
              <w:rPr>
                <w:rFonts w:ascii="Times New Roman" w:hAnsi="Times New Roman"/>
              </w:rPr>
            </w:pPr>
          </w:p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358" w:type="dxa"/>
          </w:tcPr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800" w:type="dxa"/>
          </w:tcPr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  <w:tc>
          <w:tcPr>
            <w:tcW w:w="2050" w:type="dxa"/>
          </w:tcPr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  <w:tc>
          <w:tcPr>
            <w:tcW w:w="830" w:type="dxa"/>
          </w:tcPr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  <w:tc>
          <w:tcPr>
            <w:tcW w:w="960" w:type="dxa"/>
          </w:tcPr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200" w:type="dxa"/>
          </w:tcPr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  <w:tc>
          <w:tcPr>
            <w:tcW w:w="769" w:type="dxa"/>
          </w:tcPr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75744F" w:rsidRDefault="0075744F" w:rsidP="001C5A00">
            <w:pPr>
              <w:rPr>
                <w:rFonts w:ascii="Times New Roman" w:hAnsi="Times New Roman"/>
              </w:rPr>
            </w:pPr>
          </w:p>
        </w:tc>
      </w:tr>
    </w:tbl>
    <w:p w:rsidR="001C5A00" w:rsidRPr="00986BBD" w:rsidRDefault="001C5A00" w:rsidP="0075744F">
      <w:pPr>
        <w:rPr>
          <w:rFonts w:ascii="Times New Roman" w:hAnsi="Times New Roman"/>
        </w:rPr>
      </w:pPr>
    </w:p>
    <w:p w:rsidR="00986BBD" w:rsidRDefault="00986BBD" w:rsidP="00986BBD">
      <w:pPr>
        <w:jc w:val="both"/>
        <w:rPr>
          <w:rFonts w:ascii="Times New Roman" w:hAnsi="Times New Roman"/>
        </w:rPr>
      </w:pPr>
      <w:r w:rsidRPr="00986BBD">
        <w:rPr>
          <w:rFonts w:ascii="Times New Roman" w:hAnsi="Times New Roman"/>
        </w:rPr>
        <w:t xml:space="preserve"> </w:t>
      </w:r>
      <w:r w:rsidRPr="00160B64">
        <w:rPr>
          <w:rFonts w:ascii="Times New Roman" w:hAnsi="Times New Roman"/>
          <w:b/>
          <w:i/>
          <w:u w:val="single"/>
        </w:rPr>
        <w:t>Ghi chú</w:t>
      </w:r>
      <w:r w:rsidRPr="00986BBD">
        <w:rPr>
          <w:rFonts w:ascii="Times New Roman" w:hAnsi="Times New Roman"/>
        </w:rPr>
        <w:t>:  Lệnh sản xuất sẽ được lập theo tuần.</w:t>
      </w:r>
    </w:p>
    <w:p w:rsidR="001C5A00" w:rsidRPr="001C5A00" w:rsidRDefault="001C5A00" w:rsidP="001C5A0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i/>
        </w:rPr>
      </w:pPr>
      <w:r w:rsidRPr="001C5A00">
        <w:rPr>
          <w:rFonts w:ascii="Times New Roman" w:hAnsi="Times New Roman"/>
          <w:i/>
        </w:rPr>
        <w:t xml:space="preserve">Dung sai về kích cỡ: </w:t>
      </w:r>
      <w:r w:rsidRPr="001C5A00">
        <w:rPr>
          <w:rFonts w:ascii="Times New Roman" w:hAnsi="Times New Roman" w:cs="Times New Roman"/>
          <w:i/>
        </w:rPr>
        <w:t>±</w:t>
      </w:r>
      <w:r w:rsidRPr="001C5A00">
        <w:rPr>
          <w:rFonts w:ascii="Times New Roman" w:hAnsi="Times New Roman"/>
          <w:i/>
        </w:rPr>
        <w:t xml:space="preserve"> … mm; Dung sai về chiều dài: </w:t>
      </w:r>
      <w:r w:rsidRPr="001C5A00">
        <w:rPr>
          <w:rFonts w:ascii="Times New Roman" w:hAnsi="Times New Roman" w:cs="Times New Roman"/>
          <w:i/>
        </w:rPr>
        <w:t>±</w:t>
      </w:r>
      <w:r w:rsidRPr="001C5A00">
        <w:rPr>
          <w:rFonts w:ascii="Times New Roman" w:hAnsi="Times New Roman"/>
          <w:i/>
        </w:rPr>
        <w:t xml:space="preserve"> … mm</w:t>
      </w:r>
    </w:p>
    <w:p w:rsidR="001C5A00" w:rsidRPr="001C5A00" w:rsidRDefault="001C5A00" w:rsidP="001C5A0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i/>
        </w:rPr>
      </w:pPr>
      <w:r w:rsidRPr="001C5A00">
        <w:rPr>
          <w:rFonts w:ascii="Times New Roman" w:hAnsi="Times New Roman"/>
          <w:i/>
        </w:rPr>
        <w:t>Chênh lệch đường chéo: … max</w:t>
      </w:r>
    </w:p>
    <w:p w:rsidR="001C5A00" w:rsidRPr="001C5A00" w:rsidRDefault="001C5A00" w:rsidP="001C5A0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i/>
        </w:rPr>
      </w:pPr>
      <w:r w:rsidRPr="001C5A00">
        <w:rPr>
          <w:rFonts w:ascii="Times New Roman" w:hAnsi="Times New Roman"/>
          <w:i/>
        </w:rPr>
        <w:t>Độ xoắn: … max</w:t>
      </w:r>
    </w:p>
    <w:p w:rsidR="001C5A00" w:rsidRPr="001C5A00" w:rsidRDefault="001C5A00" w:rsidP="001C5A00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i/>
        </w:rPr>
      </w:pPr>
      <w:r w:rsidRPr="001C5A00">
        <w:rPr>
          <w:rFonts w:ascii="Times New Roman" w:hAnsi="Times New Roman"/>
          <w:i/>
        </w:rPr>
        <w:t>Độ cong cho phép: … mm/mét max, 2% tối đa trên tổng chiều dài.</w:t>
      </w:r>
    </w:p>
    <w:p w:rsidR="001C5A00" w:rsidRPr="0075744F" w:rsidRDefault="001C5A00" w:rsidP="0075744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i/>
        </w:rPr>
      </w:pPr>
      <w:r w:rsidRPr="001C5A00">
        <w:rPr>
          <w:rFonts w:ascii="Times New Roman" w:hAnsi="Times New Roman"/>
          <w:i/>
        </w:rPr>
        <w:t>Điều kiện bề mặt: ………………………………………………….</w:t>
      </w:r>
    </w:p>
    <w:p w:rsidR="00986BBD" w:rsidRPr="00986BBD" w:rsidRDefault="00986BBD" w:rsidP="00986BBD">
      <w:pPr>
        <w:jc w:val="both"/>
        <w:rPr>
          <w:rFonts w:ascii="Times New Roman" w:hAnsi="Times New Roman"/>
          <w:i/>
        </w:rPr>
      </w:pPr>
      <w:r w:rsidRPr="00986BBD">
        <w:rPr>
          <w:rFonts w:ascii="Times New Roman" w:hAnsi="Times New Roman"/>
          <w:i/>
        </w:rPr>
        <w:t xml:space="preserve">                                                                                                                                                   </w:t>
      </w:r>
    </w:p>
    <w:p w:rsidR="00986BBD" w:rsidRPr="00986BBD" w:rsidRDefault="00986BBD" w:rsidP="00986BBD">
      <w:pPr>
        <w:jc w:val="center"/>
        <w:rPr>
          <w:rFonts w:ascii="Times New Roman" w:hAnsi="Times New Roman"/>
          <w:i/>
        </w:rPr>
      </w:pPr>
      <w:r w:rsidRPr="00986BBD">
        <w:rPr>
          <w:rFonts w:ascii="Times New Roman" w:hAnsi="Times New Roman"/>
          <w:i/>
        </w:rPr>
        <w:t xml:space="preserve">                                                                      </w:t>
      </w:r>
      <w:r w:rsidR="0075744F">
        <w:rPr>
          <w:rFonts w:ascii="Times New Roman" w:hAnsi="Times New Roman"/>
          <w:i/>
        </w:rPr>
        <w:t xml:space="preserve">                               </w:t>
      </w:r>
      <w:r w:rsidRPr="00986BBD">
        <w:rPr>
          <w:rFonts w:ascii="Times New Roman" w:hAnsi="Times New Roman"/>
          <w:i/>
        </w:rPr>
        <w:t xml:space="preserve">                  Ngày .............tháng........... năm 20...</w:t>
      </w:r>
    </w:p>
    <w:p w:rsidR="00340EE2" w:rsidRPr="00986BBD" w:rsidRDefault="00986BBD" w:rsidP="00986BBD">
      <w:pPr>
        <w:rPr>
          <w:rFonts w:ascii="Times New Roman" w:hAnsi="Times New Roman"/>
        </w:rPr>
      </w:pPr>
      <w:r w:rsidRPr="00986BBD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</w:t>
      </w:r>
      <w:r w:rsidR="001C5A00">
        <w:rPr>
          <w:rFonts w:ascii="Times New Roman" w:hAnsi="Times New Roman"/>
          <w:b/>
        </w:rPr>
        <w:t xml:space="preserve">                            </w:t>
      </w:r>
      <w:r w:rsidR="001C5A00">
        <w:rPr>
          <w:rFonts w:ascii="Times New Roman" w:hAnsi="Times New Roman"/>
          <w:b/>
        </w:rPr>
        <w:tab/>
      </w:r>
      <w:r w:rsidR="001C5A00">
        <w:rPr>
          <w:rFonts w:ascii="Times New Roman" w:hAnsi="Times New Roman"/>
          <w:b/>
        </w:rPr>
        <w:tab/>
        <w:t xml:space="preserve"> GIÁM ĐỐC NHÀ MÁY </w:t>
      </w:r>
      <w:r w:rsidRPr="00986BBD">
        <w:rPr>
          <w:rFonts w:ascii="Times New Roman" w:hAnsi="Times New Roman"/>
        </w:rPr>
        <w:br/>
      </w:r>
    </w:p>
    <w:sectPr w:rsidR="00340EE2" w:rsidRPr="00986BBD" w:rsidSect="00972B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260" w:right="1134" w:bottom="1134" w:left="1134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92F" w:rsidRDefault="0089392F" w:rsidP="005F3669">
      <w:r>
        <w:separator/>
      </w:r>
    </w:p>
  </w:endnote>
  <w:endnote w:type="continuationSeparator" w:id="0">
    <w:p w:rsidR="0089392F" w:rsidRDefault="0089392F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790" w:rsidRDefault="009A27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CBF" w:rsidRPr="004F3CBF" w:rsidRDefault="004F3CBF" w:rsidP="00972BB0">
    <w:pPr>
      <w:pStyle w:val="Footer"/>
      <w:ind w:right="400"/>
    </w:pPr>
    <w:r w:rsidRPr="004F3CBF">
      <w:rPr>
        <w:rFonts w:ascii="Times New Roman" w:hAnsi="Times New Roman" w:cs="Times New Roman"/>
        <w:sz w:val="20"/>
        <w:szCs w:val="20"/>
      </w:rPr>
      <w:t>Công ty Cổ phần</w:t>
    </w:r>
    <w:r w:rsidR="00D6303C">
      <w:rPr>
        <w:rFonts w:ascii="Times New Roman" w:hAnsi="Times New Roman" w:cs="Times New Roman"/>
        <w:sz w:val="20"/>
        <w:szCs w:val="20"/>
      </w:rPr>
      <w:t xml:space="preserve"> Luyện</w:t>
    </w:r>
    <w:r w:rsidRPr="004F3CBF">
      <w:rPr>
        <w:rFonts w:ascii="Times New Roman" w:hAnsi="Times New Roman" w:cs="Times New Roman"/>
        <w:sz w:val="20"/>
        <w:szCs w:val="20"/>
      </w:rPr>
      <w:t xml:space="preserve"> thép</w:t>
    </w:r>
    <w:r w:rsidR="00D6303C">
      <w:rPr>
        <w:rFonts w:ascii="Times New Roman" w:hAnsi="Times New Roman" w:cs="Times New Roman"/>
        <w:sz w:val="20"/>
        <w:szCs w:val="20"/>
      </w:rPr>
      <w:t xml:space="preserve"> cao cấp</w:t>
    </w:r>
    <w:r w:rsidRPr="004F3CBF">
      <w:rPr>
        <w:rFonts w:ascii="Times New Roman" w:hAnsi="Times New Roman" w:cs="Times New Roman"/>
        <w:sz w:val="20"/>
        <w:szCs w:val="20"/>
      </w:rPr>
      <w:t xml:space="preserve"> Việt Nhật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-783037895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159435037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="00972BB0">
              <w:tab/>
            </w:r>
            <w:r w:rsidR="00972BB0">
              <w:tab/>
            </w:r>
            <w:r w:rsidR="00972BB0">
              <w:tab/>
            </w:r>
            <w:r w:rsidR="00972BB0">
              <w:tab/>
            </w:r>
            <w:r w:rsidR="00972BB0">
              <w:tab/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5744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75744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 w:rsidRPr="006B68B0">
      <w:rPr>
        <w:rFonts w:ascii="Times New Roman" w:hAnsi="Times New Roman" w:cs="Times New Roman"/>
        <w:i/>
        <w:sz w:val="20"/>
        <w:szCs w:val="20"/>
      </w:rPr>
      <w:t xml:space="preserve">Rv: </w:t>
    </w:r>
    <w:r w:rsidR="00984E2C">
      <w:rPr>
        <w:rFonts w:ascii="Times New Roman" w:hAnsi="Times New Roman" w:cs="Times New Roman"/>
        <w:i/>
        <w:sz w:val="20"/>
        <w:szCs w:val="20"/>
      </w:rPr>
      <w:t>13</w:t>
    </w:r>
    <w:r w:rsidR="00B12ED6">
      <w:rPr>
        <w:rFonts w:ascii="Times New Roman" w:hAnsi="Times New Roman" w:cs="Times New Roman"/>
        <w:i/>
        <w:sz w:val="20"/>
        <w:szCs w:val="20"/>
      </w:rPr>
      <w:t>/09/2016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790" w:rsidRDefault="009A27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92F" w:rsidRDefault="0089392F" w:rsidP="005F3669">
      <w:r>
        <w:separator/>
      </w:r>
    </w:p>
  </w:footnote>
  <w:footnote w:type="continuationSeparator" w:id="0">
    <w:p w:rsidR="0089392F" w:rsidRDefault="0089392F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790" w:rsidRDefault="009A27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4758" w:type="dxa"/>
      <w:tblInd w:w="-27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3"/>
      <w:gridCol w:w="9945"/>
    </w:tblGrid>
    <w:tr w:rsidR="005F3669" w:rsidRPr="00226576" w:rsidTr="00464D54">
      <w:trPr>
        <w:trHeight w:val="894"/>
      </w:trPr>
      <w:tc>
        <w:tcPr>
          <w:tcW w:w="4813" w:type="dxa"/>
        </w:tcPr>
        <w:p w:rsidR="005F3669" w:rsidRPr="00A16B82" w:rsidRDefault="009A2790" w:rsidP="005F3669">
          <w:pPr>
            <w:pStyle w:val="Head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noProof/>
              <w:sz w:val="20"/>
              <w:szCs w:val="20"/>
            </w:rPr>
            <w:drawing>
              <wp:inline distT="0" distB="0" distL="0" distR="0" wp14:anchorId="5ED204E1" wp14:editId="3A12208D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45" w:type="dxa"/>
          <w:vAlign w:val="bottom"/>
        </w:tcPr>
        <w:p w:rsidR="005F3669" w:rsidRPr="00A16B82" w:rsidRDefault="000141D6" w:rsidP="000141D6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7C28BB">
            <w:rPr>
              <w:rFonts w:ascii="Times New Roman" w:hAnsi="Times New Roman" w:cs="Times New Roman"/>
              <w:sz w:val="20"/>
              <w:szCs w:val="20"/>
              <w:lang w:val="en-US"/>
            </w:rPr>
            <w:t>M03-</w:t>
          </w:r>
          <w:r w:rsidR="00DA2035" w:rsidRPr="007C28BB">
            <w:rPr>
              <w:rFonts w:ascii="Times New Roman" w:hAnsi="Times New Roman" w:cs="Times New Roman"/>
              <w:sz w:val="20"/>
              <w:szCs w:val="20"/>
              <w:lang w:val="en-US"/>
            </w:rPr>
            <w:t>SX</w:t>
          </w:r>
          <w:r w:rsidR="004F3CBF" w:rsidRPr="007C28BB">
            <w:rPr>
              <w:rFonts w:ascii="Times New Roman" w:hAnsi="Times New Roman" w:cs="Times New Roman"/>
              <w:sz w:val="20"/>
              <w:szCs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790" w:rsidRDefault="009A27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87C3C"/>
    <w:multiLevelType w:val="hybridMultilevel"/>
    <w:tmpl w:val="95A8F04A"/>
    <w:lvl w:ilvl="0" w:tplc="D7E06F86"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51BD1"/>
    <w:multiLevelType w:val="hybridMultilevel"/>
    <w:tmpl w:val="D7CEA7DE"/>
    <w:lvl w:ilvl="0" w:tplc="052CDB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BD"/>
    <w:rsid w:val="000141D6"/>
    <w:rsid w:val="000A342E"/>
    <w:rsid w:val="00160B64"/>
    <w:rsid w:val="001C5A00"/>
    <w:rsid w:val="001D17F1"/>
    <w:rsid w:val="00232580"/>
    <w:rsid w:val="002A32CF"/>
    <w:rsid w:val="0030208C"/>
    <w:rsid w:val="00352943"/>
    <w:rsid w:val="004440A3"/>
    <w:rsid w:val="00452DEB"/>
    <w:rsid w:val="00464D54"/>
    <w:rsid w:val="004D60AF"/>
    <w:rsid w:val="004F3CBF"/>
    <w:rsid w:val="00523A69"/>
    <w:rsid w:val="005F3669"/>
    <w:rsid w:val="00604194"/>
    <w:rsid w:val="006349F4"/>
    <w:rsid w:val="006B68B0"/>
    <w:rsid w:val="006D320F"/>
    <w:rsid w:val="0075744F"/>
    <w:rsid w:val="007957CC"/>
    <w:rsid w:val="007C28BB"/>
    <w:rsid w:val="007C3ECF"/>
    <w:rsid w:val="007D7B80"/>
    <w:rsid w:val="00864859"/>
    <w:rsid w:val="00874156"/>
    <w:rsid w:val="0089392F"/>
    <w:rsid w:val="009449C7"/>
    <w:rsid w:val="00972BB0"/>
    <w:rsid w:val="00973F17"/>
    <w:rsid w:val="00976DAA"/>
    <w:rsid w:val="009829FD"/>
    <w:rsid w:val="00984E2C"/>
    <w:rsid w:val="00986BBD"/>
    <w:rsid w:val="009A2790"/>
    <w:rsid w:val="009D6AC1"/>
    <w:rsid w:val="009E288C"/>
    <w:rsid w:val="00A16B82"/>
    <w:rsid w:val="00A7525C"/>
    <w:rsid w:val="00B12ED6"/>
    <w:rsid w:val="00B522E2"/>
    <w:rsid w:val="00B74596"/>
    <w:rsid w:val="00BD77F5"/>
    <w:rsid w:val="00BF75AA"/>
    <w:rsid w:val="00C16177"/>
    <w:rsid w:val="00C42C24"/>
    <w:rsid w:val="00C772DC"/>
    <w:rsid w:val="00D1129F"/>
    <w:rsid w:val="00D16D46"/>
    <w:rsid w:val="00D6303C"/>
    <w:rsid w:val="00D833E1"/>
    <w:rsid w:val="00DA2035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9325940-5A51-4445-A67C-95BB76EF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BBD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44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QT\QT%20Th&#233;p%20Vi&#7879;t%20Nh&#7853;t\QT%20ISO\LCC\QT%20LAP%20KE%20HOACH-TO%20CHUC%20SX\Draft-BM\L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E592D-A9A1-47E3-BC7F-9EFF7644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LCC template</Template>
  <TotalTime>36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Do Thi Huong Ly</cp:lastModifiedBy>
  <cp:revision>13</cp:revision>
  <cp:lastPrinted>2018-06-29T11:07:00Z</cp:lastPrinted>
  <dcterms:created xsi:type="dcterms:W3CDTF">2016-07-07T04:22:00Z</dcterms:created>
  <dcterms:modified xsi:type="dcterms:W3CDTF">2018-06-29T11:07:00Z</dcterms:modified>
</cp:coreProperties>
</file>