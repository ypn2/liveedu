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0B" w:rsidRPr="00511575" w:rsidRDefault="0019790B" w:rsidP="00C22F2B">
      <w:pPr>
        <w:pStyle w:val="Heading3"/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>BIÊN BẢN</w:t>
      </w:r>
      <w:r w:rsidR="00511575">
        <w:rPr>
          <w:rFonts w:ascii="Times New Roman" w:hAnsi="Times New Roman"/>
          <w:sz w:val="24"/>
          <w:szCs w:val="24"/>
        </w:rPr>
        <w:t xml:space="preserve"> </w:t>
      </w:r>
      <w:r w:rsidRPr="00511575">
        <w:rPr>
          <w:rFonts w:ascii="Times New Roman" w:hAnsi="Times New Roman"/>
          <w:sz w:val="24"/>
          <w:szCs w:val="24"/>
        </w:rPr>
        <w:t>VI PHẠM HƯỚNG DẪN CÔNG VIỆC</w:t>
      </w:r>
    </w:p>
    <w:p w:rsidR="0019790B" w:rsidRPr="00511575" w:rsidRDefault="0019790B" w:rsidP="00C22F2B">
      <w:pPr>
        <w:spacing w:line="324" w:lineRule="auto"/>
        <w:jc w:val="both"/>
        <w:rPr>
          <w:rFonts w:ascii="Times New Roman" w:hAnsi="Times New Roman"/>
          <w:sz w:val="24"/>
          <w:szCs w:val="24"/>
        </w:rPr>
      </w:pPr>
    </w:p>
    <w:p w:rsidR="0019790B" w:rsidRPr="00511575" w:rsidRDefault="0019790B" w:rsidP="00C22F2B">
      <w:pPr>
        <w:spacing w:line="324" w:lineRule="auto"/>
        <w:jc w:val="both"/>
        <w:rPr>
          <w:rFonts w:ascii="Times New Roman" w:hAnsi="Times New Roman"/>
          <w:i/>
          <w:sz w:val="24"/>
          <w:szCs w:val="24"/>
        </w:rPr>
      </w:pPr>
      <w:r w:rsidRPr="00511575">
        <w:rPr>
          <w:rFonts w:ascii="Times New Roman" w:hAnsi="Times New Roman"/>
          <w:i/>
          <w:sz w:val="24"/>
          <w:szCs w:val="24"/>
        </w:rPr>
        <w:t>Vào hồi. . . . . . . . . . . . . . . ngày.... .</w:t>
      </w:r>
      <w:r w:rsidR="00136E53">
        <w:rPr>
          <w:rFonts w:ascii="Times New Roman" w:hAnsi="Times New Roman"/>
          <w:i/>
          <w:sz w:val="24"/>
          <w:szCs w:val="24"/>
        </w:rPr>
        <w:t xml:space="preserve">. . ..... tháng .. ..... . năm </w:t>
      </w:r>
      <w:r w:rsidRPr="00511575">
        <w:rPr>
          <w:rFonts w:ascii="Times New Roman" w:hAnsi="Times New Roman"/>
          <w:i/>
          <w:sz w:val="24"/>
          <w:szCs w:val="24"/>
        </w:rPr>
        <w:t>20...........</w:t>
      </w:r>
    </w:p>
    <w:p w:rsidR="0019790B" w:rsidRPr="00511575" w:rsidRDefault="00136E53" w:rsidP="00C22F2B">
      <w:pPr>
        <w:spacing w:line="324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Tại </w:t>
      </w:r>
      <w:r w:rsidR="0019790B" w:rsidRPr="00511575">
        <w:rPr>
          <w:rFonts w:ascii="Times New Roman" w:hAnsi="Times New Roman"/>
          <w:sz w:val="24"/>
          <w:szCs w:val="24"/>
        </w:rPr>
        <w:t>: 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   Chúng tôi gồm</w:t>
      </w:r>
      <w:r w:rsidR="0019790B" w:rsidRPr="00511575">
        <w:rPr>
          <w:rFonts w:ascii="Times New Roman" w:hAnsi="Times New Roman"/>
          <w:sz w:val="24"/>
          <w:szCs w:val="24"/>
        </w:rPr>
        <w:t>:</w:t>
      </w:r>
    </w:p>
    <w:p w:rsidR="0019790B" w:rsidRPr="00511575" w:rsidRDefault="0019790B" w:rsidP="00C22F2B">
      <w:pPr>
        <w:numPr>
          <w:ilvl w:val="0"/>
          <w:numId w:val="3"/>
        </w:numPr>
        <w:spacing w:line="324" w:lineRule="auto"/>
        <w:jc w:val="both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>.............................................................      2.   ............................................................</w:t>
      </w:r>
    </w:p>
    <w:p w:rsidR="0019790B" w:rsidRPr="00511575" w:rsidRDefault="0019790B" w:rsidP="00C22F2B">
      <w:pPr>
        <w:spacing w:line="324" w:lineRule="auto"/>
        <w:jc w:val="both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 xml:space="preserve">3.  ..............................................................      </w:t>
      </w:r>
      <w:r w:rsidR="00511575">
        <w:rPr>
          <w:rFonts w:ascii="Times New Roman" w:hAnsi="Times New Roman"/>
          <w:sz w:val="24"/>
          <w:szCs w:val="24"/>
        </w:rPr>
        <w:t xml:space="preserve"> </w:t>
      </w:r>
      <w:r w:rsidRPr="00511575">
        <w:rPr>
          <w:rFonts w:ascii="Times New Roman" w:hAnsi="Times New Roman"/>
          <w:sz w:val="24"/>
          <w:szCs w:val="24"/>
        </w:rPr>
        <w:t>4.   .............................................................</w:t>
      </w:r>
    </w:p>
    <w:p w:rsidR="0019790B" w:rsidRPr="00511575" w:rsidRDefault="0019790B" w:rsidP="00C22F2B">
      <w:pPr>
        <w:spacing w:line="324" w:lineRule="auto"/>
        <w:ind w:left="437"/>
        <w:jc w:val="both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>Cùng nhau lập biên bản về việc vi phạm hướng dẫn công việc của :</w:t>
      </w:r>
    </w:p>
    <w:p w:rsidR="0019790B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</w:p>
    <w:p w:rsidR="00C22F2B" w:rsidRPr="00511575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19790B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</w:p>
    <w:p w:rsidR="00C22F2B" w:rsidRPr="00511575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19790B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</w:p>
    <w:p w:rsidR="00C22F2B" w:rsidRPr="00511575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19790B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</w:p>
    <w:p w:rsidR="00C22F2B" w:rsidRPr="00511575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19790B" w:rsidRPr="00511575" w:rsidRDefault="00C22F2B" w:rsidP="00C22F2B">
      <w:pPr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19790B" w:rsidRPr="00511575" w:rsidRDefault="0019790B" w:rsidP="00C22F2B">
      <w:pPr>
        <w:pStyle w:val="Heading3"/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>NỘI DUNG VI PHẠM</w:t>
      </w:r>
    </w:p>
    <w:p w:rsidR="0019790B" w:rsidRPr="00511575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9790B" w:rsidRPr="00511575">
        <w:rPr>
          <w:rFonts w:ascii="Times New Roman" w:hAnsi="Times New Roman"/>
          <w:sz w:val="24"/>
          <w:szCs w:val="24"/>
        </w:rPr>
        <w:tab/>
      </w:r>
      <w:r w:rsidR="0019790B" w:rsidRPr="00511575">
        <w:rPr>
          <w:rFonts w:ascii="Times New Roman" w:hAnsi="Times New Roman"/>
          <w:sz w:val="24"/>
          <w:szCs w:val="24"/>
        </w:rPr>
        <w:tab/>
      </w:r>
      <w:r w:rsidR="0019790B" w:rsidRPr="00511575">
        <w:rPr>
          <w:rFonts w:ascii="Times New Roman" w:hAnsi="Times New Roman"/>
          <w:sz w:val="24"/>
          <w:szCs w:val="24"/>
        </w:rPr>
        <w:tab/>
      </w:r>
      <w:r w:rsidR="0019790B" w:rsidRPr="00511575">
        <w:rPr>
          <w:rFonts w:ascii="Times New Roman" w:hAnsi="Times New Roman"/>
          <w:sz w:val="24"/>
          <w:szCs w:val="24"/>
        </w:rPr>
        <w:tab/>
      </w:r>
      <w:r w:rsidR="0019790B" w:rsidRPr="00511575">
        <w:rPr>
          <w:rFonts w:ascii="Times New Roman" w:hAnsi="Times New Roman"/>
          <w:sz w:val="24"/>
          <w:szCs w:val="24"/>
        </w:rPr>
        <w:tab/>
      </w:r>
    </w:p>
    <w:p w:rsidR="0019790B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  <w:r w:rsidRPr="00511575">
        <w:rPr>
          <w:rFonts w:ascii="Times New Roman" w:hAnsi="Times New Roman"/>
          <w:sz w:val="24"/>
          <w:szCs w:val="24"/>
        </w:rPr>
        <w:tab/>
      </w:r>
      <w:r w:rsidRPr="00511575">
        <w:rPr>
          <w:rFonts w:ascii="Times New Roman" w:hAnsi="Times New Roman"/>
          <w:sz w:val="24"/>
          <w:szCs w:val="24"/>
        </w:rPr>
        <w:tab/>
      </w:r>
      <w:r w:rsidRPr="00511575">
        <w:rPr>
          <w:rFonts w:ascii="Times New Roman" w:hAnsi="Times New Roman"/>
          <w:sz w:val="24"/>
          <w:szCs w:val="24"/>
        </w:rPr>
        <w:tab/>
      </w:r>
    </w:p>
    <w:p w:rsidR="00556777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556777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556777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556777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556777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</w:p>
    <w:p w:rsidR="00556777" w:rsidRPr="00511575" w:rsidRDefault="00556777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</w:p>
    <w:p w:rsidR="0019790B" w:rsidRPr="00511575" w:rsidRDefault="0019790B" w:rsidP="00C22F2B">
      <w:pPr>
        <w:pStyle w:val="Heading3"/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lastRenderedPageBreak/>
        <w:t>KẾT LUẬN HÀNH VI VI PHẠM</w:t>
      </w:r>
    </w:p>
    <w:p w:rsidR="0019790B" w:rsidRPr="00511575" w:rsidRDefault="00136E53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9790B" w:rsidRPr="00511575" w:rsidRDefault="00136E53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36E53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  <w:r w:rsidRPr="00511575">
        <w:rPr>
          <w:rFonts w:ascii="Times New Roman" w:hAnsi="Times New Roman"/>
          <w:sz w:val="24"/>
          <w:szCs w:val="24"/>
        </w:rPr>
        <w:tab/>
      </w:r>
      <w:r w:rsidR="00136E53" w:rsidRPr="00511575">
        <w:rPr>
          <w:rFonts w:ascii="Times New Roman" w:hAnsi="Times New Roman"/>
          <w:sz w:val="24"/>
          <w:szCs w:val="24"/>
        </w:rPr>
        <w:tab/>
      </w:r>
      <w:r w:rsidR="00136E53" w:rsidRPr="00511575">
        <w:rPr>
          <w:rFonts w:ascii="Times New Roman" w:hAnsi="Times New Roman"/>
          <w:sz w:val="24"/>
          <w:szCs w:val="24"/>
        </w:rPr>
        <w:tab/>
      </w:r>
      <w:r w:rsidR="00136E53" w:rsidRPr="00511575">
        <w:rPr>
          <w:rFonts w:ascii="Times New Roman" w:hAnsi="Times New Roman"/>
          <w:sz w:val="24"/>
          <w:szCs w:val="24"/>
        </w:rPr>
        <w:tab/>
      </w:r>
    </w:p>
    <w:p w:rsidR="00C22F2B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511575">
        <w:rPr>
          <w:rFonts w:ascii="Times New Roman" w:hAnsi="Times New Roman"/>
          <w:sz w:val="24"/>
          <w:szCs w:val="24"/>
        </w:rPr>
        <w:tab/>
      </w:r>
      <w:r w:rsidRPr="00511575">
        <w:rPr>
          <w:rFonts w:ascii="Times New Roman" w:hAnsi="Times New Roman"/>
          <w:sz w:val="24"/>
          <w:szCs w:val="24"/>
        </w:rPr>
        <w:tab/>
      </w:r>
    </w:p>
    <w:p w:rsidR="00136E53" w:rsidRDefault="00136E53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</w:p>
    <w:p w:rsidR="0019790B" w:rsidRPr="00136E53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136E53">
        <w:rPr>
          <w:rFonts w:ascii="Times New Roman" w:hAnsi="Times New Roman"/>
          <w:b/>
          <w:sz w:val="24"/>
          <w:szCs w:val="24"/>
        </w:rPr>
        <w:t>Các bên nhất trí với nội dung trên và cùng ký vào biên bản gửi cho P.TC/ B</w:t>
      </w:r>
      <w:r w:rsidR="001113BB">
        <w:rPr>
          <w:rFonts w:ascii="Times New Roman" w:hAnsi="Times New Roman"/>
          <w:b/>
          <w:sz w:val="24"/>
          <w:szCs w:val="24"/>
        </w:rPr>
        <w:t>T</w:t>
      </w:r>
      <w:r w:rsidRPr="00136E53">
        <w:rPr>
          <w:rFonts w:ascii="Times New Roman" w:hAnsi="Times New Roman"/>
          <w:b/>
          <w:sz w:val="24"/>
          <w:szCs w:val="24"/>
        </w:rPr>
        <w:t>GĐ.</w:t>
      </w:r>
    </w:p>
    <w:p w:rsidR="0019790B" w:rsidRPr="00511575" w:rsidRDefault="0019790B" w:rsidP="00C22F2B">
      <w:pPr>
        <w:spacing w:line="324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93"/>
        <w:gridCol w:w="3301"/>
        <w:gridCol w:w="3446"/>
      </w:tblGrid>
      <w:tr w:rsidR="0019790B" w:rsidRPr="00511575" w:rsidTr="008214B9">
        <w:tc>
          <w:tcPr>
            <w:tcW w:w="3193" w:type="dxa"/>
          </w:tcPr>
          <w:p w:rsidR="0019790B" w:rsidRPr="00511575" w:rsidRDefault="0019790B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575">
              <w:rPr>
                <w:rFonts w:ascii="Times New Roman" w:hAnsi="Times New Roman"/>
                <w:b/>
                <w:sz w:val="24"/>
                <w:szCs w:val="24"/>
              </w:rPr>
              <w:t xml:space="preserve">Người vi phạm     </w:t>
            </w:r>
          </w:p>
        </w:tc>
        <w:tc>
          <w:tcPr>
            <w:tcW w:w="3301" w:type="dxa"/>
          </w:tcPr>
          <w:p w:rsidR="0019790B" w:rsidRPr="00511575" w:rsidRDefault="0019790B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575">
              <w:rPr>
                <w:rFonts w:ascii="Times New Roman" w:hAnsi="Times New Roman"/>
                <w:b/>
                <w:sz w:val="24"/>
                <w:szCs w:val="24"/>
              </w:rPr>
              <w:t>Đại diện bộ phận</w:t>
            </w:r>
          </w:p>
        </w:tc>
        <w:tc>
          <w:tcPr>
            <w:tcW w:w="3446" w:type="dxa"/>
          </w:tcPr>
          <w:p w:rsidR="0019790B" w:rsidRDefault="0019790B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11575">
              <w:rPr>
                <w:rFonts w:ascii="Times New Roman" w:hAnsi="Times New Roman"/>
                <w:b/>
                <w:sz w:val="24"/>
                <w:szCs w:val="24"/>
              </w:rPr>
              <w:t>Người lập biên bản</w:t>
            </w:r>
          </w:p>
          <w:p w:rsidR="00511575" w:rsidRDefault="00511575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1575" w:rsidRDefault="00511575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1575" w:rsidRDefault="00511575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1575" w:rsidRPr="00511575" w:rsidRDefault="00511575" w:rsidP="00C22F2B">
            <w:pPr>
              <w:spacing w:line="324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  <w:u w:val="single"/>
        </w:rPr>
        <w:t>Ý kiến của TBP</w:t>
      </w:r>
      <w:r w:rsidRPr="00511575">
        <w:rPr>
          <w:rFonts w:ascii="Times New Roman" w:hAnsi="Times New Roman"/>
          <w:b/>
          <w:sz w:val="24"/>
          <w:szCs w:val="24"/>
        </w:rPr>
        <w:t>: (Ghi rõ số lần vi phạm trong năm)</w:t>
      </w:r>
    </w:p>
    <w:p w:rsidR="0019790B" w:rsidRPr="00136E53" w:rsidRDefault="0019790B" w:rsidP="00C22F2B">
      <w:pPr>
        <w:tabs>
          <w:tab w:val="left" w:leader="dot" w:pos="1008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</w:rPr>
        <w:t>Ký và ghi rõ họ tên:</w:t>
      </w:r>
    </w:p>
    <w:p w:rsidR="0019790B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</w:p>
    <w:p w:rsidR="00511575" w:rsidRPr="00511575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  <w:u w:val="single"/>
        </w:rPr>
        <w:t>Ý kiến Ban chấp hành Công đoàn</w:t>
      </w:r>
      <w:r w:rsidRPr="00511575">
        <w:rPr>
          <w:rFonts w:ascii="Times New Roman" w:hAnsi="Times New Roman"/>
          <w:b/>
          <w:sz w:val="24"/>
          <w:szCs w:val="24"/>
        </w:rPr>
        <w:t>:</w:t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i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</w:rPr>
        <w:t>Ký và ghi rõ họ tên:</w:t>
      </w:r>
    </w:p>
    <w:p w:rsidR="0019790B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22F2B" w:rsidRPr="00511575" w:rsidRDefault="00C22F2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  <w:u w:val="single"/>
        </w:rPr>
        <w:lastRenderedPageBreak/>
        <w:t>Ý kiến của GĐNM</w:t>
      </w:r>
      <w:r w:rsidRPr="00511575">
        <w:rPr>
          <w:rFonts w:ascii="Times New Roman" w:hAnsi="Times New Roman"/>
          <w:b/>
          <w:sz w:val="24"/>
          <w:szCs w:val="24"/>
        </w:rPr>
        <w:t>:</w:t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i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</w:rPr>
        <w:t>Ký và ghi rõ họ tên:</w:t>
      </w: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</w:p>
    <w:p w:rsidR="0019790B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</w:p>
    <w:p w:rsidR="00511575" w:rsidRPr="00511575" w:rsidRDefault="00511575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  <w:u w:val="single"/>
        </w:rPr>
        <w:t>Ý kiến của TP.TC /BTGĐ Công ty</w:t>
      </w:r>
      <w:r w:rsidRPr="00511575">
        <w:rPr>
          <w:rFonts w:ascii="Times New Roman" w:hAnsi="Times New Roman"/>
          <w:b/>
          <w:sz w:val="24"/>
          <w:szCs w:val="24"/>
        </w:rPr>
        <w:t>:</w:t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136E53" w:rsidRDefault="0019790B" w:rsidP="00C22F2B">
      <w:pPr>
        <w:tabs>
          <w:tab w:val="left" w:leader="dot" w:pos="10170"/>
        </w:tabs>
        <w:spacing w:line="324" w:lineRule="auto"/>
        <w:rPr>
          <w:rFonts w:ascii="Times New Roman" w:hAnsi="Times New Roman"/>
          <w:i/>
          <w:sz w:val="24"/>
          <w:szCs w:val="24"/>
        </w:rPr>
      </w:pPr>
      <w:r w:rsidRPr="00136E53">
        <w:rPr>
          <w:rFonts w:ascii="Times New Roman" w:hAnsi="Times New Roman"/>
          <w:sz w:val="24"/>
          <w:szCs w:val="24"/>
        </w:rPr>
        <w:tab/>
      </w:r>
      <w:r w:rsidRPr="00136E53">
        <w:rPr>
          <w:rFonts w:ascii="Times New Roman" w:hAnsi="Times New Roman"/>
          <w:sz w:val="24"/>
          <w:szCs w:val="24"/>
        </w:rPr>
        <w:tab/>
      </w:r>
    </w:p>
    <w:p w:rsidR="0019790B" w:rsidRPr="00511575" w:rsidRDefault="0019790B" w:rsidP="00C22F2B">
      <w:pPr>
        <w:spacing w:line="324" w:lineRule="auto"/>
        <w:jc w:val="both"/>
        <w:rPr>
          <w:rFonts w:ascii="Times New Roman" w:hAnsi="Times New Roman"/>
          <w:b/>
          <w:sz w:val="24"/>
          <w:szCs w:val="24"/>
        </w:rPr>
      </w:pPr>
      <w:r w:rsidRPr="00511575">
        <w:rPr>
          <w:rFonts w:ascii="Times New Roman" w:hAnsi="Times New Roman"/>
          <w:b/>
          <w:sz w:val="24"/>
          <w:szCs w:val="24"/>
        </w:rPr>
        <w:t>Ký tên:</w:t>
      </w:r>
    </w:p>
    <w:p w:rsidR="0019790B" w:rsidRPr="00511575" w:rsidRDefault="0019790B" w:rsidP="00C22F2B">
      <w:pPr>
        <w:tabs>
          <w:tab w:val="left" w:leader="dot" w:pos="9356"/>
        </w:tabs>
        <w:spacing w:line="324" w:lineRule="auto"/>
        <w:rPr>
          <w:rFonts w:ascii="Times New Roman" w:hAnsi="Times New Roman"/>
          <w:sz w:val="24"/>
          <w:szCs w:val="24"/>
        </w:rPr>
      </w:pPr>
    </w:p>
    <w:p w:rsidR="0019790B" w:rsidRPr="00511575" w:rsidRDefault="0019790B" w:rsidP="00C22F2B">
      <w:pPr>
        <w:spacing w:line="324" w:lineRule="auto"/>
        <w:rPr>
          <w:sz w:val="24"/>
          <w:szCs w:val="24"/>
        </w:rPr>
      </w:pPr>
    </w:p>
    <w:p w:rsidR="00340EE2" w:rsidRPr="00511575" w:rsidRDefault="00C13A5B" w:rsidP="00C22F2B">
      <w:pPr>
        <w:spacing w:line="324" w:lineRule="auto"/>
        <w:rPr>
          <w:rFonts w:ascii="Times New Roman" w:hAnsi="Times New Roman"/>
          <w:sz w:val="24"/>
          <w:szCs w:val="24"/>
        </w:rPr>
      </w:pPr>
    </w:p>
    <w:sectPr w:rsidR="00340EE2" w:rsidRPr="00511575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5B" w:rsidRDefault="00C13A5B" w:rsidP="005F3669">
      <w:r>
        <w:separator/>
      </w:r>
    </w:p>
  </w:endnote>
  <w:endnote w:type="continuationSeparator" w:id="0">
    <w:p w:rsidR="00C13A5B" w:rsidRDefault="00C13A5B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58" w:rsidRDefault="00786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>Công ty Cổ phần</w:t>
    </w:r>
    <w:r w:rsidR="005E1767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5E1767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416AF3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416AF3">
              <w:rPr>
                <w:rFonts w:ascii="Times New Roman" w:hAnsi="Times New Roman"/>
                <w:bCs/>
                <w:noProof/>
                <w:sz w:val="24"/>
                <w:szCs w:val="24"/>
              </w:rPr>
              <w:t>3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944A99">
      <w:rPr>
        <w:rFonts w:ascii="Times New Roman" w:hAnsi="Times New Roman"/>
        <w:i/>
        <w:sz w:val="20"/>
      </w:rPr>
      <w:t>13</w:t>
    </w:r>
    <w:r w:rsidR="0064617C">
      <w:rPr>
        <w:rFonts w:ascii="Times New Roman" w:hAnsi="Times New Roman"/>
        <w:i/>
        <w:sz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58" w:rsidRDefault="00786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5B" w:rsidRDefault="00C13A5B" w:rsidP="005F3669">
      <w:r>
        <w:separator/>
      </w:r>
    </w:p>
  </w:footnote>
  <w:footnote w:type="continuationSeparator" w:id="0">
    <w:p w:rsidR="00C13A5B" w:rsidRDefault="00C13A5B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58" w:rsidRDefault="00786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6A28D0">
      <w:tc>
        <w:tcPr>
          <w:tcW w:w="4814" w:type="dxa"/>
        </w:tcPr>
        <w:p w:rsidR="005F3669" w:rsidRPr="000B1655" w:rsidRDefault="00416AF3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3DDD368B" wp14:editId="6A824FA1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786A58" w:rsidRDefault="0019790B" w:rsidP="005F3669">
          <w:pPr>
            <w:pStyle w:val="Header"/>
            <w:jc w:val="right"/>
            <w:rPr>
              <w:rFonts w:ascii="Times New Roman" w:hAnsi="Times New Roman"/>
              <w:sz w:val="20"/>
            </w:rPr>
          </w:pPr>
          <w:r w:rsidRPr="00786A58">
            <w:rPr>
              <w:rFonts w:ascii="Times New Roman" w:hAnsi="Times New Roman"/>
              <w:sz w:val="20"/>
              <w:lang w:val="en-US"/>
            </w:rPr>
            <w:t>M05</w:t>
          </w:r>
          <w:r w:rsidR="005F3669" w:rsidRPr="00786A58">
            <w:rPr>
              <w:rFonts w:ascii="Times New Roman" w:hAnsi="Times New Roman"/>
              <w:sz w:val="20"/>
              <w:lang w:val="en-US"/>
            </w:rPr>
            <w:t>-</w:t>
          </w:r>
          <w:r w:rsidRPr="00786A58">
            <w:rPr>
              <w:rFonts w:ascii="Times New Roman" w:hAnsi="Times New Roman"/>
              <w:sz w:val="20"/>
              <w:lang w:val="en-US"/>
            </w:rPr>
            <w:t>SX</w:t>
          </w:r>
          <w:r w:rsidR="004F3CBF" w:rsidRPr="00786A58">
            <w:rPr>
              <w:rFonts w:ascii="Times New Roman" w:hAnsi="Times New Roman"/>
              <w:sz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A58" w:rsidRDefault="00786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3A83"/>
    <w:multiLevelType w:val="singleLevel"/>
    <w:tmpl w:val="0C44E08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0B"/>
    <w:rsid w:val="000A342E"/>
    <w:rsid w:val="001113BB"/>
    <w:rsid w:val="00136E53"/>
    <w:rsid w:val="0019790B"/>
    <w:rsid w:val="00232580"/>
    <w:rsid w:val="002A32CF"/>
    <w:rsid w:val="002D275A"/>
    <w:rsid w:val="00416AF3"/>
    <w:rsid w:val="004440A3"/>
    <w:rsid w:val="00452DEB"/>
    <w:rsid w:val="004B17DA"/>
    <w:rsid w:val="004D60AF"/>
    <w:rsid w:val="004F3CBF"/>
    <w:rsid w:val="00511575"/>
    <w:rsid w:val="00556777"/>
    <w:rsid w:val="005976CB"/>
    <w:rsid w:val="005E1767"/>
    <w:rsid w:val="005F3669"/>
    <w:rsid w:val="00604194"/>
    <w:rsid w:val="006349F4"/>
    <w:rsid w:val="0064617C"/>
    <w:rsid w:val="006B68B0"/>
    <w:rsid w:val="006D320F"/>
    <w:rsid w:val="00786A58"/>
    <w:rsid w:val="007957CC"/>
    <w:rsid w:val="007D7B80"/>
    <w:rsid w:val="00944A99"/>
    <w:rsid w:val="009475CF"/>
    <w:rsid w:val="00973F17"/>
    <w:rsid w:val="00976DAA"/>
    <w:rsid w:val="009D6AC1"/>
    <w:rsid w:val="009E288C"/>
    <w:rsid w:val="00A7525C"/>
    <w:rsid w:val="00AE6815"/>
    <w:rsid w:val="00BD77F5"/>
    <w:rsid w:val="00C13A5B"/>
    <w:rsid w:val="00C16177"/>
    <w:rsid w:val="00C22F2B"/>
    <w:rsid w:val="00D03EE3"/>
    <w:rsid w:val="00D833E1"/>
    <w:rsid w:val="00E50DC8"/>
    <w:rsid w:val="00F30885"/>
    <w:rsid w:val="00F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187F5-9B44-4C95-B1DF-B7EB13E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0B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19790B"/>
    <w:pPr>
      <w:keepNext/>
      <w:jc w:val="both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790B"/>
    <w:pPr>
      <w:keepNext/>
      <w:jc w:val="center"/>
      <w:outlineLvl w:val="2"/>
    </w:pPr>
    <w:rPr>
      <w:rFonts w:ascii=".VnArialH" w:hAnsi=".VnArialH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9790B"/>
    <w:rPr>
      <w:rFonts w:ascii=".VnTime" w:eastAsia="Times New Roman" w:hAnsi=".VnTime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19790B"/>
    <w:rPr>
      <w:rFonts w:ascii=".VnArialH" w:eastAsia="Times New Roman" w:hAnsi=".VnArialH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24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10</cp:revision>
  <dcterms:created xsi:type="dcterms:W3CDTF">2016-08-11T07:34:00Z</dcterms:created>
  <dcterms:modified xsi:type="dcterms:W3CDTF">2018-06-21T01:19:00Z</dcterms:modified>
</cp:coreProperties>
</file>