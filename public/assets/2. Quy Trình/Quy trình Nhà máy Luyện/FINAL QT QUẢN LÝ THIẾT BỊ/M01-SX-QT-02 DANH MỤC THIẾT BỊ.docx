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07" w:rsidRDefault="000A4B22" w:rsidP="000A4B22">
      <w:pPr>
        <w:tabs>
          <w:tab w:val="left" w:pos="681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DANH MỤC THIẾT BỊ </w:t>
      </w:r>
    </w:p>
    <w:p w:rsidR="000A4B22" w:rsidRDefault="000A4B22" w:rsidP="000A4B22">
      <w:pPr>
        <w:tabs>
          <w:tab w:val="left" w:pos="6810"/>
        </w:tabs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sz w:val="24"/>
          <w:szCs w:val="24"/>
        </w:rPr>
        <w:t>Trừ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các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loại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thiết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bị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an </w:t>
      </w:r>
      <w:proofErr w:type="spellStart"/>
      <w:r>
        <w:rPr>
          <w:rFonts w:ascii="Times New Roman" w:hAnsi="Times New Roman"/>
          <w:i/>
          <w:sz w:val="24"/>
          <w:szCs w:val="24"/>
        </w:rPr>
        <w:t>toàn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i/>
          <w:sz w:val="24"/>
          <w:szCs w:val="24"/>
        </w:rPr>
        <w:t>thiết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bị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i/>
          <w:sz w:val="24"/>
          <w:szCs w:val="24"/>
        </w:rPr>
        <w:t>dụng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cụ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đo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lường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</w:p>
    <w:p w:rsidR="000A4B22" w:rsidRPr="000A4B22" w:rsidRDefault="000A4B22" w:rsidP="000A4B22">
      <w:pPr>
        <w:tabs>
          <w:tab w:val="left" w:pos="6810"/>
        </w:tabs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2319"/>
        <w:gridCol w:w="1909"/>
        <w:gridCol w:w="1220"/>
        <w:gridCol w:w="3416"/>
        <w:gridCol w:w="1631"/>
        <w:gridCol w:w="1220"/>
        <w:gridCol w:w="2176"/>
      </w:tblGrid>
      <w:tr w:rsidR="006966AC" w:rsidRPr="0061476C" w:rsidTr="006966AC">
        <w:trPr>
          <w:trHeight w:val="70"/>
        </w:trPr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F07" w:rsidRPr="0061476C" w:rsidRDefault="0061476C" w:rsidP="006D09F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F07" w:rsidRPr="0061476C" w:rsidRDefault="0061476C" w:rsidP="006D09F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F07" w:rsidRPr="0061476C" w:rsidRDefault="0061476C" w:rsidP="006D09F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F07" w:rsidRPr="0061476C" w:rsidRDefault="0061476C" w:rsidP="006D09F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xứ</w:t>
            </w:r>
            <w:proofErr w:type="spellEnd"/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F07" w:rsidRPr="0061476C" w:rsidRDefault="0061476C" w:rsidP="006D09F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kĩ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F07" w:rsidRPr="0061476C" w:rsidRDefault="0061476C" w:rsidP="006D09F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lắp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F07" w:rsidRPr="0061476C" w:rsidRDefault="0061476C" w:rsidP="006D09F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5F07" w:rsidRPr="0061476C" w:rsidRDefault="00C95F07" w:rsidP="0061476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476C">
              <w:rPr>
                <w:rFonts w:ascii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6147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1476C">
              <w:rPr>
                <w:rFonts w:ascii="Times New Roman" w:hAnsi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6966AC" w:rsidRPr="0061476C" w:rsidTr="006966AC">
        <w:tc>
          <w:tcPr>
            <w:tcW w:w="230" w:type="pct"/>
            <w:tcBorders>
              <w:top w:val="single" w:sz="4" w:space="0" w:color="auto"/>
            </w:tcBorders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tcBorders>
              <w:top w:val="single" w:sz="4" w:space="0" w:color="auto"/>
            </w:tcBorders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tcBorders>
              <w:top w:val="single" w:sz="4" w:space="0" w:color="auto"/>
            </w:tcBorders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tcBorders>
              <w:top w:val="single" w:sz="4" w:space="0" w:color="auto"/>
            </w:tcBorders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tcBorders>
              <w:top w:val="single" w:sz="4" w:space="0" w:color="auto"/>
            </w:tcBorders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</w:tcBorders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C95F07" w:rsidRPr="0061476C" w:rsidRDefault="00C95F07" w:rsidP="006D09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6AC" w:rsidRPr="0061476C" w:rsidTr="006966AC">
        <w:tc>
          <w:tcPr>
            <w:tcW w:w="230" w:type="pct"/>
            <w:vAlign w:val="center"/>
          </w:tcPr>
          <w:p w:rsidR="006966AC" w:rsidRPr="0061476C" w:rsidRDefault="006966AC" w:rsidP="006966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pct"/>
            <w:vAlign w:val="center"/>
          </w:tcPr>
          <w:p w:rsidR="006966AC" w:rsidRPr="0061476C" w:rsidRDefault="006966AC" w:rsidP="006966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" w:type="pct"/>
            <w:vAlign w:val="center"/>
          </w:tcPr>
          <w:p w:rsidR="006966AC" w:rsidRPr="0061476C" w:rsidRDefault="006966AC" w:rsidP="006966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6966AC" w:rsidRPr="0061476C" w:rsidRDefault="006966AC" w:rsidP="006966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pct"/>
            <w:vAlign w:val="center"/>
          </w:tcPr>
          <w:p w:rsidR="006966AC" w:rsidRPr="0061476C" w:rsidRDefault="006966AC" w:rsidP="006966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  <w:vAlign w:val="center"/>
          </w:tcPr>
          <w:p w:rsidR="006966AC" w:rsidRPr="0061476C" w:rsidRDefault="006966AC" w:rsidP="006966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6966AC" w:rsidRPr="0061476C" w:rsidRDefault="006966AC" w:rsidP="006966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6966AC" w:rsidRPr="0061476C" w:rsidRDefault="006966AC" w:rsidP="006966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5F07" w:rsidRPr="0061476C" w:rsidRDefault="00C95F07" w:rsidP="00C95F07">
      <w:pPr>
        <w:rPr>
          <w:rFonts w:ascii="Times New Roman" w:hAnsi="Times New Roman"/>
          <w:sz w:val="24"/>
          <w:szCs w:val="24"/>
        </w:rPr>
      </w:pPr>
      <w:r w:rsidRPr="0061476C">
        <w:rPr>
          <w:rFonts w:ascii="Times New Roman" w:hAnsi="Times New Roman"/>
          <w:sz w:val="24"/>
          <w:szCs w:val="24"/>
        </w:rPr>
        <w:t xml:space="preserve"> </w:t>
      </w:r>
    </w:p>
    <w:p w:rsidR="0061476C" w:rsidRPr="0061476C" w:rsidRDefault="0061476C" w:rsidP="0061476C">
      <w:pPr>
        <w:ind w:left="9360" w:right="344" w:firstLine="720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61476C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61476C">
        <w:rPr>
          <w:rFonts w:ascii="Times New Roman" w:hAnsi="Times New Roman"/>
          <w:i/>
          <w:sz w:val="24"/>
          <w:szCs w:val="24"/>
        </w:rPr>
        <w:t xml:space="preserve"> … </w:t>
      </w:r>
      <w:proofErr w:type="spellStart"/>
      <w:r w:rsidRPr="0061476C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Pr="0061476C">
        <w:rPr>
          <w:rFonts w:ascii="Times New Roman" w:hAnsi="Times New Roman"/>
          <w:i/>
          <w:sz w:val="24"/>
          <w:szCs w:val="24"/>
        </w:rPr>
        <w:t xml:space="preserve"> … </w:t>
      </w:r>
      <w:proofErr w:type="spellStart"/>
      <w:r w:rsidRPr="0061476C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Pr="0061476C">
        <w:rPr>
          <w:rFonts w:ascii="Times New Roman" w:hAnsi="Times New Roman"/>
          <w:i/>
          <w:sz w:val="24"/>
          <w:szCs w:val="24"/>
        </w:rPr>
        <w:t xml:space="preserve"> 20 ….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66"/>
        <w:gridCol w:w="4823"/>
        <w:gridCol w:w="4683"/>
      </w:tblGrid>
      <w:tr w:rsidR="0061476C" w:rsidRPr="0061476C" w:rsidTr="00FC011F">
        <w:tc>
          <w:tcPr>
            <w:tcW w:w="1738" w:type="pct"/>
          </w:tcPr>
          <w:p w:rsidR="0061476C" w:rsidRPr="0061476C" w:rsidRDefault="0061476C" w:rsidP="0061476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476C">
              <w:rPr>
                <w:rFonts w:ascii="Times New Roman" w:hAnsi="Times New Roman"/>
                <w:b/>
                <w:sz w:val="24"/>
                <w:szCs w:val="24"/>
              </w:rPr>
              <w:t>BGĐNM</w:t>
            </w:r>
          </w:p>
        </w:tc>
        <w:tc>
          <w:tcPr>
            <w:tcW w:w="1655" w:type="pct"/>
          </w:tcPr>
          <w:p w:rsidR="0061476C" w:rsidRPr="0061476C" w:rsidRDefault="0061476C" w:rsidP="00FC01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476C">
              <w:rPr>
                <w:rFonts w:ascii="Times New Roman" w:hAnsi="Times New Roman"/>
                <w:b/>
                <w:sz w:val="24"/>
                <w:szCs w:val="24"/>
              </w:rPr>
              <w:t>TP.KT-CN</w:t>
            </w:r>
          </w:p>
        </w:tc>
        <w:tc>
          <w:tcPr>
            <w:tcW w:w="1607" w:type="pct"/>
          </w:tcPr>
          <w:p w:rsidR="0061476C" w:rsidRPr="0061476C" w:rsidRDefault="0061476C" w:rsidP="00FC01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476C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6147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476C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</w:p>
        </w:tc>
      </w:tr>
    </w:tbl>
    <w:p w:rsidR="0061476C" w:rsidRPr="0061476C" w:rsidRDefault="0061476C" w:rsidP="0061476C">
      <w:pPr>
        <w:jc w:val="both"/>
        <w:rPr>
          <w:rFonts w:ascii="Times New Roman" w:hAnsi="Times New Roman"/>
          <w:b/>
          <w:sz w:val="24"/>
          <w:szCs w:val="24"/>
        </w:rPr>
      </w:pPr>
    </w:p>
    <w:p w:rsidR="00AE4B3B" w:rsidRPr="0061476C" w:rsidRDefault="00AE4B3B" w:rsidP="009D6AC1">
      <w:pPr>
        <w:rPr>
          <w:rFonts w:ascii="Times New Roman" w:hAnsi="Times New Roman"/>
          <w:sz w:val="24"/>
          <w:szCs w:val="24"/>
        </w:rPr>
      </w:pPr>
    </w:p>
    <w:sectPr w:rsidR="00AE4B3B" w:rsidRPr="0061476C" w:rsidSect="00614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60" w:right="1134" w:bottom="1134" w:left="1134" w:header="346" w:footer="50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FB5" w:rsidRDefault="00311FB5" w:rsidP="005F3669">
      <w:r>
        <w:separator/>
      </w:r>
    </w:p>
  </w:endnote>
  <w:endnote w:type="continuationSeparator" w:id="0">
    <w:p w:rsidR="00311FB5" w:rsidRDefault="00311FB5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30B" w:rsidRDefault="003B5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C95F07">
    <w:pPr>
      <w:pStyle w:val="Footer"/>
    </w:pPr>
    <w:proofErr w:type="spellStart"/>
    <w:r w:rsidRPr="004F3CBF">
      <w:rPr>
        <w:rFonts w:ascii="Times New Roman" w:hAnsi="Times New Roman"/>
        <w:sz w:val="20"/>
      </w:rPr>
      <w:t>Công</w:t>
    </w:r>
    <w:proofErr w:type="spellEnd"/>
    <w:r w:rsidRPr="004F3CBF">
      <w:rPr>
        <w:rFonts w:ascii="Times New Roman" w:hAnsi="Times New Roman"/>
        <w:sz w:val="20"/>
      </w:rPr>
      <w:t xml:space="preserve"> ty </w:t>
    </w:r>
    <w:proofErr w:type="spellStart"/>
    <w:r w:rsidRPr="004F3CBF">
      <w:rPr>
        <w:rFonts w:ascii="Times New Roman" w:hAnsi="Times New Roman"/>
        <w:sz w:val="20"/>
      </w:rPr>
      <w:t>Cổ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phần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Luyện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thép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cao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="009B1C4F">
      <w:rPr>
        <w:rFonts w:ascii="Times New Roman" w:hAnsi="Times New Roman"/>
        <w:sz w:val="20"/>
      </w:rPr>
      <w:t>cấp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Việt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C95F07">
      <w:rPr>
        <w:rFonts w:ascii="Times New Roman" w:hAnsi="Times New Roman"/>
        <w:sz w:val="24"/>
        <w:szCs w:val="24"/>
      </w:rPr>
      <w:tab/>
    </w:r>
    <w:r w:rsidR="00C95F07">
      <w:rPr>
        <w:rFonts w:ascii="Times New Roman" w:hAnsi="Times New Roman"/>
        <w:sz w:val="24"/>
        <w:szCs w:val="24"/>
      </w:rPr>
      <w:tab/>
    </w:r>
    <w:r w:rsidR="00C95F07">
      <w:rPr>
        <w:rFonts w:ascii="Times New Roman" w:hAnsi="Times New Roman"/>
        <w:sz w:val="24"/>
        <w:szCs w:val="24"/>
      </w:rPr>
      <w:tab/>
    </w:r>
    <w:r w:rsidR="00C95F07">
      <w:rPr>
        <w:rFonts w:ascii="Times New Roman" w:hAnsi="Times New Roman"/>
        <w:sz w:val="24"/>
        <w:szCs w:val="24"/>
      </w:rPr>
      <w:tab/>
    </w:r>
    <w:r w:rsidR="00C95F07"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133D71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133D71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proofErr w:type="spellStart"/>
    <w:r w:rsidRPr="006B68B0">
      <w:rPr>
        <w:rFonts w:ascii="Times New Roman" w:hAnsi="Times New Roman"/>
        <w:i/>
        <w:sz w:val="20"/>
      </w:rPr>
      <w:t>Rv</w:t>
    </w:r>
    <w:proofErr w:type="spellEnd"/>
    <w:r w:rsidRPr="006B68B0">
      <w:rPr>
        <w:rFonts w:ascii="Times New Roman" w:hAnsi="Times New Roman"/>
        <w:i/>
        <w:sz w:val="20"/>
      </w:rPr>
      <w:t xml:space="preserve">: </w:t>
    </w:r>
    <w:r w:rsidR="003B530B">
      <w:rPr>
        <w:rFonts w:ascii="Times New Roman" w:hAnsi="Times New Roman"/>
        <w:i/>
        <w:sz w:val="20"/>
      </w:rPr>
      <w:t>06/10/</w:t>
    </w:r>
    <w:r w:rsidR="009B1C4F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30B" w:rsidRDefault="003B5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FB5" w:rsidRDefault="00311FB5" w:rsidP="005F3669">
      <w:r>
        <w:separator/>
      </w:r>
    </w:p>
  </w:footnote>
  <w:footnote w:type="continuationSeparator" w:id="0">
    <w:p w:rsidR="00311FB5" w:rsidRDefault="00311FB5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30B" w:rsidRDefault="003B5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608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7876"/>
      <w:gridCol w:w="7732"/>
    </w:tblGrid>
    <w:tr w:rsidR="005F3669" w:rsidRPr="004244D8" w:rsidTr="00C95F07">
      <w:trPr>
        <w:trHeight w:val="792"/>
      </w:trPr>
      <w:tc>
        <w:tcPr>
          <w:tcW w:w="7876" w:type="dxa"/>
          <w:shd w:val="clear" w:color="auto" w:fill="auto"/>
        </w:tcPr>
        <w:p w:rsidR="005F3669" w:rsidRPr="004244D8" w:rsidRDefault="00133D71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279AA8AA" wp14:editId="73453F92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7732" w:type="dxa"/>
          <w:shd w:val="clear" w:color="auto" w:fill="auto"/>
          <w:vAlign w:val="bottom"/>
        </w:tcPr>
        <w:p w:rsidR="005F3669" w:rsidRPr="004244D8" w:rsidRDefault="004F3CBF" w:rsidP="00C95F07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 w:rsidRPr="004244D8">
            <w:rPr>
              <w:rFonts w:ascii="Times New Roman" w:hAnsi="Times New Roman"/>
              <w:sz w:val="20"/>
            </w:rPr>
            <w:t>M0</w:t>
          </w:r>
          <w:r w:rsidR="00C95F07">
            <w:rPr>
              <w:rFonts w:ascii="Times New Roman" w:hAnsi="Times New Roman"/>
              <w:sz w:val="20"/>
            </w:rPr>
            <w:t>1</w:t>
          </w:r>
          <w:r w:rsidR="005F3669" w:rsidRPr="004244D8">
            <w:rPr>
              <w:rFonts w:ascii="Times New Roman" w:hAnsi="Times New Roman"/>
              <w:sz w:val="20"/>
            </w:rPr>
            <w:t>-</w:t>
          </w:r>
          <w:r w:rsidR="00C95F07">
            <w:rPr>
              <w:rFonts w:ascii="Times New Roman" w:hAnsi="Times New Roman"/>
              <w:sz w:val="20"/>
            </w:rPr>
            <w:t>SX</w:t>
          </w:r>
          <w:r w:rsidRPr="004244D8">
            <w:rPr>
              <w:rFonts w:ascii="Times New Roman" w:hAnsi="Times New Roman"/>
              <w:sz w:val="20"/>
            </w:rPr>
            <w:t>-QT-0</w:t>
          </w:r>
          <w:r w:rsidR="00C95F07">
            <w:rPr>
              <w:rFonts w:ascii="Times New Roman" w:hAnsi="Times New Roman"/>
              <w:sz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30B" w:rsidRDefault="003B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07"/>
    <w:rsid w:val="000A342E"/>
    <w:rsid w:val="000A4B22"/>
    <w:rsid w:val="00133D71"/>
    <w:rsid w:val="002121AE"/>
    <w:rsid w:val="00232580"/>
    <w:rsid w:val="002A32CF"/>
    <w:rsid w:val="00311FB5"/>
    <w:rsid w:val="003A2FBB"/>
    <w:rsid w:val="003B530B"/>
    <w:rsid w:val="004244D8"/>
    <w:rsid w:val="004440A3"/>
    <w:rsid w:val="00452DEB"/>
    <w:rsid w:val="004D60AF"/>
    <w:rsid w:val="004F3CBF"/>
    <w:rsid w:val="0054559C"/>
    <w:rsid w:val="005F3669"/>
    <w:rsid w:val="00604194"/>
    <w:rsid w:val="0061476C"/>
    <w:rsid w:val="006349F4"/>
    <w:rsid w:val="006966AC"/>
    <w:rsid w:val="006B68B0"/>
    <w:rsid w:val="006D320F"/>
    <w:rsid w:val="00757AFF"/>
    <w:rsid w:val="007957CC"/>
    <w:rsid w:val="007D7B80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BD77F5"/>
    <w:rsid w:val="00C16177"/>
    <w:rsid w:val="00C578F7"/>
    <w:rsid w:val="00C95F07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81C1C"/>
  <w15:chartTrackingRefBased/>
  <w15:docId w15:val="{00E50C0C-D173-4977-8C7D-C96CEE77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F07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C95F07"/>
    <w:pPr>
      <w:keepNext/>
      <w:jc w:val="center"/>
      <w:outlineLvl w:val="0"/>
    </w:pPr>
    <w:rPr>
      <w:rFonts w:ascii=".VnTimeH" w:hAnsi=".VnTimeH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5F07"/>
    <w:rPr>
      <w:rFonts w:ascii=".VnTimeH" w:eastAsia="Times New Roman" w:hAnsi=".VnTimeH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10</cp:revision>
  <dcterms:created xsi:type="dcterms:W3CDTF">2016-09-22T00:50:00Z</dcterms:created>
  <dcterms:modified xsi:type="dcterms:W3CDTF">2018-06-21T01:12:00Z</dcterms:modified>
</cp:coreProperties>
</file>