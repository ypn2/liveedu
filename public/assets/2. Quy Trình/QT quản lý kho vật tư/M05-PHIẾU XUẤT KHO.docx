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35B" w:rsidRPr="008E03C4" w:rsidRDefault="0033306D" w:rsidP="0033306D">
      <w:pPr>
        <w:tabs>
          <w:tab w:val="center" w:pos="4311"/>
          <w:tab w:val="left" w:pos="6525"/>
        </w:tabs>
        <w:ind w:left="-4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2335B" w:rsidRPr="008E03C4">
        <w:rPr>
          <w:rFonts w:ascii="Times New Roman" w:hAnsi="Times New Roman" w:cs="Times New Roman"/>
          <w:b/>
          <w:sz w:val="24"/>
          <w:szCs w:val="24"/>
        </w:rPr>
        <w:t>PHIẾU XUẤT KHO</w:t>
      </w:r>
      <w:r w:rsidR="00DB3A93">
        <w:rPr>
          <w:rFonts w:ascii="Times New Roman" w:hAnsi="Times New Roman" w:cs="Times New Roman"/>
          <w:b/>
          <w:sz w:val="24"/>
          <w:szCs w:val="24"/>
        </w:rPr>
        <w:t xml:space="preserve"> VẬT TƯ</w:t>
      </w:r>
      <w:r>
        <w:rPr>
          <w:rFonts w:ascii="Times New Roman" w:hAnsi="Times New Roman" w:cs="Times New Roman"/>
          <w:b/>
          <w:sz w:val="24"/>
          <w:szCs w:val="24"/>
        </w:rPr>
        <w:tab/>
        <w:t>Số:……………….</w:t>
      </w:r>
    </w:p>
    <w:p w:rsidR="0002335B" w:rsidRDefault="0002335B" w:rsidP="0002335B">
      <w:pPr>
        <w:ind w:left="-45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Ngày … tháng … năm 201…</w:t>
      </w:r>
    </w:p>
    <w:p w:rsidR="0002335B" w:rsidRDefault="0002335B" w:rsidP="0002335B">
      <w:pPr>
        <w:ind w:left="-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Họ và tên người nhận:………………………………………………………………………………..</w:t>
      </w:r>
    </w:p>
    <w:p w:rsidR="0002335B" w:rsidRDefault="0002335B" w:rsidP="0002335B">
      <w:pPr>
        <w:ind w:left="-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Bộ phận:………………………………..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Theo chứng từ số:……………………….</w:t>
      </w:r>
    </w:p>
    <w:p w:rsidR="0002335B" w:rsidRDefault="0002335B" w:rsidP="0002335B">
      <w:pPr>
        <w:ind w:left="-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Xuất tại kho:……………………………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Lý do xuất:………………………………</w:t>
      </w:r>
    </w:p>
    <w:tbl>
      <w:tblPr>
        <w:tblStyle w:val="TableGrid"/>
        <w:tblW w:w="1017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670"/>
        <w:gridCol w:w="1400"/>
        <w:gridCol w:w="2970"/>
        <w:gridCol w:w="653"/>
        <w:gridCol w:w="1507"/>
        <w:gridCol w:w="1440"/>
        <w:gridCol w:w="1530"/>
      </w:tblGrid>
      <w:tr w:rsidR="0002335B" w:rsidTr="000E1C80">
        <w:trPr>
          <w:trHeight w:val="269"/>
        </w:trPr>
        <w:tc>
          <w:tcPr>
            <w:tcW w:w="670" w:type="dxa"/>
            <w:vMerge w:val="restart"/>
            <w:shd w:val="clear" w:color="auto" w:fill="BDD6EE" w:themeFill="accent1" w:themeFillTint="66"/>
            <w:vAlign w:val="center"/>
          </w:tcPr>
          <w:p w:rsidR="0002335B" w:rsidRPr="00075D60" w:rsidRDefault="0002335B" w:rsidP="00C75324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075D60">
              <w:rPr>
                <w:rFonts w:cs="Times New Roman"/>
                <w:b/>
                <w:sz w:val="24"/>
                <w:lang w:val="en-US"/>
              </w:rPr>
              <w:t>STT</w:t>
            </w:r>
          </w:p>
        </w:tc>
        <w:tc>
          <w:tcPr>
            <w:tcW w:w="1400" w:type="dxa"/>
            <w:vMerge w:val="restart"/>
            <w:shd w:val="clear" w:color="auto" w:fill="BDD6EE" w:themeFill="accent1" w:themeFillTint="66"/>
            <w:vAlign w:val="center"/>
          </w:tcPr>
          <w:p w:rsidR="0002335B" w:rsidRPr="0033306D" w:rsidRDefault="0033306D" w:rsidP="00C75324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Mã vật tư</w:t>
            </w:r>
          </w:p>
        </w:tc>
        <w:tc>
          <w:tcPr>
            <w:tcW w:w="2970" w:type="dxa"/>
            <w:vMerge w:val="restart"/>
            <w:shd w:val="clear" w:color="auto" w:fill="BDD6EE" w:themeFill="accent1" w:themeFillTint="66"/>
            <w:vAlign w:val="center"/>
          </w:tcPr>
          <w:p w:rsidR="0033306D" w:rsidRPr="00075D60" w:rsidRDefault="0033306D" w:rsidP="0033306D">
            <w:pPr>
              <w:jc w:val="center"/>
              <w:rPr>
                <w:rFonts w:cs="Times New Roman"/>
                <w:b/>
                <w:sz w:val="24"/>
              </w:rPr>
            </w:pPr>
            <w:r w:rsidRPr="00075D60">
              <w:rPr>
                <w:rFonts w:cs="Times New Roman"/>
                <w:b/>
                <w:sz w:val="24"/>
              </w:rPr>
              <w:t>Tên, nhãn hiệu, quy cách,</w:t>
            </w:r>
          </w:p>
          <w:p w:rsidR="0033306D" w:rsidRPr="00075D60" w:rsidRDefault="0033306D" w:rsidP="0033306D">
            <w:pPr>
              <w:jc w:val="center"/>
              <w:rPr>
                <w:rFonts w:cs="Times New Roman"/>
                <w:b/>
                <w:sz w:val="24"/>
              </w:rPr>
            </w:pPr>
            <w:r w:rsidRPr="00075D60">
              <w:rPr>
                <w:rFonts w:cs="Times New Roman"/>
                <w:b/>
                <w:sz w:val="24"/>
              </w:rPr>
              <w:t>phẩm chất vật tư, dụng cụ,</w:t>
            </w:r>
          </w:p>
          <w:p w:rsidR="0002335B" w:rsidRPr="00075D60" w:rsidRDefault="0033306D" w:rsidP="0033306D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075D60">
              <w:rPr>
                <w:rFonts w:cs="Times New Roman"/>
                <w:b/>
                <w:sz w:val="24"/>
              </w:rPr>
              <w:t>sản phẩm, hàng hóa</w:t>
            </w:r>
          </w:p>
        </w:tc>
        <w:tc>
          <w:tcPr>
            <w:tcW w:w="653" w:type="dxa"/>
            <w:vMerge w:val="restart"/>
            <w:shd w:val="clear" w:color="auto" w:fill="BDD6EE" w:themeFill="accent1" w:themeFillTint="66"/>
            <w:vAlign w:val="center"/>
          </w:tcPr>
          <w:p w:rsidR="0002335B" w:rsidRPr="00075D60" w:rsidRDefault="0033306D" w:rsidP="00C75324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Đvt</w:t>
            </w:r>
          </w:p>
        </w:tc>
        <w:tc>
          <w:tcPr>
            <w:tcW w:w="2947" w:type="dxa"/>
            <w:gridSpan w:val="2"/>
            <w:shd w:val="clear" w:color="auto" w:fill="BDD6EE" w:themeFill="accent1" w:themeFillTint="66"/>
            <w:vAlign w:val="center"/>
          </w:tcPr>
          <w:p w:rsidR="0002335B" w:rsidRPr="00075D60" w:rsidRDefault="0002335B" w:rsidP="00C75324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075D60">
              <w:rPr>
                <w:rFonts w:cs="Times New Roman"/>
                <w:b/>
                <w:sz w:val="24"/>
                <w:lang w:val="en-US"/>
              </w:rPr>
              <w:t>Số lượng</w:t>
            </w:r>
          </w:p>
        </w:tc>
        <w:tc>
          <w:tcPr>
            <w:tcW w:w="1530" w:type="dxa"/>
            <w:vMerge w:val="restart"/>
            <w:shd w:val="clear" w:color="auto" w:fill="BDD6EE" w:themeFill="accent1" w:themeFillTint="66"/>
            <w:vAlign w:val="center"/>
          </w:tcPr>
          <w:p w:rsidR="0002335B" w:rsidRPr="00075D60" w:rsidRDefault="0002335B" w:rsidP="00C75324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075D60">
              <w:rPr>
                <w:rFonts w:cs="Times New Roman"/>
                <w:b/>
                <w:sz w:val="24"/>
                <w:lang w:val="en-US"/>
              </w:rPr>
              <w:t>Ghi chú</w:t>
            </w:r>
          </w:p>
        </w:tc>
      </w:tr>
      <w:tr w:rsidR="0002335B" w:rsidTr="000E1C80">
        <w:trPr>
          <w:trHeight w:val="314"/>
        </w:trPr>
        <w:tc>
          <w:tcPr>
            <w:tcW w:w="670" w:type="dxa"/>
            <w:vMerge/>
            <w:shd w:val="clear" w:color="auto" w:fill="BDD6EE" w:themeFill="accent1" w:themeFillTint="66"/>
            <w:vAlign w:val="center"/>
          </w:tcPr>
          <w:p w:rsidR="0002335B" w:rsidRPr="00075D60" w:rsidRDefault="0002335B" w:rsidP="00C75324">
            <w:pPr>
              <w:jc w:val="center"/>
              <w:rPr>
                <w:rFonts w:cs="Times New Roman"/>
                <w:b/>
                <w:sz w:val="24"/>
              </w:rPr>
            </w:pPr>
          </w:p>
        </w:tc>
        <w:tc>
          <w:tcPr>
            <w:tcW w:w="1400" w:type="dxa"/>
            <w:vMerge/>
            <w:shd w:val="clear" w:color="auto" w:fill="BDD6EE" w:themeFill="accent1" w:themeFillTint="66"/>
            <w:vAlign w:val="center"/>
          </w:tcPr>
          <w:p w:rsidR="0002335B" w:rsidRPr="00075D60" w:rsidRDefault="0002335B" w:rsidP="00C75324">
            <w:pPr>
              <w:jc w:val="center"/>
              <w:rPr>
                <w:rFonts w:cs="Times New Roman"/>
                <w:b/>
                <w:sz w:val="24"/>
              </w:rPr>
            </w:pPr>
          </w:p>
        </w:tc>
        <w:tc>
          <w:tcPr>
            <w:tcW w:w="2970" w:type="dxa"/>
            <w:vMerge/>
            <w:shd w:val="clear" w:color="auto" w:fill="BDD6EE" w:themeFill="accent1" w:themeFillTint="66"/>
            <w:vAlign w:val="center"/>
          </w:tcPr>
          <w:p w:rsidR="0002335B" w:rsidRPr="00075D60" w:rsidRDefault="0002335B" w:rsidP="00C75324">
            <w:pPr>
              <w:jc w:val="center"/>
              <w:rPr>
                <w:rFonts w:cs="Times New Roman"/>
                <w:b/>
                <w:sz w:val="24"/>
              </w:rPr>
            </w:pPr>
          </w:p>
        </w:tc>
        <w:tc>
          <w:tcPr>
            <w:tcW w:w="653" w:type="dxa"/>
            <w:vMerge/>
            <w:shd w:val="clear" w:color="auto" w:fill="BDD6EE" w:themeFill="accent1" w:themeFillTint="66"/>
            <w:vAlign w:val="center"/>
          </w:tcPr>
          <w:p w:rsidR="0002335B" w:rsidRPr="00075D60" w:rsidRDefault="0002335B" w:rsidP="00C75324">
            <w:pPr>
              <w:jc w:val="center"/>
              <w:rPr>
                <w:rFonts w:cs="Times New Roman"/>
                <w:b/>
                <w:sz w:val="24"/>
              </w:rPr>
            </w:pPr>
          </w:p>
        </w:tc>
        <w:tc>
          <w:tcPr>
            <w:tcW w:w="1507" w:type="dxa"/>
            <w:shd w:val="clear" w:color="auto" w:fill="BDD6EE" w:themeFill="accent1" w:themeFillTint="66"/>
            <w:vAlign w:val="center"/>
          </w:tcPr>
          <w:p w:rsidR="0002335B" w:rsidRPr="00075D60" w:rsidRDefault="0033306D" w:rsidP="00C75324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Đề xuất</w:t>
            </w:r>
          </w:p>
        </w:tc>
        <w:tc>
          <w:tcPr>
            <w:tcW w:w="1440" w:type="dxa"/>
            <w:shd w:val="clear" w:color="auto" w:fill="BDD6EE" w:themeFill="accent1" w:themeFillTint="66"/>
            <w:vAlign w:val="center"/>
          </w:tcPr>
          <w:p w:rsidR="0002335B" w:rsidRPr="00075D60" w:rsidRDefault="0002335B" w:rsidP="00C75324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075D60">
              <w:rPr>
                <w:rFonts w:cs="Times New Roman"/>
                <w:b/>
                <w:sz w:val="24"/>
                <w:lang w:val="en-US"/>
              </w:rPr>
              <w:t>Thự</w:t>
            </w:r>
            <w:r w:rsidR="0033306D">
              <w:rPr>
                <w:rFonts w:cs="Times New Roman"/>
                <w:b/>
                <w:sz w:val="24"/>
                <w:lang w:val="en-US"/>
              </w:rPr>
              <w:t>c xuất</w:t>
            </w:r>
          </w:p>
        </w:tc>
        <w:tc>
          <w:tcPr>
            <w:tcW w:w="1530" w:type="dxa"/>
            <w:vMerge/>
            <w:shd w:val="clear" w:color="auto" w:fill="BDD6EE" w:themeFill="accent1" w:themeFillTint="66"/>
            <w:vAlign w:val="center"/>
          </w:tcPr>
          <w:p w:rsidR="0002335B" w:rsidRPr="00075D60" w:rsidRDefault="0002335B" w:rsidP="00C75324">
            <w:pPr>
              <w:jc w:val="center"/>
              <w:rPr>
                <w:rFonts w:cs="Times New Roman"/>
                <w:b/>
                <w:sz w:val="24"/>
              </w:rPr>
            </w:pPr>
          </w:p>
        </w:tc>
      </w:tr>
      <w:tr w:rsidR="0002335B" w:rsidTr="000E1C80">
        <w:trPr>
          <w:trHeight w:val="249"/>
        </w:trPr>
        <w:tc>
          <w:tcPr>
            <w:tcW w:w="670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02335B" w:rsidRPr="006B32F9" w:rsidRDefault="0002335B" w:rsidP="00C75324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B32F9">
              <w:rPr>
                <w:rFonts w:cs="Times New Roman"/>
                <w:sz w:val="24"/>
                <w:lang w:val="en-US"/>
              </w:rPr>
              <w:t>A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02335B" w:rsidRPr="006B32F9" w:rsidRDefault="0002335B" w:rsidP="00C75324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B32F9">
              <w:rPr>
                <w:rFonts w:cs="Times New Roman"/>
                <w:sz w:val="24"/>
                <w:lang w:val="en-US"/>
              </w:rPr>
              <w:t>B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02335B" w:rsidRPr="006B32F9" w:rsidRDefault="0002335B" w:rsidP="00C75324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B32F9">
              <w:rPr>
                <w:rFonts w:cs="Times New Roman"/>
                <w:sz w:val="24"/>
                <w:lang w:val="en-US"/>
              </w:rPr>
              <w:t>C</w:t>
            </w:r>
          </w:p>
        </w:tc>
        <w:tc>
          <w:tcPr>
            <w:tcW w:w="653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02335B" w:rsidRPr="006B32F9" w:rsidRDefault="0002335B" w:rsidP="00C75324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B32F9">
              <w:rPr>
                <w:rFonts w:cs="Times New Roman"/>
                <w:sz w:val="24"/>
                <w:lang w:val="en-US"/>
              </w:rPr>
              <w:t>D</w:t>
            </w:r>
          </w:p>
        </w:tc>
        <w:tc>
          <w:tcPr>
            <w:tcW w:w="1507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02335B" w:rsidRPr="006B32F9" w:rsidRDefault="0002335B" w:rsidP="00C75324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B32F9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02335B" w:rsidRPr="006B32F9" w:rsidRDefault="0002335B" w:rsidP="00C75324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B32F9">
              <w:rPr>
                <w:rFonts w:cs="Times New Roman"/>
                <w:sz w:val="24"/>
                <w:lang w:val="en-US"/>
              </w:rPr>
              <w:t>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02335B" w:rsidRPr="006B32F9" w:rsidRDefault="0002335B" w:rsidP="00C75324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B32F9">
              <w:rPr>
                <w:rFonts w:cs="Times New Roman"/>
                <w:sz w:val="24"/>
                <w:lang w:val="en-US"/>
              </w:rPr>
              <w:t>E</w:t>
            </w:r>
          </w:p>
        </w:tc>
      </w:tr>
      <w:tr w:rsidR="0002335B" w:rsidTr="000E1C80">
        <w:trPr>
          <w:trHeight w:val="378"/>
        </w:trPr>
        <w:tc>
          <w:tcPr>
            <w:tcW w:w="670" w:type="dxa"/>
            <w:tcBorders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400" w:type="dxa"/>
            <w:tcBorders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2970" w:type="dxa"/>
            <w:tcBorders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653" w:type="dxa"/>
            <w:tcBorders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507" w:type="dxa"/>
            <w:tcBorders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440" w:type="dxa"/>
            <w:tcBorders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530" w:type="dxa"/>
            <w:tcBorders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</w:tr>
      <w:tr w:rsidR="0002335B" w:rsidTr="000E1C80">
        <w:trPr>
          <w:trHeight w:val="378"/>
        </w:trPr>
        <w:tc>
          <w:tcPr>
            <w:tcW w:w="67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653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507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</w:tr>
      <w:tr w:rsidR="0002335B" w:rsidTr="000E1C80">
        <w:trPr>
          <w:trHeight w:val="378"/>
        </w:trPr>
        <w:tc>
          <w:tcPr>
            <w:tcW w:w="67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653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507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</w:tr>
      <w:tr w:rsidR="0002335B" w:rsidTr="000E1C80">
        <w:trPr>
          <w:trHeight w:val="378"/>
        </w:trPr>
        <w:tc>
          <w:tcPr>
            <w:tcW w:w="67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653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507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</w:tr>
      <w:tr w:rsidR="0002335B" w:rsidTr="000E1C80">
        <w:trPr>
          <w:trHeight w:val="378"/>
        </w:trPr>
        <w:tc>
          <w:tcPr>
            <w:tcW w:w="67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653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507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</w:tr>
      <w:tr w:rsidR="0002335B" w:rsidTr="000E1C80">
        <w:trPr>
          <w:trHeight w:val="378"/>
        </w:trPr>
        <w:tc>
          <w:tcPr>
            <w:tcW w:w="67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653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507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</w:tr>
      <w:tr w:rsidR="0002335B" w:rsidTr="000E1C80">
        <w:trPr>
          <w:trHeight w:val="378"/>
        </w:trPr>
        <w:tc>
          <w:tcPr>
            <w:tcW w:w="67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653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507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</w:tr>
      <w:tr w:rsidR="0002335B" w:rsidTr="000E1C80">
        <w:trPr>
          <w:trHeight w:val="378"/>
        </w:trPr>
        <w:tc>
          <w:tcPr>
            <w:tcW w:w="67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653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507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</w:tr>
      <w:tr w:rsidR="0002335B" w:rsidTr="000E1C80">
        <w:trPr>
          <w:trHeight w:val="378"/>
        </w:trPr>
        <w:tc>
          <w:tcPr>
            <w:tcW w:w="67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653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507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</w:tr>
      <w:tr w:rsidR="0002335B" w:rsidTr="000E1C80">
        <w:trPr>
          <w:trHeight w:val="378"/>
        </w:trPr>
        <w:tc>
          <w:tcPr>
            <w:tcW w:w="67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653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507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</w:tr>
      <w:tr w:rsidR="0002335B" w:rsidTr="000E1C80">
        <w:trPr>
          <w:trHeight w:val="378"/>
        </w:trPr>
        <w:tc>
          <w:tcPr>
            <w:tcW w:w="67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653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507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</w:tr>
      <w:tr w:rsidR="0002335B" w:rsidTr="000E1C80">
        <w:trPr>
          <w:trHeight w:val="378"/>
        </w:trPr>
        <w:tc>
          <w:tcPr>
            <w:tcW w:w="670" w:type="dxa"/>
            <w:tcBorders>
              <w:top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400" w:type="dxa"/>
            <w:tcBorders>
              <w:top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2970" w:type="dxa"/>
            <w:tcBorders>
              <w:top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653" w:type="dxa"/>
            <w:tcBorders>
              <w:top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507" w:type="dxa"/>
            <w:tcBorders>
              <w:top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440" w:type="dxa"/>
            <w:tcBorders>
              <w:top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</w:tcBorders>
          </w:tcPr>
          <w:p w:rsidR="0002335B" w:rsidRDefault="0002335B" w:rsidP="00C75324">
            <w:pPr>
              <w:rPr>
                <w:rFonts w:cs="Times New Roman"/>
                <w:sz w:val="24"/>
              </w:rPr>
            </w:pPr>
          </w:p>
        </w:tc>
      </w:tr>
    </w:tbl>
    <w:p w:rsidR="0033306D" w:rsidRDefault="0033306D" w:rsidP="0002335B">
      <w:pPr>
        <w:ind w:left="-540"/>
        <w:jc w:val="right"/>
        <w:rPr>
          <w:rFonts w:ascii="Times New Roman" w:hAnsi="Times New Roman" w:cs="Times New Roman"/>
          <w:sz w:val="24"/>
        </w:rPr>
      </w:pPr>
    </w:p>
    <w:p w:rsidR="0002335B" w:rsidRDefault="0002335B" w:rsidP="0002335B">
      <w:pPr>
        <w:ind w:left="-54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Xuất, ngày……tháng……năm……</w:t>
      </w:r>
    </w:p>
    <w:p w:rsidR="0002335B" w:rsidRDefault="0033306D" w:rsidP="0002335B">
      <w:pPr>
        <w:ind w:left="-5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Người lĩnh                      Thủ kho                       </w:t>
      </w:r>
      <w:r w:rsidR="00712D85">
        <w:rPr>
          <w:rFonts w:ascii="Times New Roman" w:hAnsi="Times New Roman" w:cs="Times New Roman"/>
          <w:b/>
          <w:sz w:val="24"/>
        </w:rPr>
        <w:t>Trưởng BP kho</w:t>
      </w:r>
      <w:r w:rsidR="006D07EA">
        <w:rPr>
          <w:rFonts w:ascii="Times New Roman" w:hAnsi="Times New Roman" w:cs="Times New Roman"/>
          <w:b/>
          <w:sz w:val="24"/>
        </w:rPr>
        <w:t xml:space="preserve">        </w:t>
      </w:r>
      <w:r w:rsidR="006D07EA">
        <w:rPr>
          <w:rFonts w:ascii="Times New Roman" w:hAnsi="Times New Roman" w:cs="Times New Roman"/>
          <w:b/>
          <w:sz w:val="24"/>
        </w:rPr>
        <w:tab/>
        <w:t xml:space="preserve">    Trưởng đơn vị đề nghị</w:t>
      </w:r>
    </w:p>
    <w:p w:rsidR="00E17469" w:rsidRPr="00CE2076" w:rsidRDefault="007C640B" w:rsidP="00E1746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340EE2" w:rsidRPr="00973F17" w:rsidRDefault="00D30C5D" w:rsidP="009D6AC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40EE2" w:rsidRPr="00973F17" w:rsidSect="006D320F">
      <w:headerReference w:type="default" r:id="rId7"/>
      <w:footerReference w:type="default" r:id="rId8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C5D" w:rsidRDefault="00D30C5D" w:rsidP="005F3669">
      <w:pPr>
        <w:spacing w:after="0" w:line="240" w:lineRule="auto"/>
      </w:pPr>
      <w:r>
        <w:separator/>
      </w:r>
    </w:p>
  </w:endnote>
  <w:endnote w:type="continuationSeparator" w:id="0">
    <w:p w:rsidR="00D30C5D" w:rsidRDefault="00D30C5D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CBF" w:rsidRPr="004F3CBF" w:rsidRDefault="00F95999" w:rsidP="004F3CBF">
    <w:pPr>
      <w:pStyle w:val="Footer"/>
      <w:jc w:val="right"/>
    </w:pPr>
    <w:r>
      <w:rPr>
        <w:rFonts w:ascii="Times New Roman" w:hAnsi="Times New Roman" w:cs="Times New Roman"/>
        <w:sz w:val="20"/>
        <w:szCs w:val="20"/>
      </w:rPr>
      <w:t>Công ty Cổ phần Luyện thép cao cấp</w:t>
    </w:r>
    <w:r w:rsidR="004F3CBF" w:rsidRPr="004F3CBF">
      <w:rPr>
        <w:rFonts w:ascii="Times New Roman" w:hAnsi="Times New Roman" w:cs="Times New Roman"/>
        <w:sz w:val="20"/>
        <w:szCs w:val="20"/>
      </w:rPr>
      <w:t xml:space="preserve"> Việt Nhật</w:t>
    </w:r>
    <w:r w:rsidR="004F3CBF">
      <w:rPr>
        <w:rFonts w:ascii="Times New Roman" w:hAnsi="Times New Roman" w:cs="Times New Roman"/>
        <w:sz w:val="24"/>
        <w:szCs w:val="24"/>
      </w:rPr>
      <w:tab/>
    </w:r>
    <w:r w:rsidR="004F3CBF">
      <w:rPr>
        <w:rFonts w:ascii="Times New Roman" w:hAnsi="Times New Roman" w:cs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="004F3CBF"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="004F3CBF"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4F3CBF"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4F3CBF"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F7707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4F3CBF"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4F3CBF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="004F3CBF"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3CBF"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4F3CBF"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4F3CBF"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F7707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4F3CBF"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D22B5F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hAnsi="Times New Roman" w:cs="Times New Roman"/>
        <w:i/>
        <w:sz w:val="20"/>
        <w:szCs w:val="20"/>
      </w:rPr>
      <w:t xml:space="preserve">Rv: </w:t>
    </w:r>
    <w:r w:rsidR="00F7707C">
      <w:rPr>
        <w:rFonts w:ascii="Times New Roman" w:hAnsi="Times New Roman" w:cs="Times New Roman"/>
        <w:i/>
        <w:sz w:val="20"/>
        <w:szCs w:val="20"/>
      </w:rPr>
      <w:t>30/05</w:t>
    </w:r>
    <w:r w:rsidR="00E62EB0">
      <w:rPr>
        <w:rFonts w:ascii="Times New Roman" w:hAnsi="Times New Roman" w:cs="Times New Roman"/>
        <w:i/>
        <w:sz w:val="20"/>
        <w:szCs w:val="20"/>
      </w:rPr>
      <w:t>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C5D" w:rsidRDefault="00D30C5D" w:rsidP="005F3669">
      <w:pPr>
        <w:spacing w:after="0" w:line="240" w:lineRule="auto"/>
      </w:pPr>
      <w:r>
        <w:separator/>
      </w:r>
    </w:p>
  </w:footnote>
  <w:footnote w:type="continuationSeparator" w:id="0">
    <w:p w:rsidR="00D30C5D" w:rsidRDefault="00D30C5D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85" w:type="dxa"/>
      <w:tblInd w:w="-54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7"/>
      <w:gridCol w:w="4778"/>
    </w:tblGrid>
    <w:tr w:rsidR="005F3669" w:rsidRPr="00226576" w:rsidTr="0002335B">
      <w:trPr>
        <w:trHeight w:val="617"/>
      </w:trPr>
      <w:tc>
        <w:tcPr>
          <w:tcW w:w="5407" w:type="dxa"/>
        </w:tcPr>
        <w:p w:rsidR="005F3669" w:rsidRPr="000B1655" w:rsidRDefault="008044C5" w:rsidP="005F3669">
          <w:pPr>
            <w:pStyle w:val="Header"/>
            <w:rPr>
              <w:sz w:val="24"/>
              <w:szCs w:val="24"/>
              <w:lang w:val="en-US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-635</wp:posOffset>
                </wp:positionV>
                <wp:extent cx="981098" cy="548640"/>
                <wp:effectExtent l="0" t="0" r="9525" b="3810"/>
                <wp:wrapTight wrapText="bothSides">
                  <wp:wrapPolygon edited="0">
                    <wp:start x="0" y="0"/>
                    <wp:lineTo x="0" y="21000"/>
                    <wp:lineTo x="21390" y="21000"/>
                    <wp:lineTo x="21390" y="0"/>
                    <wp:lineTo x="0" y="0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98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78" w:type="dxa"/>
          <w:vAlign w:val="bottom"/>
        </w:tcPr>
        <w:p w:rsidR="005F3669" w:rsidRPr="00226576" w:rsidRDefault="00E62EB0" w:rsidP="0002335B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  <w:lang w:val="en-US"/>
            </w:rPr>
            <w:t>M05</w:t>
          </w:r>
          <w:r w:rsidR="005F3669" w:rsidRPr="00D73048">
            <w:rPr>
              <w:sz w:val="20"/>
              <w:szCs w:val="20"/>
              <w:lang w:val="en-US"/>
            </w:rPr>
            <w:t>-</w:t>
          </w:r>
          <w:r w:rsidR="00C80A3C" w:rsidRPr="00D73048">
            <w:rPr>
              <w:sz w:val="20"/>
              <w:szCs w:val="20"/>
              <w:lang w:val="en-US"/>
            </w:rPr>
            <w:t>TCKT-QT-02</w:t>
          </w:r>
        </w:p>
      </w:tc>
    </w:tr>
  </w:tbl>
  <w:p w:rsidR="005F3669" w:rsidRDefault="005F36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35B"/>
    <w:rsid w:val="0002335B"/>
    <w:rsid w:val="00025EFF"/>
    <w:rsid w:val="000A342E"/>
    <w:rsid w:val="000B234A"/>
    <w:rsid w:val="000E1C80"/>
    <w:rsid w:val="00125623"/>
    <w:rsid w:val="00143D6D"/>
    <w:rsid w:val="00162277"/>
    <w:rsid w:val="001C3E22"/>
    <w:rsid w:val="00232580"/>
    <w:rsid w:val="002570A0"/>
    <w:rsid w:val="00265D08"/>
    <w:rsid w:val="002A32CF"/>
    <w:rsid w:val="00321A4C"/>
    <w:rsid w:val="0033306D"/>
    <w:rsid w:val="00372500"/>
    <w:rsid w:val="003D6FCF"/>
    <w:rsid w:val="003D7691"/>
    <w:rsid w:val="00414329"/>
    <w:rsid w:val="004440A3"/>
    <w:rsid w:val="00452DEB"/>
    <w:rsid w:val="00473EF2"/>
    <w:rsid w:val="004D60AF"/>
    <w:rsid w:val="004F3CBF"/>
    <w:rsid w:val="0058777B"/>
    <w:rsid w:val="005C441F"/>
    <w:rsid w:val="005F3669"/>
    <w:rsid w:val="00604194"/>
    <w:rsid w:val="00605B94"/>
    <w:rsid w:val="006349F4"/>
    <w:rsid w:val="006B68B0"/>
    <w:rsid w:val="006D07EA"/>
    <w:rsid w:val="006D320F"/>
    <w:rsid w:val="00712D85"/>
    <w:rsid w:val="00782665"/>
    <w:rsid w:val="007957CC"/>
    <w:rsid w:val="007C640B"/>
    <w:rsid w:val="007D7B80"/>
    <w:rsid w:val="008044C5"/>
    <w:rsid w:val="0084642F"/>
    <w:rsid w:val="00871EE4"/>
    <w:rsid w:val="00895699"/>
    <w:rsid w:val="009073CA"/>
    <w:rsid w:val="00956E39"/>
    <w:rsid w:val="00973F17"/>
    <w:rsid w:val="00976DAA"/>
    <w:rsid w:val="00981332"/>
    <w:rsid w:val="009D6AC1"/>
    <w:rsid w:val="009E288C"/>
    <w:rsid w:val="00A10762"/>
    <w:rsid w:val="00A4069C"/>
    <w:rsid w:val="00A7525C"/>
    <w:rsid w:val="00B06F6D"/>
    <w:rsid w:val="00B132F2"/>
    <w:rsid w:val="00BD77F5"/>
    <w:rsid w:val="00C16177"/>
    <w:rsid w:val="00C80A3C"/>
    <w:rsid w:val="00D22B5F"/>
    <w:rsid w:val="00D30C5D"/>
    <w:rsid w:val="00D73048"/>
    <w:rsid w:val="00D833E1"/>
    <w:rsid w:val="00DB0940"/>
    <w:rsid w:val="00DB3A93"/>
    <w:rsid w:val="00DF5FD3"/>
    <w:rsid w:val="00E17469"/>
    <w:rsid w:val="00E50DC8"/>
    <w:rsid w:val="00E62EB0"/>
    <w:rsid w:val="00F30885"/>
    <w:rsid w:val="00F7707C"/>
    <w:rsid w:val="00F95999"/>
    <w:rsid w:val="00FD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1EA55E-70AB-4747-89D9-D7B7F21C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VN Template</Template>
  <TotalTime>39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Do Thi Huong Ly</cp:lastModifiedBy>
  <cp:revision>26</cp:revision>
  <cp:lastPrinted>2018-06-01T04:24:00Z</cp:lastPrinted>
  <dcterms:created xsi:type="dcterms:W3CDTF">2015-12-23T01:59:00Z</dcterms:created>
  <dcterms:modified xsi:type="dcterms:W3CDTF">2018-06-01T04:24:00Z</dcterms:modified>
</cp:coreProperties>
</file>