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81" w:rsidRPr="00350CB3" w:rsidRDefault="00350CB3" w:rsidP="00350CB3">
      <w:pPr>
        <w:tabs>
          <w:tab w:val="center" w:pos="4536"/>
          <w:tab w:val="left" w:pos="7350"/>
        </w:tabs>
        <w:spacing w:before="24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0281" w:rsidRPr="00DE01DC">
        <w:rPr>
          <w:rFonts w:ascii="Times New Roman" w:hAnsi="Times New Roman" w:cs="Times New Roman"/>
          <w:b/>
          <w:sz w:val="24"/>
          <w:szCs w:val="24"/>
        </w:rPr>
        <w:t>THẺ KHO</w:t>
      </w:r>
      <w:r>
        <w:rPr>
          <w:rFonts w:ascii="Times New Roman" w:hAnsi="Times New Roman" w:cs="Times New Roman"/>
          <w:b/>
          <w:sz w:val="24"/>
          <w:szCs w:val="24"/>
        </w:rPr>
        <w:tab/>
        <w:t>Số: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621DB1" w:rsidRDefault="001A1F03" w:rsidP="00A002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VẬ</w:t>
      </w:r>
      <w:r w:rsidR="00621DB1">
        <w:rPr>
          <w:rFonts w:ascii="Times New Roman" w:hAnsi="Times New Roman" w:cs="Times New Roman"/>
          <w:sz w:val="24"/>
          <w:szCs w:val="24"/>
        </w:rPr>
        <w:t>T TƯ</w:t>
      </w:r>
    </w:p>
    <w:p w:rsidR="00621DB1" w:rsidRPr="00621DB1" w:rsidRDefault="00621DB1" w:rsidP="00621DB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Pr="008316AE" w:rsidRDefault="001A1F03" w:rsidP="00A002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</w:t>
      </w:r>
      <w:r w:rsidR="00A00281" w:rsidRPr="008316AE">
        <w:rPr>
          <w:rFonts w:ascii="Times New Roman" w:hAnsi="Times New Roman" w:cs="Times New Roman"/>
          <w:sz w:val="24"/>
          <w:szCs w:val="24"/>
        </w:rPr>
        <w:t xml:space="preserve"> VẬT TƯ</w:t>
      </w:r>
    </w:p>
    <w:p w:rsidR="00A00281" w:rsidRPr="00DE01DC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Pr="00DE01DC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Pr="008316AE" w:rsidRDefault="001A1F03" w:rsidP="00A002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</w:t>
      </w:r>
    </w:p>
    <w:p w:rsidR="00A00281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Pr="00DE01DC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00281" w:rsidRPr="008316AE" w:rsidRDefault="00A00281" w:rsidP="00A002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16AE">
        <w:rPr>
          <w:rFonts w:ascii="Times New Roman" w:hAnsi="Times New Roman" w:cs="Times New Roman"/>
          <w:sz w:val="24"/>
          <w:szCs w:val="24"/>
        </w:rPr>
        <w:t>ĐIỀU KIỆN BẢO QUẢN</w:t>
      </w:r>
    </w:p>
    <w:p w:rsidR="00A00281" w:rsidRDefault="00A00281" w:rsidP="00A00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350CB3" w:rsidRPr="008316AE" w:rsidRDefault="00350CB3" w:rsidP="00350C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16AE">
        <w:rPr>
          <w:rFonts w:ascii="Times New Roman" w:hAnsi="Times New Roman" w:cs="Times New Roman"/>
          <w:sz w:val="24"/>
          <w:szCs w:val="24"/>
        </w:rPr>
        <w:t>NHÀ CUNG CẤP</w:t>
      </w:r>
    </w:p>
    <w:p w:rsidR="00350CB3" w:rsidRDefault="00350CB3" w:rsidP="00350CB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350CB3" w:rsidRPr="00DE01DC" w:rsidRDefault="00350CB3" w:rsidP="00350CB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01D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350CB3" w:rsidRPr="00DE01DC" w:rsidRDefault="00350CB3" w:rsidP="00A0028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0281" w:rsidRPr="008316AE" w:rsidRDefault="00A00281" w:rsidP="00A0028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8316AE">
        <w:rPr>
          <w:rFonts w:ascii="Times New Roman" w:hAnsi="Times New Roman" w:cs="Times New Roman"/>
          <w:sz w:val="24"/>
          <w:szCs w:val="24"/>
        </w:rPr>
        <w:t>ĐVT:…………………….</w:t>
      </w:r>
    </w:p>
    <w:tbl>
      <w:tblPr>
        <w:tblW w:w="8749" w:type="dxa"/>
        <w:tblInd w:w="355" w:type="dxa"/>
        <w:tblLook w:val="04A0" w:firstRow="1" w:lastRow="0" w:firstColumn="1" w:lastColumn="0" w:noHBand="0" w:noVBand="1"/>
      </w:tblPr>
      <w:tblGrid>
        <w:gridCol w:w="1087"/>
        <w:gridCol w:w="1221"/>
        <w:gridCol w:w="2374"/>
        <w:gridCol w:w="2263"/>
        <w:gridCol w:w="1804"/>
      </w:tblGrid>
      <w:tr w:rsidR="00A00281" w:rsidRPr="00DE01DC" w:rsidTr="00A2238F">
        <w:trPr>
          <w:trHeight w:val="318"/>
        </w:trPr>
        <w:tc>
          <w:tcPr>
            <w:tcW w:w="2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Chứng từ</w:t>
            </w:r>
          </w:p>
        </w:tc>
        <w:tc>
          <w:tcPr>
            <w:tcW w:w="6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Số lượng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3472CB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Số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Ngày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Nhập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xuất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Tồn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318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A00281" w:rsidRPr="00DE01DC" w:rsidTr="00A2238F">
        <w:trPr>
          <w:trHeight w:val="289"/>
        </w:trPr>
        <w:tc>
          <w:tcPr>
            <w:tcW w:w="10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2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37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6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81" w:rsidRPr="00DE01DC" w:rsidRDefault="00A00281" w:rsidP="00477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E01D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:rsidR="00A00281" w:rsidRDefault="00A00281" w:rsidP="00A00281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00281" w:rsidRDefault="00A00281" w:rsidP="00A00281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00281" w:rsidRPr="00DE01DC" w:rsidRDefault="00A00281" w:rsidP="00A00281">
      <w:pPr>
        <w:ind w:right="1620"/>
        <w:jc w:val="right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E01DC">
        <w:rPr>
          <w:rFonts w:ascii="Times New Roman" w:hAnsi="Times New Roman" w:cs="Times New Roman"/>
          <w:b/>
          <w:sz w:val="24"/>
          <w:szCs w:val="24"/>
          <w:lang w:val="vi-VN"/>
        </w:rPr>
        <w:t>TH</w:t>
      </w:r>
      <w:r w:rsidR="00B661BF">
        <w:rPr>
          <w:rFonts w:ascii="Times New Roman" w:hAnsi="Times New Roman" w:cs="Times New Roman"/>
          <w:b/>
          <w:sz w:val="24"/>
          <w:szCs w:val="24"/>
        </w:rPr>
        <w:t>Ủ</w:t>
      </w:r>
      <w:r w:rsidRPr="00DE01D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KHO</w:t>
      </w:r>
    </w:p>
    <w:p w:rsidR="00340EE2" w:rsidRPr="00973F17" w:rsidRDefault="00842D72" w:rsidP="009D6A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0EE2" w:rsidRPr="00973F17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D72" w:rsidRDefault="00842D72" w:rsidP="005F3669">
      <w:pPr>
        <w:spacing w:after="0" w:line="240" w:lineRule="auto"/>
      </w:pPr>
      <w:r>
        <w:separator/>
      </w:r>
    </w:p>
  </w:endnote>
  <w:endnote w:type="continuationSeparator" w:id="0">
    <w:p w:rsidR="00842D72" w:rsidRDefault="00842D72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8E2CC0" w:rsidP="000C7BE7">
    <w:pPr>
      <w:pStyle w:val="Footer"/>
      <w:jc w:val="center"/>
    </w:pPr>
    <w:r>
      <w:rPr>
        <w:rFonts w:ascii="Times New Roman" w:hAnsi="Times New Roman" w:cs="Times New Roman"/>
        <w:sz w:val="20"/>
        <w:szCs w:val="20"/>
      </w:rPr>
      <w:t>Công ty Cổ phần Luyện thép cao cấp</w:t>
    </w:r>
    <w:r w:rsidR="004F3CBF" w:rsidRPr="004F3CBF">
      <w:rPr>
        <w:rFonts w:ascii="Times New Roman" w:hAnsi="Times New Roman" w:cs="Times New Roman"/>
        <w:sz w:val="20"/>
        <w:szCs w:val="20"/>
      </w:rPr>
      <w:t xml:space="preserve"> Việt Nhật</w:t>
    </w:r>
    <w:r w:rsidR="004F3CBF">
      <w:rPr>
        <w:rFonts w:ascii="Times New Roman" w:hAnsi="Times New Roman" w:cs="Times New Roman"/>
        <w:sz w:val="24"/>
        <w:szCs w:val="24"/>
      </w:rPr>
      <w:tab/>
    </w:r>
    <w:r w:rsidR="004F3CBF"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C2C4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4F3CB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C2C4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0C7BE7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</w:t>
    </w:r>
    <w:r w:rsidR="0020181C">
      <w:rPr>
        <w:rFonts w:ascii="Times New Roman" w:hAnsi="Times New Roman" w:cs="Times New Roman"/>
        <w:i/>
        <w:sz w:val="20"/>
        <w:szCs w:val="20"/>
      </w:rPr>
      <w:t>:</w:t>
    </w:r>
    <w:r w:rsidR="007C2C42">
      <w:rPr>
        <w:rFonts w:ascii="Times New Roman" w:hAnsi="Times New Roman" w:cs="Times New Roman"/>
        <w:i/>
        <w:sz w:val="20"/>
        <w:szCs w:val="20"/>
      </w:rPr>
      <w:t>30/05/2018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D72" w:rsidRDefault="00842D72" w:rsidP="005F3669">
      <w:pPr>
        <w:spacing w:after="0" w:line="240" w:lineRule="auto"/>
      </w:pPr>
      <w:r>
        <w:separator/>
      </w:r>
    </w:p>
  </w:footnote>
  <w:footnote w:type="continuationSeparator" w:id="0">
    <w:p w:rsidR="00842D72" w:rsidRDefault="00842D72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846" w:type="dxa"/>
      <w:tblInd w:w="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0"/>
      <w:gridCol w:w="4516"/>
    </w:tblGrid>
    <w:tr w:rsidR="005F3669" w:rsidRPr="00226576" w:rsidTr="00A00281">
      <w:trPr>
        <w:trHeight w:val="732"/>
      </w:trPr>
      <w:tc>
        <w:tcPr>
          <w:tcW w:w="4330" w:type="dxa"/>
        </w:tcPr>
        <w:p w:rsidR="005F3669" w:rsidRPr="000B1655" w:rsidRDefault="00557327" w:rsidP="005F3669">
          <w:pPr>
            <w:pStyle w:val="Header"/>
            <w:rPr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981098" cy="548640"/>
                <wp:effectExtent l="0" t="0" r="9525" b="3810"/>
                <wp:wrapTight wrapText="bothSides">
                  <wp:wrapPolygon edited="0">
                    <wp:start x="0" y="0"/>
                    <wp:lineTo x="0" y="21000"/>
                    <wp:lineTo x="21390" y="21000"/>
                    <wp:lineTo x="21390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98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16" w:type="dxa"/>
          <w:vAlign w:val="bottom"/>
        </w:tcPr>
        <w:p w:rsidR="005F3669" w:rsidRPr="00226576" w:rsidRDefault="00216301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M03</w:t>
          </w:r>
          <w:r w:rsidR="005F3669" w:rsidRPr="00D50812">
            <w:rPr>
              <w:sz w:val="20"/>
              <w:szCs w:val="20"/>
              <w:lang w:val="en-US"/>
            </w:rPr>
            <w:t>-</w:t>
          </w:r>
          <w:r w:rsidR="004C6721" w:rsidRPr="00D50812">
            <w:rPr>
              <w:sz w:val="20"/>
              <w:szCs w:val="20"/>
              <w:lang w:val="en-US"/>
            </w:rPr>
            <w:t>TCKT-QT-02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214881"/>
    <w:multiLevelType w:val="hybridMultilevel"/>
    <w:tmpl w:val="9A32FD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81"/>
    <w:rsid w:val="0000318C"/>
    <w:rsid w:val="00040C75"/>
    <w:rsid w:val="000A342E"/>
    <w:rsid w:val="000C673B"/>
    <w:rsid w:val="000C7BE7"/>
    <w:rsid w:val="000D74F5"/>
    <w:rsid w:val="000F4F2A"/>
    <w:rsid w:val="00167B08"/>
    <w:rsid w:val="001A1F03"/>
    <w:rsid w:val="0020181C"/>
    <w:rsid w:val="00216301"/>
    <w:rsid w:val="00232580"/>
    <w:rsid w:val="002A32CF"/>
    <w:rsid w:val="003472CB"/>
    <w:rsid w:val="00350CB3"/>
    <w:rsid w:val="00384AED"/>
    <w:rsid w:val="004440A3"/>
    <w:rsid w:val="00452DEB"/>
    <w:rsid w:val="004C6721"/>
    <w:rsid w:val="004D60AF"/>
    <w:rsid w:val="004F3CBF"/>
    <w:rsid w:val="005136C7"/>
    <w:rsid w:val="00557327"/>
    <w:rsid w:val="005A79EF"/>
    <w:rsid w:val="005F3669"/>
    <w:rsid w:val="00604194"/>
    <w:rsid w:val="00621DB1"/>
    <w:rsid w:val="006349F4"/>
    <w:rsid w:val="00671E01"/>
    <w:rsid w:val="00684DC2"/>
    <w:rsid w:val="006B68B0"/>
    <w:rsid w:val="006D320F"/>
    <w:rsid w:val="007815E2"/>
    <w:rsid w:val="007957CC"/>
    <w:rsid w:val="007C2C42"/>
    <w:rsid w:val="007D7B80"/>
    <w:rsid w:val="00842D72"/>
    <w:rsid w:val="008746F4"/>
    <w:rsid w:val="008E2CC0"/>
    <w:rsid w:val="00923FFC"/>
    <w:rsid w:val="00973F17"/>
    <w:rsid w:val="00976DAA"/>
    <w:rsid w:val="009D6AC1"/>
    <w:rsid w:val="009E288C"/>
    <w:rsid w:val="009E2E6F"/>
    <w:rsid w:val="00A00281"/>
    <w:rsid w:val="00A2238F"/>
    <w:rsid w:val="00A27EE1"/>
    <w:rsid w:val="00A7525C"/>
    <w:rsid w:val="00B2217A"/>
    <w:rsid w:val="00B661BF"/>
    <w:rsid w:val="00BD77F5"/>
    <w:rsid w:val="00BF5A74"/>
    <w:rsid w:val="00C16177"/>
    <w:rsid w:val="00C5652A"/>
    <w:rsid w:val="00CD78F2"/>
    <w:rsid w:val="00D36BD5"/>
    <w:rsid w:val="00D50812"/>
    <w:rsid w:val="00D833E1"/>
    <w:rsid w:val="00DC3F0F"/>
    <w:rsid w:val="00E50DC8"/>
    <w:rsid w:val="00F30885"/>
    <w:rsid w:val="00FC6BEC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99F10A-33CC-4774-B6AF-B076B773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 Thi Huong Ly</cp:lastModifiedBy>
  <cp:revision>24</cp:revision>
  <cp:lastPrinted>2018-06-01T04:23:00Z</cp:lastPrinted>
  <dcterms:created xsi:type="dcterms:W3CDTF">2015-12-23T01:34:00Z</dcterms:created>
  <dcterms:modified xsi:type="dcterms:W3CDTF">2018-06-01T04:24:00Z</dcterms:modified>
</cp:coreProperties>
</file>