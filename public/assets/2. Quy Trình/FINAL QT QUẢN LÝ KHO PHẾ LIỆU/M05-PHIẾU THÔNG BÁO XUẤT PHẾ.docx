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A6" w:rsidRPr="002E2B2E" w:rsidRDefault="006B70A6" w:rsidP="00000B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B2E">
        <w:rPr>
          <w:rFonts w:ascii="Times New Roman" w:hAnsi="Times New Roman" w:cs="Times New Roman"/>
          <w:b/>
          <w:sz w:val="24"/>
          <w:szCs w:val="24"/>
        </w:rPr>
        <w:t xml:space="preserve">PHIẾU </w:t>
      </w:r>
      <w:r w:rsidR="00BF7139">
        <w:rPr>
          <w:rFonts w:ascii="Times New Roman" w:hAnsi="Times New Roman" w:cs="Times New Roman"/>
          <w:b/>
          <w:sz w:val="24"/>
          <w:szCs w:val="24"/>
        </w:rPr>
        <w:t xml:space="preserve">THÔNG BÁO XUẤT </w:t>
      </w:r>
      <w:r w:rsidR="004A7D83">
        <w:rPr>
          <w:rFonts w:ascii="Times New Roman" w:hAnsi="Times New Roman" w:cs="Times New Roman"/>
          <w:b/>
          <w:sz w:val="24"/>
          <w:szCs w:val="24"/>
        </w:rPr>
        <w:t>PHẾ NGOÀI GIỜ HÀNH CHÍNH</w:t>
      </w:r>
    </w:p>
    <w:p w:rsidR="006B70A6" w:rsidRPr="002E2B2E" w:rsidRDefault="006B70A6" w:rsidP="00000B2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….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….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…</w:t>
      </w:r>
      <w:r w:rsidRPr="002E2B2E">
        <w:rPr>
          <w:rFonts w:ascii="Times New Roman" w:hAnsi="Times New Roman" w:cs="Times New Roman"/>
          <w:i/>
          <w:sz w:val="24"/>
          <w:szCs w:val="24"/>
        </w:rPr>
        <w:t>…</w:t>
      </w:r>
    </w:p>
    <w:p w:rsidR="00000B27" w:rsidRPr="002E2B2E" w:rsidRDefault="006B70A6" w:rsidP="00000B27">
      <w:pPr>
        <w:tabs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E2B2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: </w:t>
      </w:r>
      <w:r w:rsidR="00000B27">
        <w:rPr>
          <w:rFonts w:ascii="Times New Roman" w:hAnsi="Times New Roman" w:cs="Times New Roman"/>
          <w:sz w:val="24"/>
          <w:szCs w:val="24"/>
        </w:rPr>
        <w:tab/>
      </w:r>
    </w:p>
    <w:p w:rsidR="006B70A6" w:rsidRPr="002E2B2E" w:rsidRDefault="006B70A6" w:rsidP="00000B27">
      <w:pPr>
        <w:tabs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E2B2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0202CA">
        <w:rPr>
          <w:rFonts w:ascii="Times New Roman" w:hAnsi="Times New Roman" w:cs="Times New Roman"/>
          <w:sz w:val="24"/>
          <w:szCs w:val="24"/>
        </w:rPr>
        <w:t xml:space="preserve"> </w:t>
      </w:r>
      <w:r w:rsidR="00000B27">
        <w:rPr>
          <w:rFonts w:ascii="Times New Roman" w:hAnsi="Times New Roman" w:cs="Times New Roman"/>
          <w:sz w:val="24"/>
          <w:szCs w:val="24"/>
        </w:rPr>
        <w:t xml:space="preserve">: </w:t>
      </w:r>
      <w:r w:rsidR="00000B27">
        <w:rPr>
          <w:rFonts w:ascii="Times New Roman" w:hAnsi="Times New Roman" w:cs="Times New Roman"/>
          <w:sz w:val="24"/>
          <w:szCs w:val="24"/>
        </w:rPr>
        <w:tab/>
      </w:r>
    </w:p>
    <w:p w:rsidR="006B70A6" w:rsidRPr="002E2B2E" w:rsidRDefault="006B70A6" w:rsidP="00000B27">
      <w:pPr>
        <w:tabs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E2B2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000B27">
        <w:rPr>
          <w:rFonts w:ascii="Times New Roman" w:hAnsi="Times New Roman" w:cs="Times New Roman"/>
          <w:sz w:val="24"/>
          <w:szCs w:val="24"/>
        </w:rPr>
        <w:t xml:space="preserve">: </w:t>
      </w:r>
      <w:r w:rsidR="00000B2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826" w:type="dxa"/>
        <w:tblInd w:w="-291" w:type="dxa"/>
        <w:tblLook w:val="04A0" w:firstRow="1" w:lastRow="0" w:firstColumn="1" w:lastColumn="0" w:noHBand="0" w:noVBand="1"/>
      </w:tblPr>
      <w:tblGrid>
        <w:gridCol w:w="670"/>
        <w:gridCol w:w="2226"/>
        <w:gridCol w:w="1350"/>
        <w:gridCol w:w="813"/>
        <w:gridCol w:w="1347"/>
        <w:gridCol w:w="2250"/>
        <w:gridCol w:w="1170"/>
      </w:tblGrid>
      <w:tr w:rsidR="00E07720" w:rsidRPr="002E2B2E" w:rsidTr="00000B27">
        <w:trPr>
          <w:trHeight w:val="723"/>
        </w:trPr>
        <w:tc>
          <w:tcPr>
            <w:tcW w:w="670" w:type="dxa"/>
            <w:shd w:val="clear" w:color="auto" w:fill="BDD6EE" w:themeFill="accent1" w:themeFillTint="66"/>
            <w:vAlign w:val="center"/>
          </w:tcPr>
          <w:p w:rsidR="00E07720" w:rsidRPr="002E2B2E" w:rsidRDefault="00E0772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226" w:type="dxa"/>
            <w:shd w:val="clear" w:color="auto" w:fill="BDD6EE" w:themeFill="accent1" w:themeFillTint="66"/>
            <w:vAlign w:val="center"/>
          </w:tcPr>
          <w:p w:rsidR="00E07720" w:rsidRPr="002E2B2E" w:rsidRDefault="00E0772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Loại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phế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1350" w:type="dxa"/>
            <w:shd w:val="clear" w:color="auto" w:fill="BDD6EE" w:themeFill="accent1" w:themeFillTint="66"/>
            <w:vAlign w:val="center"/>
          </w:tcPr>
          <w:p w:rsidR="00E07720" w:rsidRPr="002E2B2E" w:rsidRDefault="00A226D8" w:rsidP="00AF6A5D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kho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3" w:type="dxa"/>
            <w:shd w:val="clear" w:color="auto" w:fill="BDD6EE" w:themeFill="accent1" w:themeFillTint="66"/>
            <w:vAlign w:val="center"/>
          </w:tcPr>
          <w:p w:rsidR="00E07720" w:rsidRPr="002E2B2E" w:rsidRDefault="00E0772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ĐVT</w:t>
            </w:r>
          </w:p>
        </w:tc>
        <w:tc>
          <w:tcPr>
            <w:tcW w:w="1347" w:type="dxa"/>
            <w:shd w:val="clear" w:color="auto" w:fill="BDD6EE" w:themeFill="accent1" w:themeFillTint="66"/>
            <w:vAlign w:val="center"/>
          </w:tcPr>
          <w:p w:rsidR="00E07720" w:rsidRPr="002E2B2E" w:rsidRDefault="0083290A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Khối</w:t>
            </w:r>
            <w:proofErr w:type="spellEnd"/>
            <w:r w:rsidR="00E07720" w:rsidRPr="002E2B2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7720" w:rsidRPr="002E2B2E">
              <w:rPr>
                <w:rFonts w:cs="Times New Roman"/>
                <w:b/>
                <w:sz w:val="24"/>
                <w:szCs w:val="24"/>
                <w:lang w:val="en-US"/>
              </w:rPr>
              <w:t>lượng</w:t>
            </w:r>
            <w:proofErr w:type="spellEnd"/>
          </w:p>
          <w:p w:rsidR="00E07720" w:rsidRPr="002E2B2E" w:rsidRDefault="00E0772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Xuất</w:t>
            </w:r>
            <w:proofErr w:type="spellEnd"/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2B2E">
              <w:rPr>
                <w:rFonts w:cs="Times New Roman"/>
                <w:b/>
                <w:sz w:val="24"/>
                <w:szCs w:val="24"/>
                <w:lang w:val="en-US"/>
              </w:rPr>
              <w:t>kho</w:t>
            </w:r>
            <w:proofErr w:type="spellEnd"/>
          </w:p>
        </w:tc>
        <w:tc>
          <w:tcPr>
            <w:tcW w:w="2250" w:type="dxa"/>
            <w:shd w:val="clear" w:color="auto" w:fill="BDD6EE" w:themeFill="accent1" w:themeFillTint="66"/>
            <w:vAlign w:val="center"/>
          </w:tcPr>
          <w:p w:rsidR="00E07720" w:rsidRPr="002E2B2E" w:rsidRDefault="00E07720" w:rsidP="00C7532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đích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170" w:type="dxa"/>
            <w:shd w:val="clear" w:color="auto" w:fill="BDD6EE" w:themeFill="accent1" w:themeFillTint="66"/>
            <w:vAlign w:val="center"/>
          </w:tcPr>
          <w:p w:rsidR="00E07720" w:rsidRPr="00E07720" w:rsidRDefault="00E07720" w:rsidP="00E0772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66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  <w:bottom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000B27">
        <w:trPr>
          <w:trHeight w:val="347"/>
        </w:trPr>
        <w:tc>
          <w:tcPr>
            <w:tcW w:w="670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dotted" w:sz="4" w:space="0" w:color="auto"/>
            </w:tcBorders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07720" w:rsidRPr="002E2B2E" w:rsidTr="00E07720">
        <w:trPr>
          <w:trHeight w:val="347"/>
        </w:trPr>
        <w:tc>
          <w:tcPr>
            <w:tcW w:w="670" w:type="dxa"/>
            <w:shd w:val="clear" w:color="auto" w:fill="BDD6EE" w:themeFill="accent1" w:themeFillTint="66"/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89" w:type="dxa"/>
            <w:gridSpan w:val="3"/>
            <w:shd w:val="clear" w:color="auto" w:fill="BDD6EE" w:themeFill="accent1" w:themeFillTint="66"/>
            <w:vAlign w:val="center"/>
          </w:tcPr>
          <w:p w:rsidR="00E07720" w:rsidRPr="002E2B2E" w:rsidRDefault="00E07720" w:rsidP="00AF6A5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E2B2E">
              <w:rPr>
                <w:rFonts w:cs="Times New Roman"/>
                <w:b/>
                <w:i/>
                <w:sz w:val="24"/>
                <w:szCs w:val="24"/>
                <w:lang w:val="en-US"/>
              </w:rPr>
              <w:t>Cộng</w:t>
            </w:r>
            <w:proofErr w:type="spellEnd"/>
          </w:p>
        </w:tc>
        <w:tc>
          <w:tcPr>
            <w:tcW w:w="1347" w:type="dxa"/>
            <w:shd w:val="clear" w:color="auto" w:fill="BDD6EE" w:themeFill="accent1" w:themeFillTint="66"/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BDD6EE" w:themeFill="accent1" w:themeFillTint="66"/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DD6EE" w:themeFill="accent1" w:themeFillTint="66"/>
          </w:tcPr>
          <w:p w:rsidR="00E07720" w:rsidRPr="002E2B2E" w:rsidRDefault="00E07720" w:rsidP="00C7532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B70A6" w:rsidRPr="002E2B2E" w:rsidRDefault="006B70A6" w:rsidP="006B70A6">
      <w:pPr>
        <w:rPr>
          <w:rFonts w:ascii="Times New Roman" w:hAnsi="Times New Roman" w:cs="Times New Roman"/>
          <w:sz w:val="24"/>
          <w:szCs w:val="24"/>
        </w:rPr>
      </w:pPr>
    </w:p>
    <w:p w:rsidR="006B70A6" w:rsidRPr="002E2B2E" w:rsidRDefault="006B70A6" w:rsidP="00000B2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E2B2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r w:rsidRPr="002E2B2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E2B2E">
        <w:rPr>
          <w:rFonts w:ascii="Times New Roman" w:hAnsi="Times New Roman" w:cs="Times New Roman"/>
          <w:sz w:val="24"/>
          <w:szCs w:val="24"/>
        </w:rPr>
        <w:t xml:space="preserve"> …….</w:t>
      </w:r>
    </w:p>
    <w:p w:rsidR="006B70A6" w:rsidRPr="002E2B2E" w:rsidRDefault="00B07427" w:rsidP="006B70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</w:t>
      </w:r>
      <w:proofErr w:type="spellEnd"/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 CBSX</w:t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r w:rsidR="006B70A6" w:rsidRPr="002E2B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6B70A6" w:rsidRPr="002E2B2E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6B70A6" w:rsidRPr="002E2B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0A6" w:rsidRPr="002E2B2E">
        <w:rPr>
          <w:rFonts w:ascii="Times New Roman" w:hAnsi="Times New Roman" w:cs="Times New Roman"/>
          <w:b/>
          <w:sz w:val="24"/>
          <w:szCs w:val="24"/>
        </w:rPr>
        <w:t>lĩnh</w:t>
      </w:r>
      <w:proofErr w:type="spellEnd"/>
    </w:p>
    <w:p w:rsidR="00340EE2" w:rsidRPr="00973F17" w:rsidRDefault="002F731E" w:rsidP="009D6AC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31E" w:rsidRDefault="002F731E" w:rsidP="005F3669">
      <w:pPr>
        <w:spacing w:after="0" w:line="240" w:lineRule="auto"/>
      </w:pPr>
      <w:r>
        <w:separator/>
      </w:r>
    </w:p>
  </w:endnote>
  <w:endnote w:type="continuationSeparator" w:id="0">
    <w:p w:rsidR="002F731E" w:rsidRDefault="002F731E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B90" w:rsidRDefault="00276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Luyện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cao</w:t>
    </w:r>
    <w:proofErr w:type="spellEnd"/>
    <w:r w:rsidR="00047E1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047E1E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76B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76B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E82546">
      <w:rPr>
        <w:rFonts w:ascii="Times New Roman" w:hAnsi="Times New Roman" w:cs="Times New Roman"/>
        <w:i/>
        <w:sz w:val="20"/>
        <w:szCs w:val="20"/>
      </w:rPr>
      <w:t>02/10/2017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B90" w:rsidRDefault="00276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31E" w:rsidRDefault="002F731E" w:rsidP="005F3669">
      <w:pPr>
        <w:spacing w:after="0" w:line="240" w:lineRule="auto"/>
      </w:pPr>
      <w:r>
        <w:separator/>
      </w:r>
    </w:p>
  </w:footnote>
  <w:footnote w:type="continuationSeparator" w:id="0">
    <w:p w:rsidR="002F731E" w:rsidRDefault="002F731E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B90" w:rsidRDefault="00276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10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4"/>
      <w:gridCol w:w="4726"/>
    </w:tblGrid>
    <w:tr w:rsidR="005F3669" w:rsidRPr="00226576" w:rsidTr="00276B90">
      <w:trPr>
        <w:trHeight w:val="720"/>
      </w:trPr>
      <w:tc>
        <w:tcPr>
          <w:tcW w:w="5084" w:type="dxa"/>
        </w:tcPr>
        <w:p w:rsidR="005F3669" w:rsidRPr="000B1655" w:rsidRDefault="00276B90" w:rsidP="00276B90">
          <w:pPr>
            <w:pStyle w:val="Header"/>
            <w:tabs>
              <w:tab w:val="clear" w:pos="4680"/>
              <w:tab w:val="clear" w:pos="9360"/>
              <w:tab w:val="left" w:pos="1875"/>
            </w:tabs>
            <w:rPr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C96EC49" wp14:editId="44F3B68A">
                <wp:extent cx="788406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  <w:lang w:val="en-US"/>
            </w:rPr>
            <w:tab/>
          </w:r>
          <w:bookmarkStart w:id="0" w:name="_GoBack"/>
          <w:bookmarkEnd w:id="0"/>
        </w:p>
      </w:tc>
      <w:tc>
        <w:tcPr>
          <w:tcW w:w="4726" w:type="dxa"/>
          <w:vAlign w:val="bottom"/>
        </w:tcPr>
        <w:p w:rsidR="005F3669" w:rsidRPr="00226576" w:rsidRDefault="00AF6A5D" w:rsidP="00B82B83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M0</w:t>
          </w:r>
          <w:r w:rsidR="00B82B83">
            <w:rPr>
              <w:sz w:val="20"/>
              <w:szCs w:val="20"/>
              <w:lang w:val="en-US"/>
            </w:rPr>
            <w:t>5</w:t>
          </w:r>
          <w:r w:rsidR="005F3669" w:rsidRPr="00AF6A5D">
            <w:rPr>
              <w:sz w:val="20"/>
              <w:szCs w:val="20"/>
              <w:lang w:val="en-US"/>
            </w:rPr>
            <w:t>-</w:t>
          </w:r>
          <w:r>
            <w:rPr>
              <w:sz w:val="20"/>
              <w:szCs w:val="20"/>
              <w:lang w:val="en-US"/>
            </w:rPr>
            <w:t>SX-QT-03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B90" w:rsidRDefault="00276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6"/>
    <w:rsid w:val="00000B27"/>
    <w:rsid w:val="000202CA"/>
    <w:rsid w:val="00047E1E"/>
    <w:rsid w:val="000A342E"/>
    <w:rsid w:val="001B768A"/>
    <w:rsid w:val="001C653E"/>
    <w:rsid w:val="00232580"/>
    <w:rsid w:val="00276B90"/>
    <w:rsid w:val="002A32CF"/>
    <w:rsid w:val="002F731E"/>
    <w:rsid w:val="0041305B"/>
    <w:rsid w:val="004440A3"/>
    <w:rsid w:val="00452DEB"/>
    <w:rsid w:val="004A2F04"/>
    <w:rsid w:val="004A7D83"/>
    <w:rsid w:val="004D60AF"/>
    <w:rsid w:val="004F3CBF"/>
    <w:rsid w:val="005F3669"/>
    <w:rsid w:val="00604194"/>
    <w:rsid w:val="006349F4"/>
    <w:rsid w:val="00661950"/>
    <w:rsid w:val="006B5EE2"/>
    <w:rsid w:val="006B68B0"/>
    <w:rsid w:val="006B70A6"/>
    <w:rsid w:val="006D320F"/>
    <w:rsid w:val="00723D42"/>
    <w:rsid w:val="00772D69"/>
    <w:rsid w:val="007957CC"/>
    <w:rsid w:val="007D7B80"/>
    <w:rsid w:val="0083290A"/>
    <w:rsid w:val="00973F17"/>
    <w:rsid w:val="00976DAA"/>
    <w:rsid w:val="009D6AC1"/>
    <w:rsid w:val="009E288C"/>
    <w:rsid w:val="00A226D8"/>
    <w:rsid w:val="00A27E17"/>
    <w:rsid w:val="00A7525C"/>
    <w:rsid w:val="00AB54F3"/>
    <w:rsid w:val="00AF6A5D"/>
    <w:rsid w:val="00B07427"/>
    <w:rsid w:val="00B82B83"/>
    <w:rsid w:val="00B95578"/>
    <w:rsid w:val="00BD77F5"/>
    <w:rsid w:val="00BF7139"/>
    <w:rsid w:val="00C16177"/>
    <w:rsid w:val="00CB2CC4"/>
    <w:rsid w:val="00CD1E84"/>
    <w:rsid w:val="00CF69FC"/>
    <w:rsid w:val="00D833E1"/>
    <w:rsid w:val="00E07720"/>
    <w:rsid w:val="00E255CB"/>
    <w:rsid w:val="00E50DC8"/>
    <w:rsid w:val="00E82546"/>
    <w:rsid w:val="00F30885"/>
    <w:rsid w:val="00F7458D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0589C"/>
  <w15:chartTrackingRefBased/>
  <w15:docId w15:val="{4DBF4ECA-111B-4171-99AA-FAB10C66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135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16</cp:revision>
  <dcterms:created xsi:type="dcterms:W3CDTF">2016-10-14T01:48:00Z</dcterms:created>
  <dcterms:modified xsi:type="dcterms:W3CDTF">2018-06-20T09:28:00Z</dcterms:modified>
</cp:coreProperties>
</file>