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8B30B" w14:textId="77777777" w:rsidR="005C2DD6" w:rsidRDefault="005C2DD6" w:rsidP="005C2D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2D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MỤC NHÀ PHÂN PHỐI MỚI</w:t>
      </w:r>
    </w:p>
    <w:p w14:paraId="0D396652" w14:textId="77777777" w:rsidR="005C2DD6" w:rsidRDefault="005C2DD6" w:rsidP="005C2D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Năm: ………….</w:t>
      </w:r>
    </w:p>
    <w:p w14:paraId="6E17098A" w14:textId="77777777" w:rsidR="005C2DD6" w:rsidRDefault="005C2DD6" w:rsidP="005C2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lập: …../ ……/ ……...</w:t>
      </w:r>
    </w:p>
    <w:tbl>
      <w:tblPr>
        <w:tblW w:w="14685" w:type="dxa"/>
        <w:tblInd w:w="93" w:type="dxa"/>
        <w:tblLook w:val="04A0" w:firstRow="1" w:lastRow="0" w:firstColumn="1" w:lastColumn="0" w:noHBand="0" w:noVBand="1"/>
      </w:tblPr>
      <w:tblGrid>
        <w:gridCol w:w="560"/>
        <w:gridCol w:w="1885"/>
        <w:gridCol w:w="3240"/>
        <w:gridCol w:w="4320"/>
        <w:gridCol w:w="2610"/>
        <w:gridCol w:w="2070"/>
      </w:tblGrid>
      <w:tr w:rsidR="005C2DD6" w:rsidRPr="00BC48DE" w14:paraId="0E4BCFAA" w14:textId="77777777" w:rsidTr="005C2DD6">
        <w:trPr>
          <w:trHeight w:val="68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E45A" w14:textId="77777777" w:rsidR="005C2DD6" w:rsidRPr="00BC48DE" w:rsidRDefault="005C2DD6" w:rsidP="00857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615DB" w14:textId="77777777" w:rsidR="005C2DD6" w:rsidRPr="00BC48DE" w:rsidRDefault="005C2DD6" w:rsidP="00857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Khu vực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3F23" w14:textId="77777777" w:rsidR="005C2DD6" w:rsidRPr="00BC48DE" w:rsidRDefault="005C2DD6" w:rsidP="00857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Nhà phân phối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FED9F" w14:textId="77777777" w:rsidR="005C2DD6" w:rsidRPr="00BC48DE" w:rsidRDefault="005C2DD6" w:rsidP="00857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Địa chỉ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BA051" w14:textId="77777777" w:rsidR="005C2DD6" w:rsidRPr="00BC48DE" w:rsidRDefault="005C2DD6" w:rsidP="00857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Điện thoại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F5B4" w14:textId="77777777" w:rsidR="005C2DD6" w:rsidRPr="00BC48DE" w:rsidRDefault="005C2DD6" w:rsidP="00857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48D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Năm bắt đầu được lựa chọn là NPP của Công ty</w:t>
            </w:r>
          </w:p>
        </w:tc>
      </w:tr>
      <w:tr w:rsidR="005C2DD6" w:rsidRPr="00BC48DE" w14:paraId="1A6A96F0" w14:textId="77777777" w:rsidTr="005C2DD6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54FF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82DE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5C62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FE5B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D255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E896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C2DD6" w:rsidRPr="00BC48DE" w14:paraId="160498EB" w14:textId="77777777" w:rsidTr="005C2DD6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43DE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447D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22AA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9086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4A6F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516D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C2DD6" w:rsidRPr="00BC48DE" w14:paraId="74B6D334" w14:textId="77777777" w:rsidTr="005C2DD6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2C70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9FF4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1041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8BCC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C018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07EC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C2DD6" w:rsidRPr="00BC48DE" w14:paraId="70D2E258" w14:textId="77777777" w:rsidTr="005C2DD6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7671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8CF8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B73E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CBB9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37FA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1509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C2DD6" w:rsidRPr="00BC48DE" w14:paraId="6A528F17" w14:textId="77777777" w:rsidTr="005C2DD6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2F45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5A16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C6AC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95AB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8B27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1C53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C2DD6" w:rsidRPr="00BC48DE" w14:paraId="6EECD6AE" w14:textId="77777777" w:rsidTr="005C2DD6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579E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48AC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ED7D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A9C1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26AE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CBAF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C2DD6" w:rsidRPr="00BC48DE" w14:paraId="362FE9A0" w14:textId="77777777" w:rsidTr="005C2DD6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D6D0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97F1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E31A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1B29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CF03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54C6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C2DD6" w:rsidRPr="00BC48DE" w14:paraId="451FFD8E" w14:textId="77777777" w:rsidTr="005C2DD6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73B8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3675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ED76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A23C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8D86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0A39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C2DD6" w:rsidRPr="00BC48DE" w14:paraId="70DDB37C" w14:textId="77777777" w:rsidTr="005C2DD6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0A0C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69EB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2414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E697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E1BB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A996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C2DD6" w:rsidRPr="00BC48DE" w14:paraId="65E9F6AC" w14:textId="77777777" w:rsidTr="005C2DD6">
        <w:trPr>
          <w:trHeight w:val="424"/>
        </w:trPr>
        <w:tc>
          <w:tcPr>
            <w:tcW w:w="560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8DA4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8E23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D271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3176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51D0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5927" w14:textId="77777777" w:rsidR="005C2DD6" w:rsidRPr="00BC48DE" w:rsidRDefault="005C2DD6" w:rsidP="00857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5BA90597" w14:textId="77777777" w:rsidR="005C2DD6" w:rsidRPr="005C2DD6" w:rsidRDefault="005C2DD6" w:rsidP="005C2D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485B47" w14:textId="77777777" w:rsidR="00340EE2" w:rsidRPr="005C2DD6" w:rsidRDefault="005C2DD6" w:rsidP="005C2D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NGƯỜI LẬP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TRƯỞNG PHÒNG KINH DOANH</w:t>
      </w:r>
    </w:p>
    <w:sectPr w:rsidR="00340EE2" w:rsidRPr="005C2DD6" w:rsidSect="005C2D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701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F01B5" w14:textId="77777777" w:rsidR="00C13FB5" w:rsidRDefault="00C13FB5" w:rsidP="005F3669">
      <w:pPr>
        <w:spacing w:after="0" w:line="240" w:lineRule="auto"/>
      </w:pPr>
      <w:r>
        <w:separator/>
      </w:r>
    </w:p>
  </w:endnote>
  <w:endnote w:type="continuationSeparator" w:id="0">
    <w:p w14:paraId="5A1FF82F" w14:textId="77777777" w:rsidR="00C13FB5" w:rsidRDefault="00C13FB5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08AB4" w14:textId="77777777" w:rsidR="006325EC" w:rsidRDefault="006325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83AEF" w14:textId="6BB9F367" w:rsidR="004F3CBF" w:rsidRPr="004F3CBF" w:rsidRDefault="004F3CBF" w:rsidP="005C2DD6">
    <w:pPr>
      <w:pStyle w:val="Footer"/>
    </w:pPr>
    <w:r w:rsidRPr="004F3CBF">
      <w:rPr>
        <w:rFonts w:ascii="Times New Roman" w:hAnsi="Times New Roman" w:cs="Times New Roman"/>
        <w:sz w:val="20"/>
        <w:szCs w:val="20"/>
      </w:rPr>
      <w:t>Công ty Cổ phần thép Việt Nhật</w:t>
    </w:r>
    <w:r>
      <w:rPr>
        <w:rFonts w:ascii="Times New Roman" w:hAnsi="Times New Roman" w:cs="Times New Roman"/>
        <w:sz w:val="24"/>
        <w:szCs w:val="24"/>
      </w:rPr>
      <w:tab/>
    </w:r>
    <w:r w:rsidR="005C2DD6">
      <w:rPr>
        <w:rFonts w:ascii="Times New Roman" w:hAnsi="Times New Roman" w:cs="Times New Roman"/>
        <w:sz w:val="24"/>
        <w:szCs w:val="24"/>
      </w:rPr>
      <w:tab/>
    </w:r>
    <w:r w:rsidR="005C2DD6">
      <w:rPr>
        <w:rFonts w:ascii="Times New Roman" w:hAnsi="Times New Roman" w:cs="Times New Roman"/>
        <w:sz w:val="24"/>
        <w:szCs w:val="24"/>
      </w:rPr>
      <w:tab/>
    </w:r>
    <w:r w:rsidR="005C2DD6">
      <w:rPr>
        <w:rFonts w:ascii="Times New Roman" w:hAnsi="Times New Roman" w:cs="Times New Roman"/>
        <w:sz w:val="24"/>
        <w:szCs w:val="24"/>
      </w:rPr>
      <w:tab/>
    </w:r>
    <w:r w:rsidR="005C2DD6">
      <w:rPr>
        <w:rFonts w:ascii="Times New Roman" w:hAnsi="Times New Roman" w:cs="Times New Roman"/>
        <w:sz w:val="24"/>
        <w:szCs w:val="24"/>
      </w:rPr>
      <w:tab/>
    </w:r>
    <w:r w:rsidR="005C2DD6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325E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325E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8A9AD4F" w14:textId="4C0A094E" w:rsidR="006B68B0" w:rsidRPr="006B68B0" w:rsidRDefault="00A86055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>Rv: 01/02/2016 - 02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C3AF5" w14:textId="77777777" w:rsidR="006325EC" w:rsidRDefault="00632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C22F6" w14:textId="77777777" w:rsidR="00C13FB5" w:rsidRDefault="00C13FB5" w:rsidP="005F3669">
      <w:pPr>
        <w:spacing w:after="0" w:line="240" w:lineRule="auto"/>
      </w:pPr>
      <w:r>
        <w:separator/>
      </w:r>
    </w:p>
  </w:footnote>
  <w:footnote w:type="continuationSeparator" w:id="0">
    <w:p w14:paraId="5B1BBF2F" w14:textId="77777777" w:rsidR="00C13FB5" w:rsidRDefault="00C13FB5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6045A" w14:textId="77777777" w:rsidR="006325EC" w:rsidRDefault="00632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788" w:type="dxa"/>
      <w:jc w:val="center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7"/>
      <w:gridCol w:w="4750"/>
      <w:gridCol w:w="4901"/>
    </w:tblGrid>
    <w:tr w:rsidR="00A86055" w:rsidRPr="00226576" w14:paraId="071CCE93" w14:textId="77777777" w:rsidTr="00A86055">
      <w:trPr>
        <w:trHeight w:val="837"/>
        <w:jc w:val="center"/>
      </w:trPr>
      <w:tc>
        <w:tcPr>
          <w:tcW w:w="5137" w:type="dxa"/>
        </w:tcPr>
        <w:p w14:paraId="3B206838" w14:textId="0BE8C2C4" w:rsidR="00A86055" w:rsidRPr="000B1655" w:rsidRDefault="006325EC" w:rsidP="00A86055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7B849F42" wp14:editId="45CE3E21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  <w:r w:rsidR="00A86055">
            <w:rPr>
              <w:sz w:val="24"/>
              <w:szCs w:val="24"/>
              <w:lang w:val="en-US"/>
            </w:rPr>
            <w:t xml:space="preserve">   </w:t>
          </w:r>
        </w:p>
      </w:tc>
      <w:tc>
        <w:tcPr>
          <w:tcW w:w="4750" w:type="dxa"/>
          <w:vAlign w:val="bottom"/>
        </w:tcPr>
        <w:p w14:paraId="224FFD8F" w14:textId="67C15D0A" w:rsidR="00A86055" w:rsidRPr="00A86055" w:rsidRDefault="00A86055" w:rsidP="00A86055">
          <w:pPr>
            <w:pStyle w:val="Header"/>
            <w:jc w:val="center"/>
            <w:rPr>
              <w:color w:val="808080" w:themeColor="background1" w:themeShade="80"/>
              <w:sz w:val="20"/>
              <w:szCs w:val="20"/>
            </w:rPr>
          </w:pPr>
        </w:p>
      </w:tc>
      <w:tc>
        <w:tcPr>
          <w:tcW w:w="4901" w:type="dxa"/>
          <w:vAlign w:val="bottom"/>
        </w:tcPr>
        <w:p w14:paraId="654AF16D" w14:textId="52A51629" w:rsidR="00A86055" w:rsidRPr="00226576" w:rsidRDefault="00A86055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M04</w:t>
          </w:r>
          <w:r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>
            <w:rPr>
              <w:color w:val="808080" w:themeColor="background1" w:themeShade="80"/>
              <w:sz w:val="20"/>
              <w:szCs w:val="20"/>
              <w:lang w:val="en-US"/>
            </w:rPr>
            <w:t>KD-QT-03</w:t>
          </w:r>
        </w:p>
      </w:tc>
    </w:tr>
  </w:tbl>
  <w:p w14:paraId="772D870F" w14:textId="77777777"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F4059" w14:textId="77777777" w:rsidR="006325EC" w:rsidRDefault="00632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D6"/>
    <w:rsid w:val="000A342E"/>
    <w:rsid w:val="00232580"/>
    <w:rsid w:val="002A32CF"/>
    <w:rsid w:val="002C6625"/>
    <w:rsid w:val="00317F7E"/>
    <w:rsid w:val="004440A3"/>
    <w:rsid w:val="00452DEB"/>
    <w:rsid w:val="004D60AF"/>
    <w:rsid w:val="004F3CBF"/>
    <w:rsid w:val="005C2DD6"/>
    <w:rsid w:val="005F3669"/>
    <w:rsid w:val="00604194"/>
    <w:rsid w:val="006325EC"/>
    <w:rsid w:val="006349F4"/>
    <w:rsid w:val="006A1929"/>
    <w:rsid w:val="006B68B0"/>
    <w:rsid w:val="006D320F"/>
    <w:rsid w:val="007957CC"/>
    <w:rsid w:val="007D7B80"/>
    <w:rsid w:val="008F03C2"/>
    <w:rsid w:val="00973F17"/>
    <w:rsid w:val="00976DAA"/>
    <w:rsid w:val="009D6AC1"/>
    <w:rsid w:val="009E288C"/>
    <w:rsid w:val="00A7525C"/>
    <w:rsid w:val="00A86055"/>
    <w:rsid w:val="00B94B11"/>
    <w:rsid w:val="00BD77F5"/>
    <w:rsid w:val="00C13FB5"/>
    <w:rsid w:val="00C16177"/>
    <w:rsid w:val="00D00C5E"/>
    <w:rsid w:val="00D833E1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A74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.Admin-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Thi Kim Ngan</cp:lastModifiedBy>
  <cp:revision>5</cp:revision>
  <dcterms:created xsi:type="dcterms:W3CDTF">2015-12-30T07:10:00Z</dcterms:created>
  <dcterms:modified xsi:type="dcterms:W3CDTF">2018-06-20T08:02:00Z</dcterms:modified>
</cp:coreProperties>
</file>