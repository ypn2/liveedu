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53" w:type="dxa"/>
        <w:tblInd w:w="-900" w:type="dxa"/>
        <w:tblLook w:val="04A0" w:firstRow="1" w:lastRow="0" w:firstColumn="1" w:lastColumn="0" w:noHBand="0" w:noVBand="1"/>
      </w:tblPr>
      <w:tblGrid>
        <w:gridCol w:w="336"/>
        <w:gridCol w:w="537"/>
        <w:gridCol w:w="1917"/>
        <w:gridCol w:w="1184"/>
        <w:gridCol w:w="1184"/>
        <w:gridCol w:w="1184"/>
        <w:gridCol w:w="1184"/>
        <w:gridCol w:w="1184"/>
        <w:gridCol w:w="1280"/>
        <w:gridCol w:w="763"/>
      </w:tblGrid>
      <w:tr w:rsidR="007E2FED" w:rsidRPr="007E2FED" w14:paraId="5FAF49B4" w14:textId="77777777" w:rsidTr="007E2FED">
        <w:trPr>
          <w:trHeight w:val="574"/>
        </w:trPr>
        <w:tc>
          <w:tcPr>
            <w:tcW w:w="107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F7B06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ĐÁNH GIÁ ĐỊNH KỲ NHÀ PHÂN PHỐI  </w:t>
            </w:r>
          </w:p>
        </w:tc>
      </w:tr>
      <w:tr w:rsidR="007E2FED" w:rsidRPr="007E2FED" w14:paraId="644A6B3F" w14:textId="77777777" w:rsidTr="007E2FED">
        <w:trPr>
          <w:trHeight w:val="574"/>
        </w:trPr>
        <w:tc>
          <w:tcPr>
            <w:tcW w:w="107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B64E4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Kỳ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đánh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giá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:……………….</w:t>
            </w:r>
          </w:p>
        </w:tc>
      </w:tr>
      <w:tr w:rsidR="007E2FED" w:rsidRPr="007E2FED" w14:paraId="0B14D5A4" w14:textId="77777777" w:rsidTr="007E2FED">
        <w:trPr>
          <w:trHeight w:val="23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149B9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5FF05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5413A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422D0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8701D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1C73F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5BD5C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E6DD4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83E25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135D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FED" w:rsidRPr="007E2FED" w14:paraId="665B663F" w14:textId="77777777" w:rsidTr="007E2FED">
        <w:trPr>
          <w:trHeight w:val="45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4BBFC" w14:textId="77777777" w:rsidR="007E2FED" w:rsidRPr="007E2FED" w:rsidRDefault="007E2FED" w:rsidP="007E2FED">
            <w:pPr>
              <w:spacing w:after="0" w:line="240" w:lineRule="auto"/>
              <w:ind w:right="-40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1 - </w:t>
            </w:r>
          </w:p>
        </w:tc>
        <w:tc>
          <w:tcPr>
            <w:tcW w:w="2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905C" w14:textId="77777777" w:rsidR="007E2FED" w:rsidRPr="007E2FED" w:rsidRDefault="007E2FED" w:rsidP="007E2FED">
            <w:pPr>
              <w:spacing w:after="0" w:line="240" w:lineRule="auto"/>
              <w:ind w:left="27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Sản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lượng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tiêu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thụ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ADCC9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4C9D0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0349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DCF61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97722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C2459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B51BC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FED" w:rsidRPr="007E2FED" w14:paraId="78843DE9" w14:textId="77777777" w:rsidTr="007E2FED">
        <w:trPr>
          <w:trHeight w:val="424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E6DA1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3670A529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TT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1A7CF069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Chủng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461FAFCE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48A84C80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7B8B9C18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35F03D81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5C745035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7535F2FE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31B7F023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Cộng</w:t>
            </w:r>
            <w:proofErr w:type="spellEnd"/>
          </w:p>
        </w:tc>
      </w:tr>
      <w:tr w:rsidR="007E2FED" w:rsidRPr="007E2FED" w14:paraId="7027691E" w14:textId="77777777" w:rsidTr="007E2FED">
        <w:trPr>
          <w:trHeight w:val="394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813A0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9DE4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71995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Thép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dân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363B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64BC0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4E82D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07F9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BE96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6652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82BDD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E2FED" w:rsidRPr="007E2FED" w14:paraId="27FC2D53" w14:textId="77777777" w:rsidTr="007E2FED">
        <w:trPr>
          <w:trHeight w:val="394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887B4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ADC23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BD2BB" w14:textId="1438DE28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0343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9E512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5EB89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B451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7878D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81D70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E3D23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2FED" w:rsidRPr="007E2FED" w14:paraId="795A539D" w14:textId="77777777" w:rsidTr="007E2FED">
        <w:trPr>
          <w:trHeight w:val="394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3992E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F82CE3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DCA0" w14:textId="64AF4E1D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D001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5CBA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2568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FED1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37177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4BE64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8EC34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2FED" w:rsidRPr="007E2FED" w14:paraId="735EDF38" w14:textId="77777777" w:rsidTr="007E2FED">
        <w:trPr>
          <w:trHeight w:val="394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6AE3D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2BE8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43A4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Thép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B4AE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F69B3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6E6D9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2DF1B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0B91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7DC9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6621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E2FED" w:rsidRPr="007E2FED" w14:paraId="1C2E42DD" w14:textId="77777777" w:rsidTr="007E2FED">
        <w:trPr>
          <w:trHeight w:val="394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66261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18E09B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D6B16" w14:textId="3454A778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1D720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6BFF1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47CF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A013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AC481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6D44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9B2D4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2FED" w:rsidRPr="007E2FED" w14:paraId="7A44F3F4" w14:textId="77777777" w:rsidTr="007E2FED">
        <w:trPr>
          <w:trHeight w:val="394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7D594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595892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AFA8" w14:textId="2EA986E1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A98F9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533C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0946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1B298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6E45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C536A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8D735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2FED" w:rsidRPr="007E2FED" w14:paraId="4D6FE43B" w14:textId="77777777" w:rsidTr="007E2FED">
        <w:trPr>
          <w:trHeight w:val="394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C077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77392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94F74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9DD72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1431D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8B489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AF22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6A24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C929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FAE5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E2FED" w:rsidRPr="007E2FED" w14:paraId="52D4962D" w14:textId="77777777" w:rsidTr="007E2FED">
        <w:trPr>
          <w:trHeight w:val="177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37862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E3659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7B9A5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9A318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29362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CD65D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89DBB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D0A5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C2F40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D4D8B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FED" w:rsidRPr="007E2FED" w14:paraId="26E330CD" w14:textId="77777777" w:rsidTr="007E2FED">
        <w:trPr>
          <w:trHeight w:val="50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21D88" w14:textId="77777777" w:rsidR="007E2FED" w:rsidRPr="007E2FED" w:rsidRDefault="007E2FED" w:rsidP="007E2FED">
            <w:pPr>
              <w:spacing w:after="0" w:line="240" w:lineRule="auto"/>
              <w:ind w:right="-31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2 - </w:t>
            </w:r>
          </w:p>
        </w:tc>
        <w:tc>
          <w:tcPr>
            <w:tcW w:w="2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3B470" w14:textId="77777777" w:rsidR="007E2FED" w:rsidRPr="007E2FED" w:rsidRDefault="007E2FED" w:rsidP="007E2FED">
            <w:pPr>
              <w:spacing w:after="0" w:line="240" w:lineRule="auto"/>
              <w:ind w:left="27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Hạn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mức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tín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DF1D9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3DE6A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82E0D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B5C45" w14:textId="77777777" w:rsidR="007E2FED" w:rsidRPr="007E2FED" w:rsidRDefault="007E2FED" w:rsidP="007E2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3 - </w:t>
            </w:r>
          </w:p>
        </w:tc>
        <w:tc>
          <w:tcPr>
            <w:tcW w:w="2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FC213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Thanh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toán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501CF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E2FED" w:rsidRPr="007E2FED" w14:paraId="12FDB191" w14:textId="77777777" w:rsidTr="007E2FED">
        <w:trPr>
          <w:trHeight w:val="41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3F0B3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60721" w14:textId="77777777" w:rsidR="007E2FED" w:rsidRPr="007E2FED" w:rsidRDefault="007E2FED" w:rsidP="007E2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54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3975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chấp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:….……………………………</w:t>
            </w:r>
          </w:p>
        </w:tc>
        <w:sdt>
          <w:sdtPr>
            <w:rPr>
              <w:rFonts w:ascii="Wingdings" w:eastAsia="Times New Roman" w:hAnsi="Wingdings" w:cs="Times New Roman"/>
              <w:color w:val="000000"/>
              <w:sz w:val="28"/>
              <w:szCs w:val="28"/>
            </w:rPr>
            <w:id w:val="1561139945"/>
            <w14:checkbox>
              <w14:checked w14:val="0"/>
              <w14:checkedState w14:val="2612" w14:font="Arial"/>
              <w14:uncheckedState w14:val="2610" w14:font="Arial"/>
            </w14:checkbox>
          </w:sdtPr>
          <w:sdtEndPr/>
          <w:sdtContent>
            <w:tc>
              <w:tcPr>
                <w:tcW w:w="11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1050762" w14:textId="77777777" w:rsidR="007E2FED" w:rsidRPr="007E2FED" w:rsidRDefault="007E2FED" w:rsidP="007E2FED">
                <w:pPr>
                  <w:spacing w:after="0" w:line="240" w:lineRule="auto"/>
                  <w:jc w:val="right"/>
                  <w:rPr>
                    <w:rFonts w:ascii="Wingdings" w:eastAsia="Times New Roman" w:hAnsi="Wingdings" w:cs="Times New Roman"/>
                    <w:color w:val="000000"/>
                    <w:sz w:val="24"/>
                    <w:szCs w:val="24"/>
                  </w:rPr>
                </w:pPr>
                <w:r w:rsidRPr="007E2FED">
                  <w:rPr>
                    <w:rFonts w:ascii="MS Gothic" w:eastAsia="MS Gothic" w:hAnsi="Wingdings" w:cs="Times New Roman" w:hint="eastAsia"/>
                    <w:color w:val="000000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2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92F31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Thanh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4368E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2FED" w:rsidRPr="007E2FED" w14:paraId="008C615C" w14:textId="77777777" w:rsidTr="007E2FED">
        <w:trPr>
          <w:trHeight w:val="41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C232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3CCAF" w14:textId="77777777" w:rsidR="007E2FED" w:rsidRPr="007E2FED" w:rsidRDefault="007E2FED" w:rsidP="007E2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54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02B37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Thế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chấp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:………………………………</w:t>
            </w:r>
          </w:p>
        </w:tc>
        <w:sdt>
          <w:sdtPr>
            <w:rPr>
              <w:rFonts w:ascii="Wingdings" w:eastAsia="Times New Roman" w:hAnsi="Wingdings" w:cs="Times New Roman"/>
              <w:color w:val="000000"/>
              <w:sz w:val="28"/>
              <w:szCs w:val="28"/>
            </w:rPr>
            <w:id w:val="-770399047"/>
            <w14:checkbox>
              <w14:checked w14:val="0"/>
              <w14:checkedState w14:val="2612" w14:font="Arial"/>
              <w14:uncheckedState w14:val="2610" w14:font="Arial"/>
            </w14:checkbox>
          </w:sdtPr>
          <w:sdtEndPr/>
          <w:sdtContent>
            <w:tc>
              <w:tcPr>
                <w:tcW w:w="11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B66CE6C" w14:textId="77777777" w:rsidR="007E2FED" w:rsidRPr="007E2FED" w:rsidRDefault="007E2FED" w:rsidP="007E2FED">
                <w:pPr>
                  <w:spacing w:after="0" w:line="240" w:lineRule="auto"/>
                  <w:jc w:val="right"/>
                  <w:rPr>
                    <w:rFonts w:ascii="Wingdings" w:eastAsia="Times New Roman" w:hAnsi="Wingdings" w:cs="Times New Roman"/>
                    <w:color w:val="000000"/>
                    <w:sz w:val="24"/>
                    <w:szCs w:val="24"/>
                  </w:rPr>
                </w:pPr>
                <w:r w:rsidRPr="007E2FED">
                  <w:rPr>
                    <w:rFonts w:ascii="MS Gothic" w:eastAsia="MS Gothic" w:hAnsi="Wingdings" w:cs="Times New Roman" w:hint="eastAsia"/>
                    <w:color w:val="000000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2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9DF60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Thi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thoảng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B2D0F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2FED" w:rsidRPr="007E2FED" w14:paraId="2FAEB5E5" w14:textId="77777777" w:rsidTr="007E2FED">
        <w:trPr>
          <w:trHeight w:val="41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FAFC9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76FB0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484B9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đảm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:…………………………….</w:t>
            </w:r>
          </w:p>
        </w:tc>
        <w:sdt>
          <w:sdtPr>
            <w:rPr>
              <w:rFonts w:ascii="Wingdings" w:eastAsia="Times New Roman" w:hAnsi="Wingdings" w:cs="Times New Roman"/>
              <w:color w:val="000000"/>
              <w:sz w:val="28"/>
              <w:szCs w:val="28"/>
            </w:rPr>
            <w:id w:val="-1127466880"/>
            <w14:checkbox>
              <w14:checked w14:val="0"/>
              <w14:checkedState w14:val="2612" w14:font="Arial"/>
              <w14:uncheckedState w14:val="2610" w14:font="Arial"/>
            </w14:checkbox>
          </w:sdtPr>
          <w:sdtEndPr/>
          <w:sdtContent>
            <w:tc>
              <w:tcPr>
                <w:tcW w:w="11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AF47DD5" w14:textId="77777777" w:rsidR="007E2FED" w:rsidRPr="007E2FED" w:rsidRDefault="007E2FED" w:rsidP="007E2FED">
                <w:pPr>
                  <w:spacing w:after="0" w:line="240" w:lineRule="auto"/>
                  <w:jc w:val="right"/>
                  <w:rPr>
                    <w:rFonts w:ascii="Wingdings" w:eastAsia="Times New Roman" w:hAnsi="Wingdings" w:cs="Times New Roman"/>
                    <w:color w:val="000000"/>
                    <w:sz w:val="24"/>
                    <w:szCs w:val="24"/>
                  </w:rPr>
                </w:pPr>
                <w:r w:rsidRPr="007E2FED">
                  <w:rPr>
                    <w:rFonts w:ascii="MS Gothic" w:eastAsia="MS Gothic" w:hAnsi="Wingdings" w:cs="Times New Roman" w:hint="eastAsia"/>
                    <w:color w:val="000000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2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C18F1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xuyên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590BF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2FED" w:rsidRPr="007E2FED" w14:paraId="6386E69D" w14:textId="77777777" w:rsidTr="007E2FED">
        <w:trPr>
          <w:trHeight w:val="109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4E91B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FA59E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1A56C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3DFFF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52994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8FAD7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BEF68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C58CC" w14:textId="77777777" w:rsidR="007E2FED" w:rsidRPr="007E2FED" w:rsidRDefault="007E2FED" w:rsidP="007E2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7793B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28E39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FED" w:rsidRPr="007E2FED" w14:paraId="6A98769F" w14:textId="77777777" w:rsidTr="007E2FED">
        <w:trPr>
          <w:trHeight w:val="357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A00EF" w14:textId="77777777" w:rsidR="007E2FED" w:rsidRPr="007E2FED" w:rsidRDefault="007E2FED" w:rsidP="007E2FED">
            <w:pPr>
              <w:spacing w:after="0" w:line="240" w:lineRule="auto"/>
              <w:ind w:right="-58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3 - </w:t>
            </w:r>
          </w:p>
        </w:tc>
        <w:tc>
          <w:tcPr>
            <w:tcW w:w="2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299E1" w14:textId="77777777" w:rsidR="007E2FED" w:rsidRPr="007E2FED" w:rsidRDefault="007E2FED" w:rsidP="007E2FED">
            <w:pPr>
              <w:spacing w:after="0" w:line="240" w:lineRule="auto"/>
              <w:ind w:left="276" w:right="-787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Tình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trạng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chính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62A66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566D9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73380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F96D4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A4158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B040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B5495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FED" w:rsidRPr="007E2FED" w14:paraId="65DDB56A" w14:textId="77777777" w:rsidTr="007E2FED">
        <w:trPr>
          <w:trHeight w:val="38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BAF31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394CDE31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TT</w:t>
            </w:r>
          </w:p>
        </w:tc>
        <w:tc>
          <w:tcPr>
            <w:tcW w:w="3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center"/>
            <w:hideMark/>
          </w:tcPr>
          <w:p w14:paraId="54F4CD26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Phải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47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center"/>
            <w:hideMark/>
          </w:tcPr>
          <w:p w14:paraId="4E6F125B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Dự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kiến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tại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báo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cáo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(VNĐ)</w:t>
            </w: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noWrap/>
            <w:vAlign w:val="center"/>
            <w:hideMark/>
          </w:tcPr>
          <w:p w14:paraId="162007F3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7E2FED" w:rsidRPr="007E2FED" w14:paraId="5ED39716" w14:textId="77777777" w:rsidTr="009C75B5">
        <w:trPr>
          <w:trHeight w:val="38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58FEF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F70EE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0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41A3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ngân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4736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EE8B2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1F6BD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2FED" w:rsidRPr="007E2FED" w14:paraId="73A7F3E0" w14:textId="77777777" w:rsidTr="009C75B5">
        <w:trPr>
          <w:trHeight w:val="38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80C84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28E1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45DFC35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VN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4723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736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C0F1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08C01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2FED" w:rsidRPr="007E2FED" w14:paraId="08917CA8" w14:textId="77777777" w:rsidTr="007E2FED">
        <w:trPr>
          <w:trHeight w:val="38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3DFB3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98B4C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E86F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4736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EADB0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A9F7B9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2FED" w:rsidRPr="007E2FED" w14:paraId="027A8A66" w14:textId="77777777" w:rsidTr="007E2FED">
        <w:trPr>
          <w:trHeight w:val="38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7E3AA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D829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01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69D8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736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7237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716D4B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2FED" w:rsidRPr="007E2FED" w14:paraId="3B0F9AD3" w14:textId="77777777" w:rsidTr="007E2FED">
        <w:trPr>
          <w:trHeight w:val="38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C2EB7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8FD24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545D0A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47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2385A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B8A7F2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2FED" w:rsidRPr="007E2FED" w14:paraId="3E02023A" w14:textId="77777777" w:rsidTr="007E2FED">
        <w:trPr>
          <w:trHeight w:val="248"/>
        </w:trPr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3550F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31A6E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9E312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92611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6562F" w14:textId="77777777" w:rsidR="007E2FED" w:rsidRPr="007E2FED" w:rsidRDefault="007E2FED" w:rsidP="007E2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51428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2F627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A3C24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FED" w:rsidRPr="007E2FED" w14:paraId="54010485" w14:textId="77777777" w:rsidTr="007E2FED">
        <w:trPr>
          <w:trHeight w:val="357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C3A0B" w14:textId="77777777" w:rsidR="007E2FED" w:rsidRPr="007E2FED" w:rsidRDefault="007E2FED" w:rsidP="007E2FED">
            <w:pPr>
              <w:spacing w:after="0" w:line="240" w:lineRule="auto"/>
              <w:ind w:right="-49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4 - </w:t>
            </w:r>
          </w:p>
        </w:tc>
        <w:tc>
          <w:tcPr>
            <w:tcW w:w="3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BA311" w14:textId="77777777" w:rsidR="007E2FED" w:rsidRPr="007E2FED" w:rsidRDefault="007E2FED" w:rsidP="007E2FED">
            <w:pPr>
              <w:tabs>
                <w:tab w:val="left" w:pos="3411"/>
              </w:tabs>
              <w:spacing w:after="0" w:line="240" w:lineRule="auto"/>
              <w:ind w:left="27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Đề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nghị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Phòng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Kinh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doanh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BB2BF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50E9E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EBD4E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478F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2F3EB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45657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FED" w:rsidRPr="007E2FED" w14:paraId="22CC5398" w14:textId="77777777" w:rsidTr="007E2FED">
        <w:trPr>
          <w:trHeight w:val="38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75601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B4F97" w14:textId="77777777" w:rsidR="007E2FED" w:rsidRPr="007E2FED" w:rsidRDefault="007E2FED" w:rsidP="007E2FED">
            <w:pPr>
              <w:spacing w:after="0" w:line="240" w:lineRule="auto"/>
              <w:jc w:val="right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</w:t>
            </w:r>
          </w:p>
        </w:tc>
        <w:tc>
          <w:tcPr>
            <w:tcW w:w="42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9048F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Tiếp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tục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phối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0BE56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2C1A8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C30C1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75D83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B5F1A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FED" w:rsidRPr="007E2FED" w14:paraId="24C604CF" w14:textId="77777777" w:rsidTr="007E2FED">
        <w:trPr>
          <w:trHeight w:val="38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FBE52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509EF" w14:textId="77777777" w:rsidR="007E2FED" w:rsidRPr="007E2FED" w:rsidRDefault="007E2FED" w:rsidP="007E2FED">
            <w:pPr>
              <w:spacing w:after="0" w:line="240" w:lineRule="auto"/>
              <w:jc w:val="right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</w:t>
            </w:r>
          </w:p>
        </w:tc>
        <w:tc>
          <w:tcPr>
            <w:tcW w:w="42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AEDDE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Loại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bỏ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khỏi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Danh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phối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2188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74DFB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3521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E0D81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8DF28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FED" w:rsidRPr="007E2FED" w14:paraId="1E528D88" w14:textId="77777777" w:rsidTr="007E2FED">
        <w:trPr>
          <w:trHeight w:val="38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335AA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EAB01" w14:textId="77777777" w:rsidR="007E2FED" w:rsidRPr="007E2FED" w:rsidRDefault="007E2FED" w:rsidP="007E2FED">
            <w:pPr>
              <w:spacing w:after="0" w:line="240" w:lineRule="auto"/>
              <w:jc w:val="right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  <w:r w:rsidRPr="007E2FED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</w:t>
            </w:r>
          </w:p>
        </w:tc>
        <w:tc>
          <w:tcPr>
            <w:tcW w:w="191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2FC97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  <w:r w:rsidRPr="007E2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18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F0DB50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1A5737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0B9F1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A07AC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5495E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C8CF7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8B633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FED" w:rsidRPr="007E2FED" w14:paraId="333E221E" w14:textId="77777777" w:rsidTr="007E2FED">
        <w:trPr>
          <w:trHeight w:val="315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0C6D6D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57CED253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467B14A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9093662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178008E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3BA0ED8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3D84459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AC2AF93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9D65872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F0BD02C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FED" w:rsidRPr="007E2FED" w14:paraId="2205397E" w14:textId="77777777" w:rsidTr="007E2FED">
        <w:trPr>
          <w:trHeight w:val="315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FB5BB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7CDBC928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6C0F80C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3F8A939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580A068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296B888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B3211E5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AE56BE3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E68BA4F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2C0302F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FED" w:rsidRPr="007E2FED" w14:paraId="7CC62ADE" w14:textId="77777777" w:rsidTr="007E2FED">
        <w:trPr>
          <w:trHeight w:val="315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B5604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FAD9F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8241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5DB1E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3F021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000D8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D5D06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68100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FC454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9093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FED" w:rsidRPr="007E2FED" w14:paraId="0923588C" w14:textId="77777777" w:rsidTr="007E2FED">
        <w:trPr>
          <w:trHeight w:val="315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79430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CD3EB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TRƯỞNG PHÒNG KINH DOANH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AE073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15BD8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D2C90" w14:textId="77777777" w:rsidR="007E2FED" w:rsidRPr="007E2FED" w:rsidRDefault="007E2FED" w:rsidP="007E2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2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 ĐÁNH GIÁ</w:t>
            </w:r>
          </w:p>
        </w:tc>
      </w:tr>
    </w:tbl>
    <w:p w14:paraId="2C08AA3C" w14:textId="77777777" w:rsidR="00340EE2" w:rsidRPr="00973F17" w:rsidRDefault="002935A8" w:rsidP="009D6AC1">
      <w:pPr>
        <w:rPr>
          <w:rFonts w:ascii="Times New Roman" w:hAnsi="Times New Roman" w:cs="Times New Roman"/>
          <w:sz w:val="24"/>
          <w:szCs w:val="24"/>
        </w:rPr>
      </w:pPr>
    </w:p>
    <w:sectPr w:rsidR="00340EE2" w:rsidRPr="00973F17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419DD" w14:textId="77777777" w:rsidR="002935A8" w:rsidRDefault="002935A8" w:rsidP="005F3669">
      <w:pPr>
        <w:spacing w:after="0" w:line="240" w:lineRule="auto"/>
      </w:pPr>
      <w:r>
        <w:separator/>
      </w:r>
    </w:p>
  </w:endnote>
  <w:endnote w:type="continuationSeparator" w:id="0">
    <w:p w14:paraId="6E5D0149" w14:textId="77777777" w:rsidR="002935A8" w:rsidRDefault="002935A8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8ACDA1" w14:textId="77777777" w:rsidR="00B2048B" w:rsidRDefault="00B204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137653" w14:textId="7EBB01DA"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thép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Việt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Nhật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B204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B204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07AF4F1C" w14:textId="7B4FDD3D" w:rsidR="006B68B0" w:rsidRPr="006B68B0" w:rsidRDefault="009C47FA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>
      <w:rPr>
        <w:rFonts w:ascii="Times New Roman" w:hAnsi="Times New Roman" w:cs="Times New Roman"/>
        <w:i/>
        <w:sz w:val="20"/>
        <w:szCs w:val="20"/>
      </w:rPr>
      <w:t>Rv</w:t>
    </w:r>
    <w:proofErr w:type="spellEnd"/>
    <w:r>
      <w:rPr>
        <w:rFonts w:ascii="Times New Roman" w:hAnsi="Times New Roman" w:cs="Times New Roman"/>
        <w:i/>
        <w:sz w:val="20"/>
        <w:szCs w:val="20"/>
      </w:rPr>
      <w:t>: 01/02/2016 - 02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E8640" w14:textId="77777777" w:rsidR="00B2048B" w:rsidRDefault="00B20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2ED2E6" w14:textId="77777777" w:rsidR="002935A8" w:rsidRDefault="002935A8" w:rsidP="005F3669">
      <w:pPr>
        <w:spacing w:after="0" w:line="240" w:lineRule="auto"/>
      </w:pPr>
      <w:r>
        <w:separator/>
      </w:r>
    </w:p>
  </w:footnote>
  <w:footnote w:type="continuationSeparator" w:id="0">
    <w:p w14:paraId="226D8DEA" w14:textId="77777777" w:rsidR="002935A8" w:rsidRDefault="002935A8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C3A7E" w14:textId="77777777" w:rsidR="00B2048B" w:rsidRDefault="00B204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435" w:type="dxa"/>
      <w:tblInd w:w="-63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5"/>
      <w:gridCol w:w="4050"/>
      <w:gridCol w:w="3330"/>
    </w:tblGrid>
    <w:tr w:rsidR="009C47FA" w:rsidRPr="00226576" w14:paraId="5BBADE0D" w14:textId="77777777" w:rsidTr="009C47FA">
      <w:tc>
        <w:tcPr>
          <w:tcW w:w="3055" w:type="dxa"/>
        </w:tcPr>
        <w:p w14:paraId="3F5FBD19" w14:textId="3DF4388B" w:rsidR="009C47FA" w:rsidRPr="000B1655" w:rsidRDefault="00B2048B" w:rsidP="009C47FA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5D2A0CA1" wp14:editId="5A334C52">
                <wp:extent cx="788406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6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  <w:r w:rsidR="009C47FA">
            <w:rPr>
              <w:sz w:val="24"/>
              <w:szCs w:val="24"/>
              <w:lang w:val="en-US"/>
            </w:rPr>
            <w:t xml:space="preserve">   </w:t>
          </w:r>
        </w:p>
      </w:tc>
      <w:tc>
        <w:tcPr>
          <w:tcW w:w="4050" w:type="dxa"/>
          <w:vAlign w:val="bottom"/>
        </w:tcPr>
        <w:p w14:paraId="22CF067F" w14:textId="36056381" w:rsidR="009C47FA" w:rsidRDefault="009C47FA" w:rsidP="009C47FA">
          <w:pPr>
            <w:pStyle w:val="Header"/>
            <w:jc w:val="center"/>
            <w:rPr>
              <w:color w:val="808080" w:themeColor="background1" w:themeShade="80"/>
              <w:sz w:val="20"/>
              <w:szCs w:val="20"/>
            </w:rPr>
          </w:pPr>
        </w:p>
      </w:tc>
      <w:tc>
        <w:tcPr>
          <w:tcW w:w="3330" w:type="dxa"/>
          <w:vAlign w:val="bottom"/>
        </w:tcPr>
        <w:p w14:paraId="56E64A3D" w14:textId="3E5A21CA" w:rsidR="009C47FA" w:rsidRPr="00226576" w:rsidRDefault="009C47FA" w:rsidP="005F3669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>M02</w:t>
          </w:r>
          <w:r w:rsidRPr="00102E89">
            <w:rPr>
              <w:color w:val="808080" w:themeColor="background1" w:themeShade="80"/>
              <w:sz w:val="20"/>
              <w:szCs w:val="20"/>
              <w:lang w:val="en-US"/>
            </w:rPr>
            <w:t>-</w:t>
          </w:r>
          <w:r>
            <w:rPr>
              <w:color w:val="808080" w:themeColor="background1" w:themeShade="80"/>
              <w:sz w:val="20"/>
              <w:szCs w:val="20"/>
              <w:lang w:val="en-US"/>
            </w:rPr>
            <w:t>NS-QT-01</w:t>
          </w:r>
        </w:p>
      </w:tc>
    </w:tr>
  </w:tbl>
  <w:p w14:paraId="2AE57509" w14:textId="77777777"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2503D" w14:textId="77777777" w:rsidR="00B2048B" w:rsidRDefault="00B204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ED"/>
    <w:rsid w:val="000A342E"/>
    <w:rsid w:val="001915A9"/>
    <w:rsid w:val="00232580"/>
    <w:rsid w:val="00251B3D"/>
    <w:rsid w:val="002935A8"/>
    <w:rsid w:val="002A32CF"/>
    <w:rsid w:val="003055B1"/>
    <w:rsid w:val="004440A3"/>
    <w:rsid w:val="00452DEB"/>
    <w:rsid w:val="004D60AF"/>
    <w:rsid w:val="004F3CBF"/>
    <w:rsid w:val="005F3669"/>
    <w:rsid w:val="00604194"/>
    <w:rsid w:val="006349F4"/>
    <w:rsid w:val="006B68B0"/>
    <w:rsid w:val="006D320F"/>
    <w:rsid w:val="007027E3"/>
    <w:rsid w:val="007957CC"/>
    <w:rsid w:val="007D7B80"/>
    <w:rsid w:val="007E2FED"/>
    <w:rsid w:val="00973F17"/>
    <w:rsid w:val="00976DAA"/>
    <w:rsid w:val="009C47FA"/>
    <w:rsid w:val="009C75B5"/>
    <w:rsid w:val="009D6AC1"/>
    <w:rsid w:val="009E25FD"/>
    <w:rsid w:val="009E288C"/>
    <w:rsid w:val="00A7525C"/>
    <w:rsid w:val="00B2048B"/>
    <w:rsid w:val="00BD77F5"/>
    <w:rsid w:val="00C16177"/>
    <w:rsid w:val="00C84FDB"/>
    <w:rsid w:val="00D833E1"/>
    <w:rsid w:val="00E06D99"/>
    <w:rsid w:val="00E23BF0"/>
    <w:rsid w:val="00E50DC8"/>
    <w:rsid w:val="00F30885"/>
    <w:rsid w:val="00F3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4309E"/>
  <w15:chartTrackingRefBased/>
  <w15:docId w15:val="{A5A2094D-9C69-4AAC-82BC-6BA1A430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3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16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Pham Thi Kim Ngan</cp:lastModifiedBy>
  <cp:revision>8</cp:revision>
  <dcterms:created xsi:type="dcterms:W3CDTF">2016-01-04T02:02:00Z</dcterms:created>
  <dcterms:modified xsi:type="dcterms:W3CDTF">2018-06-20T08:02:00Z</dcterms:modified>
</cp:coreProperties>
</file>