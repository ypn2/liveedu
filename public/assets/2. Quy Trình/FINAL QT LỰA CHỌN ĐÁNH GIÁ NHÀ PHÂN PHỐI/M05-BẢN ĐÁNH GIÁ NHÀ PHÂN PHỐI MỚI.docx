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233F6" w14:textId="77777777" w:rsidR="0047296F" w:rsidRDefault="0047296F" w:rsidP="00472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 ĐÁNH GIÁ NHÀ PHÂN PHỐI MỚI</w:t>
      </w:r>
    </w:p>
    <w:p w14:paraId="04F0531D" w14:textId="77777777" w:rsidR="0047296F" w:rsidRDefault="0047296F" w:rsidP="004729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2B144D9" w14:textId="587470D6" w:rsidR="0047296F" w:rsidRPr="0047296F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47296F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Bản đánh giá này được thực hiện tại thời điểm:</w:t>
      </w:r>
      <w:r w:rsidRPr="003C49E8">
        <w:rPr>
          <w:rFonts w:ascii="Times New Roman" w:eastAsia="Times New Roman" w:hAnsi="Times New Roman" w:cs="Times New Roman"/>
          <w:bCs/>
          <w:i/>
          <w:iCs/>
          <w:color w:val="000000"/>
        </w:rPr>
        <w:t>…………………………</w:t>
      </w:r>
      <w:r w:rsidR="00185329" w:rsidRPr="003C49E8">
        <w:rPr>
          <w:rFonts w:ascii="Times New Roman" w:eastAsia="Times New Roman" w:hAnsi="Times New Roman" w:cs="Times New Roman"/>
          <w:bCs/>
          <w:i/>
          <w:iCs/>
          <w:color w:val="000000"/>
        </w:rPr>
        <w:t>…………………………</w:t>
      </w:r>
      <w:r w:rsidR="003C49E8">
        <w:rPr>
          <w:rFonts w:ascii="Times New Roman" w:eastAsia="Times New Roman" w:hAnsi="Times New Roman" w:cs="Times New Roman"/>
          <w:bCs/>
          <w:i/>
          <w:iCs/>
          <w:color w:val="000000"/>
        </w:rPr>
        <w:t>………..</w:t>
      </w:r>
    </w:p>
    <w:p w14:paraId="35AAECFC" w14:textId="77777777" w:rsidR="0047296F" w:rsidRPr="0047296F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1- Thông tin chung:</w:t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79524334" w14:textId="77777777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1.1- Ngày thành lập: …………………………………………………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………………...</w:t>
      </w:r>
    </w:p>
    <w:p w14:paraId="63E922EA" w14:textId="0A99A5DD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1.2- Loại hình doanh nghiệp: ………………………………………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</w:t>
      </w:r>
      <w:r w:rsidR="003C49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..</w:t>
      </w:r>
    </w:p>
    <w:p w14:paraId="01ED631F" w14:textId="1CFF562C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1.3- Phạm vi kinh doanh: ……………………………………………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</w:t>
      </w:r>
      <w:r w:rsidR="003C49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</w:t>
      </w:r>
    </w:p>
    <w:p w14:paraId="0B005643" w14:textId="77777777" w:rsidR="0047296F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1.4- Địa chỉ đăng</w:t>
      </w:r>
      <w:bookmarkStart w:id="0" w:name="_GoBack"/>
      <w:bookmarkEnd w:id="0"/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ký: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…………………………………………………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……………….</w:t>
      </w:r>
    </w:p>
    <w:p w14:paraId="26F9EC16" w14:textId="77777777" w:rsidR="00BE4D29" w:rsidRPr="0047296F" w:rsidRDefault="00BE4D29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E2C4C0" w14:textId="77777777" w:rsidR="0047296F" w:rsidRPr="0047296F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2- Vốn và tài sản: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02A2D042" w14:textId="77777777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2.1  Vốn đăng ký/điều lệ: …………………………………………….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..........................</w:t>
      </w:r>
    </w:p>
    <w:p w14:paraId="3B1C2F52" w14:textId="06199750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2.2  Giá trị tài sản doanh nghiệp: ……………………………………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……………….</w:t>
      </w:r>
      <w:r w:rsidR="003C49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..</w:t>
      </w:r>
    </w:p>
    <w:p w14:paraId="4350313C" w14:textId="77777777" w:rsidR="0047296F" w:rsidRPr="00B65350" w:rsidRDefault="0047296F" w:rsidP="00A219B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Trong đó: Giá trị Bất động sản theo danh sách đính kèm và ghi chú rõ những tài sản đã thế chấp.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767DB079" w14:textId="1856BBAA" w:rsidR="00A219BE" w:rsidRPr="00B65350" w:rsidRDefault="0047296F" w:rsidP="00A219BE">
      <w:pPr>
        <w:spacing w:after="0" w:line="240" w:lineRule="auto"/>
        <w:ind w:left="720" w:hanging="6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2.3  Giá trị Tài sản của Chủ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doanh nghiệp/cổ đông chính: …………………………</w:t>
      </w:r>
      <w:r w:rsidR="003C49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</w:t>
      </w:r>
    </w:p>
    <w:p w14:paraId="4EE7FE74" w14:textId="77777777" w:rsidR="00BE4D29" w:rsidRPr="00B65350" w:rsidRDefault="0047296F" w:rsidP="00A219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 đó: Giá trị Bất động sản theo danh sách đính kèm và ghi chú rõ những tài sản đã thế chấp.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35198294" w14:textId="77777777" w:rsidR="0047296F" w:rsidRPr="0047296F" w:rsidRDefault="0047296F" w:rsidP="00A219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EB34AD2" w14:textId="77777777" w:rsidR="00A219BE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3- Tình hình công nợ:</w:t>
      </w:r>
      <w:r w:rsidR="00A21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A219BE"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21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</w:t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Tại thời điểm báo c</w:t>
      </w:r>
      <w:r w:rsidR="00A21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áo</w:t>
      </w:r>
    </w:p>
    <w:p w14:paraId="2F4A3913" w14:textId="53CEA934" w:rsidR="0047296F" w:rsidRPr="00B65350" w:rsidRDefault="0047296F" w:rsidP="00A219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3.1  Nợ phải trả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………………………………………</w:t>
      </w:r>
      <w:r w:rsidR="003C49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</w:t>
      </w:r>
    </w:p>
    <w:p w14:paraId="4D7C5F20" w14:textId="3A3E1558" w:rsidR="0047296F" w:rsidRPr="00B65350" w:rsidRDefault="00A219BE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47296F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Nợ vay ngân hàng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="0047296F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………………………………………</w:t>
      </w:r>
      <w:r w:rsidR="00185329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3C49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75A2492" w14:textId="6B03E8C0" w:rsidR="0047296F" w:rsidRPr="00B65350" w:rsidRDefault="00A219BE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47296F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Nợ khác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                                                  ………………………………………</w:t>
      </w:r>
      <w:r w:rsidR="003C49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...</w:t>
      </w:r>
    </w:p>
    <w:p w14:paraId="1839B5A1" w14:textId="5EC900C6" w:rsidR="00A219BE" w:rsidRPr="00B65350" w:rsidRDefault="00A219BE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47296F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3.2  Nợ phải 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thu:                                          ………………………………………</w:t>
      </w:r>
      <w:r w:rsidR="003C49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</w:t>
      </w:r>
    </w:p>
    <w:p w14:paraId="78F9AAFD" w14:textId="77777777" w:rsidR="00BE4D29" w:rsidRPr="00B65350" w:rsidRDefault="00A219BE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(Ghi rõ nợ khó đòi nếu có)</w:t>
      </w:r>
      <w:r w:rsidR="0047296F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47296F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1D21B362" w14:textId="77777777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30EB79AA" w14:textId="77777777" w:rsidR="00A219BE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4- Sản lượng tiêu thụ (3 năm gần nhất):</w:t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21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Năm 1</w:t>
      </w:r>
      <w:r w:rsidR="00A21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21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Năm 2</w:t>
      </w:r>
      <w:r w:rsidR="00A21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21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Năm 3</w:t>
      </w:r>
    </w:p>
    <w:p w14:paraId="54A73809" w14:textId="726FE0E8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4.1  Nhà máy A (Tấn)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..……..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………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………</w:t>
      </w:r>
    </w:p>
    <w:p w14:paraId="2E1DA3D6" w14:textId="49141832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4.2 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Nhà máy B (T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ấn)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4.3 </w:t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Tổng tiêu thụ (T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ấn)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……....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219BE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</w:t>
      </w:r>
    </w:p>
    <w:p w14:paraId="4223182B" w14:textId="77777777" w:rsidR="00BE4D29" w:rsidRPr="00B65350" w:rsidRDefault="00BE4D29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62F1C7" w14:textId="77777777" w:rsidR="0047296F" w:rsidRPr="0047296F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5- Mạng lưới kinh doanh thép:</w:t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09E23610" w14:textId="77777777" w:rsidR="00A219BE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(Cụ thể theo khu vực, địa bàn, khách hàng - nêu rõ khả năng của các khách hàng,….)</w:t>
      </w:r>
    </w:p>
    <w:p w14:paraId="4640C453" w14:textId="77777777" w:rsidR="0047296F" w:rsidRDefault="00A219BE" w:rsidP="00A219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B88D0D" w14:textId="77777777" w:rsidR="00BE4D29" w:rsidRPr="0047296F" w:rsidRDefault="00BE4D29" w:rsidP="00A219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0810F3" w14:textId="77777777" w:rsidR="0047296F" w:rsidRDefault="0047296F" w:rsidP="00A219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29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6- Các vấn đề khác:</w:t>
      </w:r>
    </w:p>
    <w:p w14:paraId="0C7F2355" w14:textId="77777777" w:rsidR="00A219BE" w:rsidRPr="00B65350" w:rsidRDefault="00A219BE" w:rsidP="00A219B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47B1A79" w14:textId="77777777" w:rsidR="00D34E8B" w:rsidRPr="0047296F" w:rsidRDefault="00D34E8B" w:rsidP="00A219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B335FB" w14:textId="77777777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Đề xuất của Phòng Kinh doanh</w:t>
      </w:r>
      <w:r w:rsidR="00185329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532A7D21" w14:textId="77777777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</w:rPr>
          <w:id w:val="-399287220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185329" w:rsidRPr="00B65350">
            <w:rPr>
              <w:rFonts w:ascii="MS Gothic" w:eastAsia="MS Gothic" w:hAnsi="MS Gothic" w:cs="Times New Roman" w:hint="eastAsia"/>
              <w:bCs/>
              <w:color w:val="000000"/>
              <w:sz w:val="24"/>
              <w:szCs w:val="24"/>
            </w:rPr>
            <w:t>☐</w:t>
          </w:r>
        </w:sdtContent>
      </w:sdt>
      <w:r w:rsidR="00185329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 Nhà phân phối của Công ty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200F3582" w14:textId="77777777" w:rsidR="0047296F" w:rsidRPr="00B65350" w:rsidRDefault="0047296F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</w:rPr>
          <w:id w:val="45961730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185329" w:rsidRPr="00B65350">
            <w:rPr>
              <w:rFonts w:ascii="MS Gothic" w:eastAsia="MS Gothic" w:hAnsi="MS Gothic" w:cs="Times New Roman" w:hint="eastAsia"/>
              <w:bCs/>
              <w:color w:val="000000"/>
              <w:sz w:val="24"/>
              <w:szCs w:val="24"/>
            </w:rPr>
            <w:t>☐</w:t>
          </w:r>
        </w:sdtContent>
      </w:sdt>
      <w:r w:rsidR="00185329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Không được lựa chọn </w:t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02847088" w14:textId="77777777" w:rsidR="0047296F" w:rsidRPr="0047296F" w:rsidRDefault="0047296F" w:rsidP="001853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</w:rPr>
          <w:id w:val="-1162074241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185329" w:rsidRPr="00B65350">
            <w:rPr>
              <w:rFonts w:ascii="MS Gothic" w:eastAsia="MS Gothic" w:hAnsi="MS Gothic" w:cs="Times New Roman" w:hint="eastAsia"/>
              <w:bCs/>
              <w:color w:val="000000"/>
              <w:sz w:val="24"/>
              <w:szCs w:val="24"/>
            </w:rPr>
            <w:t>☐</w:t>
          </w:r>
        </w:sdtContent>
      </w:sdt>
      <w:r w:rsidR="00185329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Đề xuất khác:</w:t>
      </w:r>
      <w:r w:rsidR="00185329" w:rsidRPr="00B653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………………………………………………………………..</w:t>
      </w:r>
    </w:p>
    <w:p w14:paraId="2DDDBCA4" w14:textId="77777777" w:rsidR="00185329" w:rsidRDefault="00185329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9AB201" w14:textId="77777777" w:rsidR="00BE4D29" w:rsidRDefault="00BE4D29" w:rsidP="004729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65350" w14:paraId="56427B10" w14:textId="77777777" w:rsidTr="00B65350">
        <w:tc>
          <w:tcPr>
            <w:tcW w:w="3096" w:type="dxa"/>
          </w:tcPr>
          <w:p w14:paraId="491EBD2A" w14:textId="3C853DE0" w:rsidR="00B65350" w:rsidRPr="00B65350" w:rsidRDefault="00B65350" w:rsidP="00B65350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65350">
              <w:rPr>
                <w:rFonts w:cs="Times New Roman"/>
                <w:b/>
                <w:sz w:val="24"/>
                <w:szCs w:val="24"/>
                <w:lang w:val="en-US"/>
              </w:rPr>
              <w:t>TP. KINH DOANH</w:t>
            </w:r>
          </w:p>
        </w:tc>
        <w:tc>
          <w:tcPr>
            <w:tcW w:w="3096" w:type="dxa"/>
          </w:tcPr>
          <w:p w14:paraId="3B4BCE66" w14:textId="5EA38873" w:rsidR="00B65350" w:rsidRPr="00B65350" w:rsidRDefault="00B65350" w:rsidP="00B65350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65350">
              <w:rPr>
                <w:rFonts w:cs="Times New Roman"/>
                <w:b/>
                <w:sz w:val="24"/>
                <w:szCs w:val="24"/>
                <w:lang w:val="en-US"/>
              </w:rPr>
              <w:t>P. TCKT</w:t>
            </w:r>
          </w:p>
        </w:tc>
        <w:tc>
          <w:tcPr>
            <w:tcW w:w="3096" w:type="dxa"/>
          </w:tcPr>
          <w:p w14:paraId="6639E63C" w14:textId="6E3E5BBE" w:rsidR="00B65350" w:rsidRPr="00B65350" w:rsidRDefault="00B65350" w:rsidP="00B65350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65350">
              <w:rPr>
                <w:rFonts w:cs="Times New Roman"/>
                <w:b/>
                <w:sz w:val="24"/>
                <w:szCs w:val="24"/>
                <w:lang w:val="en-US"/>
              </w:rPr>
              <w:t>NGƯỜI ĐÁNH GIÁ</w:t>
            </w:r>
          </w:p>
        </w:tc>
      </w:tr>
    </w:tbl>
    <w:p w14:paraId="7440A601" w14:textId="6F8A9639" w:rsidR="00340EE2" w:rsidRPr="00973F17" w:rsidRDefault="0023018D" w:rsidP="0047296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0EE2" w:rsidRPr="00973F17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CB964" w14:textId="77777777" w:rsidR="0023018D" w:rsidRDefault="0023018D" w:rsidP="005F3669">
      <w:pPr>
        <w:spacing w:after="0" w:line="240" w:lineRule="auto"/>
      </w:pPr>
      <w:r>
        <w:separator/>
      </w:r>
    </w:p>
  </w:endnote>
  <w:endnote w:type="continuationSeparator" w:id="0">
    <w:p w14:paraId="14C86FE0" w14:textId="77777777" w:rsidR="0023018D" w:rsidRDefault="0023018D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C2D30" w14:textId="38841B15"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 w:cs="Times New Roman"/>
        <w:sz w:val="20"/>
        <w:szCs w:val="20"/>
      </w:rPr>
      <w:t>Công ty Cổ phần thép 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801C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801C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C5E7E0E" w14:textId="39D3C28E" w:rsidR="006B68B0" w:rsidRPr="006B68B0" w:rsidRDefault="00937281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Rv: 01/02/2016 - 02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5C101" w14:textId="77777777" w:rsidR="0023018D" w:rsidRDefault="0023018D" w:rsidP="005F3669">
      <w:pPr>
        <w:spacing w:after="0" w:line="240" w:lineRule="auto"/>
      </w:pPr>
      <w:r>
        <w:separator/>
      </w:r>
    </w:p>
  </w:footnote>
  <w:footnote w:type="continuationSeparator" w:id="0">
    <w:p w14:paraId="11E05B7C" w14:textId="77777777" w:rsidR="0023018D" w:rsidRDefault="0023018D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6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8"/>
      <w:gridCol w:w="4500"/>
      <w:gridCol w:w="2520"/>
    </w:tblGrid>
    <w:tr w:rsidR="00937281" w:rsidRPr="00226576" w14:paraId="023DFED1" w14:textId="77777777" w:rsidTr="00937281">
      <w:tc>
        <w:tcPr>
          <w:tcW w:w="2448" w:type="dxa"/>
        </w:tcPr>
        <w:p w14:paraId="69BF464B" w14:textId="3E191E1A" w:rsidR="00937281" w:rsidRPr="000B1655" w:rsidRDefault="002801C2" w:rsidP="00937281">
          <w:pPr>
            <w:pStyle w:val="Header"/>
            <w:rPr>
              <w:sz w:val="24"/>
              <w:szCs w:val="24"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64A4922D" wp14:editId="76632E87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vAlign w:val="bottom"/>
        </w:tcPr>
        <w:p w14:paraId="0B4D993B" w14:textId="19895CEF" w:rsidR="00937281" w:rsidRDefault="00937281" w:rsidP="00937281">
          <w:pPr>
            <w:pStyle w:val="Header"/>
            <w:jc w:val="center"/>
            <w:rPr>
              <w:color w:val="808080" w:themeColor="background1" w:themeShade="80"/>
              <w:sz w:val="20"/>
              <w:szCs w:val="20"/>
            </w:rPr>
          </w:pPr>
        </w:p>
      </w:tc>
      <w:tc>
        <w:tcPr>
          <w:tcW w:w="2520" w:type="dxa"/>
          <w:vAlign w:val="bottom"/>
        </w:tcPr>
        <w:p w14:paraId="69F8A0CE" w14:textId="1B3CEC9A" w:rsidR="00937281" w:rsidRPr="00226576" w:rsidRDefault="00937281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M05</w:t>
          </w:r>
          <w:r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KD-QT-03</w:t>
          </w:r>
        </w:p>
      </w:tc>
    </w:tr>
  </w:tbl>
  <w:p w14:paraId="1F6554B2" w14:textId="77777777"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6F"/>
    <w:rsid w:val="000A342E"/>
    <w:rsid w:val="001112A2"/>
    <w:rsid w:val="00185329"/>
    <w:rsid w:val="0023018D"/>
    <w:rsid w:val="00232580"/>
    <w:rsid w:val="0023487B"/>
    <w:rsid w:val="002801C2"/>
    <w:rsid w:val="002A32CF"/>
    <w:rsid w:val="003C49E8"/>
    <w:rsid w:val="004440A3"/>
    <w:rsid w:val="00452DEB"/>
    <w:rsid w:val="004565CA"/>
    <w:rsid w:val="0047296F"/>
    <w:rsid w:val="004A592F"/>
    <w:rsid w:val="004D60AF"/>
    <w:rsid w:val="004F3CBF"/>
    <w:rsid w:val="00570179"/>
    <w:rsid w:val="005F3669"/>
    <w:rsid w:val="00604194"/>
    <w:rsid w:val="006349F4"/>
    <w:rsid w:val="006B68B0"/>
    <w:rsid w:val="006D320F"/>
    <w:rsid w:val="007957CC"/>
    <w:rsid w:val="007D15CC"/>
    <w:rsid w:val="007D7B80"/>
    <w:rsid w:val="00937281"/>
    <w:rsid w:val="00963537"/>
    <w:rsid w:val="00973F17"/>
    <w:rsid w:val="00976DAA"/>
    <w:rsid w:val="009A060A"/>
    <w:rsid w:val="009D6AC1"/>
    <w:rsid w:val="009E288C"/>
    <w:rsid w:val="00A219BE"/>
    <w:rsid w:val="00A7525C"/>
    <w:rsid w:val="00B65350"/>
    <w:rsid w:val="00BD77F5"/>
    <w:rsid w:val="00BE4D29"/>
    <w:rsid w:val="00C16177"/>
    <w:rsid w:val="00D34E8B"/>
    <w:rsid w:val="00D833E1"/>
    <w:rsid w:val="00E50DC8"/>
    <w:rsid w:val="00F30885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F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.Admin-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51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Pham Thi Kim Ngan</cp:lastModifiedBy>
  <cp:revision>11</cp:revision>
  <dcterms:created xsi:type="dcterms:W3CDTF">2015-12-30T07:15:00Z</dcterms:created>
  <dcterms:modified xsi:type="dcterms:W3CDTF">2018-06-20T08:03:00Z</dcterms:modified>
</cp:coreProperties>
</file>