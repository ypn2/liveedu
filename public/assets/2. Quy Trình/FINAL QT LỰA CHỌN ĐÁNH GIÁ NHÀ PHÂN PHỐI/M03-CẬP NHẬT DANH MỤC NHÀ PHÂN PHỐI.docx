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A2B11" w14:textId="77777777" w:rsidR="00002467" w:rsidRDefault="00002467" w:rsidP="00002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2467">
        <w:rPr>
          <w:rFonts w:ascii="Times New Roman" w:eastAsia="Times New Roman" w:hAnsi="Times New Roman" w:cs="Times New Roman"/>
          <w:b/>
          <w:bCs/>
          <w:sz w:val="24"/>
          <w:szCs w:val="24"/>
        </w:rPr>
        <w:t>CẬP NHẬT DANH MỤC NHÀ PHÂN PHỐI</w:t>
      </w:r>
    </w:p>
    <w:p w14:paraId="55C317D2" w14:textId="77777777" w:rsidR="00002467" w:rsidRDefault="00002467" w:rsidP="00002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Kỳ đánh giá: ……………</w:t>
      </w:r>
    </w:p>
    <w:p w14:paraId="3875BBD1" w14:textId="77777777" w:rsidR="00002467" w:rsidRPr="00002467" w:rsidRDefault="00002467" w:rsidP="000024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Tổng số nhà phân phối trong Danh mục lập đầu năm: ………………………….....</w:t>
      </w:r>
    </w:p>
    <w:p w14:paraId="17B30351" w14:textId="77777777" w:rsidR="00002467" w:rsidRPr="00002467" w:rsidRDefault="00002467" w:rsidP="000024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Tổng số nhà phân phối loại bỏ của kỳ đánh giá: …………………………………..</w:t>
      </w:r>
    </w:p>
    <w:p w14:paraId="4992EB5B" w14:textId="77777777" w:rsidR="00002467" w:rsidRPr="00002467" w:rsidRDefault="00002467" w:rsidP="000024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Tổng số nhà phân phối được bổ của kỳ đánh giá: …………………………………</w:t>
      </w:r>
    </w:p>
    <w:p w14:paraId="245BCCFD" w14:textId="77777777" w:rsidR="00002467" w:rsidRPr="00002467" w:rsidRDefault="00002467" w:rsidP="000024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Tổng số nhà phân phối hiện tại: …………………………………………………...</w:t>
      </w:r>
    </w:p>
    <w:p w14:paraId="70D3D1F6" w14:textId="77777777" w:rsidR="00002467" w:rsidRDefault="00002467" w:rsidP="0000246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2AB239" w14:textId="77777777" w:rsidR="00002467" w:rsidRPr="00002467" w:rsidRDefault="00002467" w:rsidP="0000246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THÔNG TIN NHÀ PHÂN PHỐI LOẠI BỎ</w:t>
      </w:r>
    </w:p>
    <w:tbl>
      <w:tblPr>
        <w:tblW w:w="14763" w:type="dxa"/>
        <w:tblInd w:w="93" w:type="dxa"/>
        <w:tblLook w:val="04A0" w:firstRow="1" w:lastRow="0" w:firstColumn="1" w:lastColumn="0" w:noHBand="0" w:noVBand="1"/>
      </w:tblPr>
      <w:tblGrid>
        <w:gridCol w:w="641"/>
        <w:gridCol w:w="4160"/>
        <w:gridCol w:w="3320"/>
        <w:gridCol w:w="1661"/>
        <w:gridCol w:w="1661"/>
        <w:gridCol w:w="3320"/>
      </w:tblGrid>
      <w:tr w:rsidR="00002467" w:rsidRPr="00002467" w14:paraId="2538D1AF" w14:textId="77777777" w:rsidTr="002C6611">
        <w:trPr>
          <w:trHeight w:val="584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DEE4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B4C9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nhà phân phối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64255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BA360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Điện thoại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7451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</w:rPr>
              <w:t xml:space="preserve">Số TT trong Danh mục NPP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6041E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</w:rPr>
              <w:t>Lý do loại bỏ</w:t>
            </w:r>
          </w:p>
        </w:tc>
      </w:tr>
      <w:tr w:rsidR="00002467" w:rsidRPr="00002467" w14:paraId="6C51E0D5" w14:textId="77777777" w:rsidTr="002C6611">
        <w:trPr>
          <w:trHeight w:val="360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F7CD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230D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090AC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065A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8BCD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320E6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2467" w:rsidRPr="00002467" w14:paraId="61852097" w14:textId="77777777" w:rsidTr="002C6611">
        <w:trPr>
          <w:trHeight w:val="360"/>
        </w:trPr>
        <w:tc>
          <w:tcPr>
            <w:tcW w:w="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3DF2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3C6A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E7DA2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280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2964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5A057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2467" w:rsidRPr="00002467" w14:paraId="7307B70B" w14:textId="77777777" w:rsidTr="002C6611">
        <w:trPr>
          <w:trHeight w:val="360"/>
        </w:trPr>
        <w:tc>
          <w:tcPr>
            <w:tcW w:w="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2BC7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52D9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33BB4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3F62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6806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5645A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2467" w:rsidRPr="00002467" w14:paraId="1C5182C9" w14:textId="77777777" w:rsidTr="002C6611">
        <w:trPr>
          <w:trHeight w:val="360"/>
        </w:trPr>
        <w:tc>
          <w:tcPr>
            <w:tcW w:w="64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25D9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B42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4CA02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900F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676A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930CA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E1324D8" w14:textId="77777777" w:rsidR="00340EE2" w:rsidRDefault="002B3AE2" w:rsidP="009D6AC1">
      <w:pPr>
        <w:rPr>
          <w:rFonts w:ascii="Times New Roman" w:hAnsi="Times New Roman" w:cs="Times New Roman"/>
          <w:sz w:val="24"/>
          <w:szCs w:val="24"/>
        </w:rPr>
      </w:pPr>
    </w:p>
    <w:p w14:paraId="3F796BC7" w14:textId="77777777" w:rsidR="00002467" w:rsidRPr="00002467" w:rsidRDefault="00002467" w:rsidP="000024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2467">
        <w:rPr>
          <w:rFonts w:ascii="Times New Roman" w:eastAsia="Times New Roman" w:hAnsi="Times New Roman" w:cs="Times New Roman"/>
          <w:b/>
          <w:bCs/>
          <w:sz w:val="24"/>
          <w:szCs w:val="24"/>
        </w:rPr>
        <w:t>THÔNG TIN NHÀ PHÂN PHỐI ĐƯỢC BỔ SUNG MỚI</w:t>
      </w:r>
    </w:p>
    <w:tbl>
      <w:tblPr>
        <w:tblW w:w="14775" w:type="dxa"/>
        <w:tblInd w:w="93" w:type="dxa"/>
        <w:tblLook w:val="04A0" w:firstRow="1" w:lastRow="0" w:firstColumn="1" w:lastColumn="0" w:noHBand="0" w:noVBand="1"/>
      </w:tblPr>
      <w:tblGrid>
        <w:gridCol w:w="641"/>
        <w:gridCol w:w="4164"/>
        <w:gridCol w:w="3323"/>
        <w:gridCol w:w="1662"/>
        <w:gridCol w:w="1662"/>
        <w:gridCol w:w="3323"/>
      </w:tblGrid>
      <w:tr w:rsidR="00002467" w:rsidRPr="00002467" w14:paraId="6CBC44E4" w14:textId="77777777" w:rsidTr="002C6611">
        <w:trPr>
          <w:trHeight w:val="600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8E21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4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63DA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nhà phân phối</w:t>
            </w:r>
          </w:p>
        </w:tc>
        <w:tc>
          <w:tcPr>
            <w:tcW w:w="3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07032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0B60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Điện thoại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3A36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</w:rPr>
              <w:t>Thời điểm được lựa chọn là NPP</w:t>
            </w:r>
          </w:p>
        </w:tc>
        <w:tc>
          <w:tcPr>
            <w:tcW w:w="3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82FBD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2467">
              <w:rPr>
                <w:rFonts w:ascii="Times New Roman" w:eastAsia="Times New Roman" w:hAnsi="Times New Roman" w:cs="Times New Roman"/>
                <w:b/>
                <w:bCs/>
              </w:rPr>
              <w:t>Ghi chú</w:t>
            </w:r>
          </w:p>
        </w:tc>
      </w:tr>
      <w:tr w:rsidR="00002467" w:rsidRPr="00002467" w14:paraId="4A2F0B2F" w14:textId="77777777" w:rsidTr="002C6611">
        <w:trPr>
          <w:trHeight w:val="370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D9DD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6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B0A8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2C771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0C8D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302C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4F59A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2467" w:rsidRPr="00002467" w14:paraId="2131ACA0" w14:textId="77777777" w:rsidTr="002C6611">
        <w:trPr>
          <w:trHeight w:val="370"/>
        </w:trPr>
        <w:tc>
          <w:tcPr>
            <w:tcW w:w="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D5AE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241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AAA61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F8A4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AEA2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1247C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2467" w:rsidRPr="00002467" w14:paraId="7B4B8565" w14:textId="77777777" w:rsidTr="002C6611">
        <w:trPr>
          <w:trHeight w:val="370"/>
        </w:trPr>
        <w:tc>
          <w:tcPr>
            <w:tcW w:w="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281B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6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4D33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9A2F9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17A1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47EB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CC056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2467" w:rsidRPr="00002467" w14:paraId="7E6D287F" w14:textId="77777777" w:rsidTr="002C6611">
        <w:trPr>
          <w:trHeight w:val="370"/>
        </w:trPr>
        <w:tc>
          <w:tcPr>
            <w:tcW w:w="64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71F3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6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2D4C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7BB64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ABB2" w14:textId="77777777" w:rsidR="00002467" w:rsidRPr="00002467" w:rsidRDefault="00002467" w:rsidP="0000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8044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C77D0" w14:textId="77777777" w:rsidR="00002467" w:rsidRPr="00002467" w:rsidRDefault="00002467" w:rsidP="00002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CB78A58" w14:textId="77777777" w:rsidR="00002467" w:rsidRDefault="00002467" w:rsidP="000024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….. tháng ….. năm ……..</w:t>
      </w:r>
    </w:p>
    <w:p w14:paraId="684335B2" w14:textId="77777777" w:rsidR="00002467" w:rsidRPr="00002467" w:rsidRDefault="00002467" w:rsidP="00002467">
      <w:pPr>
        <w:ind w:left="108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Người lập</w:t>
      </w:r>
    </w:p>
    <w:sectPr w:rsidR="00002467" w:rsidRPr="00002467" w:rsidSect="000024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0D092" w14:textId="77777777" w:rsidR="002B3AE2" w:rsidRDefault="002B3AE2" w:rsidP="005F3669">
      <w:pPr>
        <w:spacing w:after="0" w:line="240" w:lineRule="auto"/>
      </w:pPr>
      <w:r>
        <w:separator/>
      </w:r>
    </w:p>
  </w:endnote>
  <w:endnote w:type="continuationSeparator" w:id="0">
    <w:p w14:paraId="551907EB" w14:textId="77777777" w:rsidR="002B3AE2" w:rsidRDefault="002B3AE2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6829A" w14:textId="77777777" w:rsidR="00DE0641" w:rsidRDefault="00DE0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00066" w14:textId="168FD00C" w:rsidR="004F3CBF" w:rsidRPr="004F3CBF" w:rsidRDefault="004F3CBF" w:rsidP="00002467">
    <w:pPr>
      <w:pStyle w:val="Footer"/>
    </w:pPr>
    <w:r w:rsidRPr="004F3CBF">
      <w:rPr>
        <w:rFonts w:ascii="Times New Roman" w:hAnsi="Times New Roman" w:cs="Times New Roman"/>
        <w:sz w:val="20"/>
        <w:szCs w:val="20"/>
      </w:rPr>
      <w:t>Công ty Cổ phần thép Việt Nhật</w:t>
    </w:r>
    <w:r>
      <w:rPr>
        <w:rFonts w:ascii="Times New Roman" w:hAnsi="Times New Roman" w:cs="Times New Roman"/>
        <w:sz w:val="24"/>
        <w:szCs w:val="24"/>
      </w:rPr>
      <w:tab/>
    </w:r>
    <w:r w:rsidR="00002467">
      <w:rPr>
        <w:rFonts w:ascii="Times New Roman" w:hAnsi="Times New Roman" w:cs="Times New Roman"/>
        <w:sz w:val="24"/>
        <w:szCs w:val="24"/>
      </w:rPr>
      <w:tab/>
    </w:r>
    <w:r w:rsidR="00002467">
      <w:rPr>
        <w:rFonts w:ascii="Times New Roman" w:hAnsi="Times New Roman" w:cs="Times New Roman"/>
        <w:sz w:val="24"/>
        <w:szCs w:val="24"/>
      </w:rPr>
      <w:tab/>
    </w:r>
    <w:r w:rsidR="00002467">
      <w:rPr>
        <w:rFonts w:ascii="Times New Roman" w:hAnsi="Times New Roman" w:cs="Times New Roman"/>
        <w:sz w:val="24"/>
        <w:szCs w:val="24"/>
      </w:rPr>
      <w:tab/>
    </w:r>
    <w:r w:rsidR="00002467">
      <w:rPr>
        <w:rFonts w:ascii="Times New Roman" w:hAnsi="Times New Roman" w:cs="Times New Roman"/>
        <w:sz w:val="24"/>
        <w:szCs w:val="24"/>
      </w:rPr>
      <w:tab/>
    </w:r>
    <w:r w:rsidR="0000246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E06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E06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07BF604" w14:textId="5A20AC8D" w:rsidR="006B68B0" w:rsidRPr="006B68B0" w:rsidRDefault="002C6611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Rv: 01/02/2016 - 02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1A2C9" w14:textId="77777777" w:rsidR="00DE0641" w:rsidRDefault="00DE0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88888" w14:textId="77777777" w:rsidR="002B3AE2" w:rsidRDefault="002B3AE2" w:rsidP="005F3669">
      <w:pPr>
        <w:spacing w:after="0" w:line="240" w:lineRule="auto"/>
      </w:pPr>
      <w:r>
        <w:separator/>
      </w:r>
    </w:p>
  </w:footnote>
  <w:footnote w:type="continuationSeparator" w:id="0">
    <w:p w14:paraId="710AC752" w14:textId="77777777" w:rsidR="002B3AE2" w:rsidRDefault="002B3AE2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6F4FB" w14:textId="77777777" w:rsidR="00DE0641" w:rsidRDefault="00DE0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78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5"/>
      <w:gridCol w:w="4738"/>
      <w:gridCol w:w="4895"/>
    </w:tblGrid>
    <w:tr w:rsidR="002C6611" w:rsidRPr="00226576" w14:paraId="5E50FBE1" w14:textId="77777777" w:rsidTr="002C6611">
      <w:trPr>
        <w:trHeight w:val="778"/>
      </w:trPr>
      <w:tc>
        <w:tcPr>
          <w:tcW w:w="5155" w:type="dxa"/>
        </w:tcPr>
        <w:p w14:paraId="66DB08B6" w14:textId="56BB90FE" w:rsidR="002C6611" w:rsidRPr="000B1655" w:rsidRDefault="00DE0641" w:rsidP="002C6611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74B633F7" wp14:editId="04F378DC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 w:rsidR="002C6611">
            <w:rPr>
              <w:sz w:val="24"/>
              <w:szCs w:val="24"/>
              <w:lang w:val="en-US"/>
            </w:rPr>
            <w:t xml:space="preserve">   </w:t>
          </w:r>
        </w:p>
      </w:tc>
      <w:tc>
        <w:tcPr>
          <w:tcW w:w="4738" w:type="dxa"/>
          <w:vAlign w:val="bottom"/>
        </w:tcPr>
        <w:p w14:paraId="7346E116" w14:textId="4745703E" w:rsidR="002C6611" w:rsidRDefault="002C6611" w:rsidP="002C6611">
          <w:pPr>
            <w:pStyle w:val="Header"/>
            <w:jc w:val="center"/>
            <w:rPr>
              <w:color w:val="808080" w:themeColor="background1" w:themeShade="80"/>
              <w:sz w:val="20"/>
              <w:szCs w:val="20"/>
            </w:rPr>
          </w:pPr>
        </w:p>
      </w:tc>
      <w:tc>
        <w:tcPr>
          <w:tcW w:w="4895" w:type="dxa"/>
          <w:vAlign w:val="bottom"/>
        </w:tcPr>
        <w:p w14:paraId="7BEA15BD" w14:textId="432811FD" w:rsidR="002C6611" w:rsidRPr="00226576" w:rsidRDefault="002C6611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M03</w:t>
          </w:r>
          <w:r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KD-QT-03</w:t>
          </w:r>
        </w:p>
      </w:tc>
    </w:tr>
  </w:tbl>
  <w:p w14:paraId="63DBC944" w14:textId="77777777"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8B50B" w14:textId="77777777" w:rsidR="00DE0641" w:rsidRDefault="00DE0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C4320"/>
    <w:multiLevelType w:val="hybridMultilevel"/>
    <w:tmpl w:val="AD1A6A98"/>
    <w:lvl w:ilvl="0" w:tplc="AD5E5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67"/>
    <w:rsid w:val="00002467"/>
    <w:rsid w:val="000A342E"/>
    <w:rsid w:val="000B2069"/>
    <w:rsid w:val="001F6965"/>
    <w:rsid w:val="00232580"/>
    <w:rsid w:val="00285A21"/>
    <w:rsid w:val="002A32CF"/>
    <w:rsid w:val="002B3AE2"/>
    <w:rsid w:val="002C6611"/>
    <w:rsid w:val="003624D9"/>
    <w:rsid w:val="004440A3"/>
    <w:rsid w:val="00452DEB"/>
    <w:rsid w:val="004D60AF"/>
    <w:rsid w:val="004F3CBF"/>
    <w:rsid w:val="005F3669"/>
    <w:rsid w:val="00604194"/>
    <w:rsid w:val="006349F4"/>
    <w:rsid w:val="006B68B0"/>
    <w:rsid w:val="006D320F"/>
    <w:rsid w:val="006D44B1"/>
    <w:rsid w:val="007957CC"/>
    <w:rsid w:val="007D7B80"/>
    <w:rsid w:val="00973F17"/>
    <w:rsid w:val="00976DAA"/>
    <w:rsid w:val="009D6AC1"/>
    <w:rsid w:val="009E288C"/>
    <w:rsid w:val="00A7525C"/>
    <w:rsid w:val="00AB59BC"/>
    <w:rsid w:val="00BD77F5"/>
    <w:rsid w:val="00C157C8"/>
    <w:rsid w:val="00C16177"/>
    <w:rsid w:val="00C21802"/>
    <w:rsid w:val="00D833E1"/>
    <w:rsid w:val="00DE0641"/>
    <w:rsid w:val="00E50DC8"/>
    <w:rsid w:val="00E8596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AFE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.Admin-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7</cp:revision>
  <dcterms:created xsi:type="dcterms:W3CDTF">2015-12-30T07:04:00Z</dcterms:created>
  <dcterms:modified xsi:type="dcterms:W3CDTF">2018-06-20T08:02:00Z</dcterms:modified>
</cp:coreProperties>
</file>