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88"/>
      </w:tblGrid>
      <w:tr w:rsidR="00DE4DA6" w:rsidRPr="005F1F5B" w:rsidTr="008530ED">
        <w:trPr>
          <w:cantSplit/>
          <w:trHeight w:val="393"/>
        </w:trPr>
        <w:tc>
          <w:tcPr>
            <w:tcW w:w="99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E4DA6" w:rsidRPr="00F70706" w:rsidRDefault="00DE4DA6" w:rsidP="00B1690A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F70706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DE4DA6" w:rsidRPr="008530ED" w:rsidRDefault="008530ED" w:rsidP="00B1690A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8530ED">
              <w:rPr>
                <w:rFonts w:ascii="Times New Roman" w:hAnsi="Times New Roman"/>
                <w:b/>
                <w:bCs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FD05D6" wp14:editId="29D5C653">
                      <wp:simplePos x="0" y="0"/>
                      <wp:positionH relativeFrom="column">
                        <wp:posOffset>2284095</wp:posOffset>
                      </wp:positionH>
                      <wp:positionV relativeFrom="paragraph">
                        <wp:posOffset>280653</wp:posOffset>
                      </wp:positionV>
                      <wp:extent cx="16002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5DC1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85pt,22.1pt" to="305.8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anHA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"/>
                  </w:pict>
                </mc:Fallback>
              </mc:AlternateContent>
            </w:r>
            <w:proofErr w:type="spellStart"/>
            <w:r w:rsidR="00DE4DA6" w:rsidRPr="008530E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Độc</w:t>
            </w:r>
            <w:proofErr w:type="spellEnd"/>
            <w:r w:rsidR="00DE4DA6" w:rsidRPr="008530E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E4DA6" w:rsidRPr="008530E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lập</w:t>
            </w:r>
            <w:proofErr w:type="spellEnd"/>
            <w:r w:rsidR="00DE4DA6" w:rsidRPr="008530E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- </w:t>
            </w:r>
            <w:proofErr w:type="spellStart"/>
            <w:r w:rsidR="00DE4DA6" w:rsidRPr="008530E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Tự</w:t>
            </w:r>
            <w:proofErr w:type="spellEnd"/>
            <w:r w:rsidR="00DE4DA6" w:rsidRPr="008530E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do - </w:t>
            </w:r>
            <w:proofErr w:type="spellStart"/>
            <w:r w:rsidR="00DE4DA6" w:rsidRPr="008530E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Hạnh</w:t>
            </w:r>
            <w:proofErr w:type="spellEnd"/>
            <w:r w:rsidR="00DE4DA6" w:rsidRPr="008530E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E4DA6" w:rsidRPr="008530E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phúc</w:t>
            </w:r>
            <w:proofErr w:type="spellEnd"/>
          </w:p>
          <w:p w:rsidR="00DE4DA6" w:rsidRPr="005F1F5B" w:rsidRDefault="00DE4DA6" w:rsidP="008530ED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F1F5B">
              <w:rPr>
                <w:rFonts w:ascii="Times New Roman" w:hAnsi="Times New Roman"/>
                <w:color w:val="000000"/>
                <w:sz w:val="24"/>
                <w:szCs w:val="24"/>
              </w:rPr>
              <w:t>Hải</w:t>
            </w:r>
            <w:proofErr w:type="spellEnd"/>
            <w:r w:rsidRPr="005F1F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1F5B">
              <w:rPr>
                <w:rFonts w:ascii="Times New Roman" w:hAnsi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5F1F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F1F5B">
              <w:rPr>
                <w:rFonts w:ascii="Times New Roman" w:hAnsi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5F1F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.......... </w:t>
            </w:r>
            <w:proofErr w:type="spellStart"/>
            <w:r w:rsidRPr="005F1F5B">
              <w:rPr>
                <w:rFonts w:ascii="Times New Roman" w:hAnsi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5F1F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......... </w:t>
            </w:r>
            <w:proofErr w:type="spellStart"/>
            <w:r w:rsidRPr="005F1F5B">
              <w:rPr>
                <w:rFonts w:ascii="Times New Roman" w:hAnsi="Times New Roman"/>
                <w:color w:val="000000"/>
                <w:sz w:val="24"/>
                <w:szCs w:val="24"/>
              </w:rPr>
              <w:t>năm</w:t>
            </w:r>
            <w:proofErr w:type="spellEnd"/>
            <w:r w:rsidRPr="005F1F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2016</w:t>
            </w:r>
          </w:p>
          <w:p w:rsidR="00DE4DA6" w:rsidRPr="005F1F5B" w:rsidRDefault="00DE4DA6" w:rsidP="00B1690A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DE4DA6" w:rsidRPr="00DE4DA6" w:rsidRDefault="00DE4DA6" w:rsidP="00DE4DA6">
            <w:pPr>
              <w:pStyle w:val="Heading2"/>
              <w:spacing w:before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E4D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BIÊN BẢN SỐ ......................</w:t>
            </w:r>
          </w:p>
          <w:p w:rsidR="00DE4DA6" w:rsidRPr="00DE4DA6" w:rsidRDefault="00DE4DA6" w:rsidP="00DE4DA6">
            <w:pPr>
              <w:pStyle w:val="Heading2"/>
              <w:spacing w:before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E4D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NGHIỆM THU HOÀN </w:t>
            </w:r>
            <w:proofErr w:type="gramStart"/>
            <w:r w:rsidRPr="00DE4D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THÀNH  </w:t>
            </w:r>
            <w:r w:rsidR="00DC7C6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ĐƯA</w:t>
            </w:r>
            <w:proofErr w:type="gramEnd"/>
            <w:r w:rsidR="00DC7C6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VÀO SỬ DỤNG</w:t>
            </w:r>
          </w:p>
          <w:p w:rsidR="00DE4DA6" w:rsidRPr="005F1F5B" w:rsidRDefault="00DE4DA6" w:rsidP="009C7E56">
            <w:pPr>
              <w:tabs>
                <w:tab w:val="left" w:pos="2160"/>
              </w:tabs>
              <w:spacing w:after="0" w:line="240" w:lineRule="auto"/>
              <w:ind w:firstLine="1123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DE4DA6" w:rsidRPr="005F1F5B" w:rsidTr="008530ED">
        <w:trPr>
          <w:cantSplit/>
          <w:trHeight w:val="276"/>
        </w:trPr>
        <w:tc>
          <w:tcPr>
            <w:tcW w:w="99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E4DA6" w:rsidRPr="005F1F5B" w:rsidRDefault="00DE4DA6" w:rsidP="00B1690A">
            <w:pPr>
              <w:pStyle w:val="BodyText3"/>
              <w:spacing w:line="240" w:lineRule="atLeast"/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9C7E56" w:rsidRPr="00B2010E" w:rsidRDefault="009C7E56" w:rsidP="009C7E56">
      <w:pPr>
        <w:ind w:firstLine="720"/>
        <w:rPr>
          <w:rFonts w:ascii="Times New Roman" w:hAnsi="Times New Roman"/>
          <w:color w:val="000000"/>
          <w:sz w:val="24"/>
          <w:szCs w:val="24"/>
        </w:rPr>
      </w:pPr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1.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Công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trình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/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hạng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mục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công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trình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Pr="00B2010E">
        <w:rPr>
          <w:rFonts w:ascii="Times New Roman" w:hAnsi="Times New Roman"/>
          <w:color w:val="000000"/>
          <w:sz w:val="24"/>
          <w:szCs w:val="24"/>
        </w:rPr>
        <w:t>…</w:t>
      </w:r>
      <w:proofErr w:type="gramEnd"/>
      <w:r w:rsidR="0065782F">
        <w:rPr>
          <w:rFonts w:ascii="Times New Roman" w:hAnsi="Times New Roman"/>
          <w:color w:val="000000"/>
          <w:sz w:val="24"/>
          <w:szCs w:val="24"/>
        </w:rPr>
        <w:t>………………………………….………………..…</w:t>
      </w:r>
    </w:p>
    <w:p w:rsidR="009C7E56" w:rsidRPr="00B2010E" w:rsidRDefault="009C7E56" w:rsidP="009C7E56">
      <w:pPr>
        <w:ind w:firstLine="720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B2010E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 xml:space="preserve">2.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>Địa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>điểm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>xây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>dựng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 xml:space="preserve">: </w:t>
      </w:r>
      <w:proofErr w:type="spellStart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>Lô</w:t>
      </w:r>
      <w:proofErr w:type="spellEnd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 xml:space="preserve"> CN3, </w:t>
      </w:r>
      <w:proofErr w:type="spellStart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>Khu</w:t>
      </w:r>
      <w:proofErr w:type="spellEnd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>Công</w:t>
      </w:r>
      <w:proofErr w:type="spellEnd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>nghiệp</w:t>
      </w:r>
      <w:proofErr w:type="spellEnd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 xml:space="preserve"> Nam </w:t>
      </w:r>
      <w:proofErr w:type="spellStart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>cầu</w:t>
      </w:r>
      <w:proofErr w:type="spellEnd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>Kiền</w:t>
      </w:r>
      <w:proofErr w:type="spellEnd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 xml:space="preserve">, </w:t>
      </w:r>
      <w:proofErr w:type="spellStart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>xã</w:t>
      </w:r>
      <w:proofErr w:type="spellEnd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>Kiền</w:t>
      </w:r>
      <w:proofErr w:type="spellEnd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>Bái</w:t>
      </w:r>
      <w:proofErr w:type="spellEnd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 xml:space="preserve">, </w:t>
      </w:r>
      <w:proofErr w:type="spellStart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>Huyện</w:t>
      </w:r>
      <w:proofErr w:type="spellEnd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>Thủy</w:t>
      </w:r>
      <w:proofErr w:type="spellEnd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>Nguyên</w:t>
      </w:r>
      <w:proofErr w:type="spellEnd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 xml:space="preserve">, </w:t>
      </w:r>
      <w:proofErr w:type="spellStart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>Thành</w:t>
      </w:r>
      <w:proofErr w:type="spellEnd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>phố</w:t>
      </w:r>
      <w:proofErr w:type="spellEnd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>Hải</w:t>
      </w:r>
      <w:proofErr w:type="spellEnd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B2010E">
        <w:rPr>
          <w:rFonts w:ascii="Times New Roman" w:hAnsi="Times New Roman"/>
          <w:bCs/>
          <w:color w:val="000000"/>
          <w:sz w:val="24"/>
          <w:szCs w:val="24"/>
          <w:lang w:val="fr-FR"/>
        </w:rPr>
        <w:t>Phòng</w:t>
      </w:r>
      <w:proofErr w:type="spellEnd"/>
    </w:p>
    <w:p w:rsidR="009C7E56" w:rsidRPr="00B2010E" w:rsidRDefault="009C7E56" w:rsidP="009C7E56">
      <w:pPr>
        <w:ind w:firstLine="72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3.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Thành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phần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tham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gia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nghiệm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thu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</w:p>
    <w:p w:rsidR="009C7E56" w:rsidRPr="00B2010E" w:rsidRDefault="009C7E56" w:rsidP="009C7E56">
      <w:pPr>
        <w:pStyle w:val="BodyText3"/>
        <w:ind w:firstLine="72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a)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Đại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diện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Chủ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đầu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tư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:…</w:t>
      </w:r>
      <w:proofErr w:type="gram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……………………………………………</w:t>
      </w:r>
    </w:p>
    <w:p w:rsidR="009C7E56" w:rsidRPr="00B2010E" w:rsidRDefault="009C7E56" w:rsidP="009C7E56">
      <w:pPr>
        <w:pStyle w:val="BodyText3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proofErr w:type="spellStart"/>
      <w:proofErr w:type="gramStart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Ông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:…</w:t>
      </w:r>
      <w:proofErr w:type="gram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…………………</w:t>
      </w: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proofErr w:type="spellStart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Chức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vụ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:…</w:t>
      </w:r>
      <w:proofErr w:type="gram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………………</w:t>
      </w:r>
    </w:p>
    <w:p w:rsidR="009C7E56" w:rsidRPr="00B2010E" w:rsidRDefault="009C7E56" w:rsidP="009C7E56">
      <w:pPr>
        <w:pStyle w:val="BodyText3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proofErr w:type="spellStart"/>
      <w:proofErr w:type="gramStart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Ông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:…</w:t>
      </w:r>
      <w:proofErr w:type="gram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…………………</w:t>
      </w: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proofErr w:type="spellStart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Chức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vụ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:…</w:t>
      </w:r>
      <w:proofErr w:type="gram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………………</w:t>
      </w:r>
    </w:p>
    <w:p w:rsidR="009C7E56" w:rsidRPr="00B2010E" w:rsidRDefault="009C7E56" w:rsidP="009C7E56">
      <w:pPr>
        <w:pStyle w:val="BodyText3"/>
        <w:ind w:firstLine="72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b)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Đại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diện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Đơn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vị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Tư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vấn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giám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sát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: </w:t>
      </w: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………………………………….</w:t>
      </w:r>
    </w:p>
    <w:p w:rsidR="009C7E56" w:rsidRPr="00B2010E" w:rsidRDefault="009C7E56" w:rsidP="009C7E56">
      <w:pPr>
        <w:pStyle w:val="BodyText3"/>
        <w:ind w:firstLine="72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Ông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:…</w:t>
      </w:r>
      <w:proofErr w:type="gram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…………………</w:t>
      </w: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proofErr w:type="spellStart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Chức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vụ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:…</w:t>
      </w:r>
      <w:proofErr w:type="gram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………………</w:t>
      </w:r>
    </w:p>
    <w:p w:rsidR="009C7E56" w:rsidRPr="00B2010E" w:rsidRDefault="009C7E56" w:rsidP="009C7E56">
      <w:pPr>
        <w:pStyle w:val="BodyText3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proofErr w:type="spellStart"/>
      <w:proofErr w:type="gramStart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Ông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:…</w:t>
      </w:r>
      <w:proofErr w:type="gram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…………………</w:t>
      </w: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proofErr w:type="spellStart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Chức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vụ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:…</w:t>
      </w:r>
      <w:proofErr w:type="gram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………………</w:t>
      </w:r>
    </w:p>
    <w:p w:rsidR="009C7E56" w:rsidRPr="00B2010E" w:rsidRDefault="009C7E56" w:rsidP="009C7E56">
      <w:pPr>
        <w:pStyle w:val="BodyText3"/>
        <w:ind w:firstLine="72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c)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Đại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diện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Đơn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vị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thi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công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: </w:t>
      </w: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…………………………………………….</w:t>
      </w:r>
    </w:p>
    <w:p w:rsidR="009C7E56" w:rsidRPr="00B2010E" w:rsidRDefault="009C7E56" w:rsidP="009C7E56">
      <w:pPr>
        <w:pStyle w:val="BodyText3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proofErr w:type="spellStart"/>
      <w:proofErr w:type="gramStart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Ông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:…</w:t>
      </w:r>
      <w:proofErr w:type="gram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…………………</w:t>
      </w: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proofErr w:type="spellStart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Chức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vụ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:…</w:t>
      </w:r>
      <w:proofErr w:type="gram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………………</w:t>
      </w:r>
    </w:p>
    <w:p w:rsidR="009C7E56" w:rsidRPr="00B2010E" w:rsidRDefault="009C7E56" w:rsidP="009C7E56">
      <w:pPr>
        <w:pStyle w:val="BodyText3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proofErr w:type="spellStart"/>
      <w:proofErr w:type="gramStart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Ông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:…</w:t>
      </w:r>
      <w:proofErr w:type="gram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…………………</w:t>
      </w: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proofErr w:type="spellStart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Chức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vụ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:…</w:t>
      </w:r>
      <w:proofErr w:type="gram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………………</w:t>
      </w:r>
    </w:p>
    <w:p w:rsidR="009C7E56" w:rsidRPr="00B2010E" w:rsidRDefault="009C7E56" w:rsidP="009C7E56">
      <w:pPr>
        <w:pStyle w:val="BodyText3"/>
        <w:ind w:firstLine="72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c)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Đại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diện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Nhà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thầu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thiết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kế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xây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dựng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công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trình</w:t>
      </w:r>
      <w:proofErr w:type="spellEnd"/>
      <w:r w:rsidRPr="00B2010E">
        <w:rPr>
          <w:rFonts w:ascii="Times New Roman" w:hAnsi="Times New Roman" w:cs="Times New Roman"/>
          <w:bCs w:val="0"/>
          <w:color w:val="000000"/>
          <w:sz w:val="24"/>
          <w:szCs w:val="24"/>
        </w:rPr>
        <w:t>:</w:t>
      </w: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…</w:t>
      </w:r>
      <w:proofErr w:type="gram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………………</w:t>
      </w:r>
    </w:p>
    <w:p w:rsidR="009C7E56" w:rsidRPr="00B2010E" w:rsidRDefault="009C7E56" w:rsidP="009C7E56">
      <w:pPr>
        <w:pStyle w:val="BodyText3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proofErr w:type="spellStart"/>
      <w:proofErr w:type="gramStart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Ông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:…</w:t>
      </w:r>
      <w:proofErr w:type="gram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…………………</w:t>
      </w: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proofErr w:type="spellStart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Chức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vụ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:…</w:t>
      </w:r>
      <w:proofErr w:type="gram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………………</w:t>
      </w:r>
    </w:p>
    <w:p w:rsidR="009C7E56" w:rsidRPr="00B2010E" w:rsidRDefault="009C7E56" w:rsidP="009C7E56">
      <w:pPr>
        <w:pStyle w:val="BodyText3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proofErr w:type="spellStart"/>
      <w:proofErr w:type="gramStart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Ông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:…</w:t>
      </w:r>
      <w:proofErr w:type="gram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…………………</w:t>
      </w: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proofErr w:type="spellStart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Chức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vụ</w:t>
      </w:r>
      <w:proofErr w:type="spell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:…</w:t>
      </w:r>
      <w:proofErr w:type="gramEnd"/>
      <w:r w:rsidRPr="00B2010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………………</w:t>
      </w:r>
    </w:p>
    <w:p w:rsidR="009C7E56" w:rsidRPr="00B2010E" w:rsidRDefault="009C7E56" w:rsidP="009C7E56">
      <w:pPr>
        <w:ind w:firstLine="72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4.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Thời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gian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tiến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hành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nghiệm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thu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:</w:t>
      </w:r>
      <w:proofErr w:type="gram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ab/>
      </w:r>
    </w:p>
    <w:p w:rsidR="009C7E56" w:rsidRPr="00B2010E" w:rsidRDefault="009C7E56" w:rsidP="009C7E56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  <w:proofErr w:type="spellStart"/>
      <w:r w:rsidRPr="00B2010E">
        <w:rPr>
          <w:rFonts w:ascii="Times New Roman" w:hAnsi="Times New Roman"/>
          <w:color w:val="000000"/>
          <w:sz w:val="24"/>
          <w:szCs w:val="24"/>
          <w:lang w:val="fr-FR"/>
        </w:rPr>
        <w:t>Bắt</w:t>
      </w:r>
      <w:proofErr w:type="spellEnd"/>
      <w:r w:rsidRPr="00B2010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10E">
        <w:rPr>
          <w:rFonts w:ascii="Times New Roman" w:hAnsi="Times New Roman"/>
          <w:color w:val="000000"/>
          <w:sz w:val="24"/>
          <w:szCs w:val="24"/>
          <w:lang w:val="fr-FR"/>
        </w:rPr>
        <w:t>đầu</w:t>
      </w:r>
      <w:proofErr w:type="spellEnd"/>
      <w:r w:rsidRPr="00B2010E">
        <w:rPr>
          <w:rFonts w:ascii="Times New Roman" w:hAnsi="Times New Roman"/>
          <w:color w:val="000000"/>
          <w:sz w:val="24"/>
          <w:szCs w:val="24"/>
          <w:lang w:val="fr-FR"/>
        </w:rPr>
        <w:t xml:space="preserve"> :             …....... </w:t>
      </w:r>
      <w:proofErr w:type="spellStart"/>
      <w:r w:rsidRPr="00B2010E">
        <w:rPr>
          <w:rFonts w:ascii="Times New Roman" w:hAnsi="Times New Roman"/>
          <w:color w:val="000000"/>
          <w:sz w:val="24"/>
          <w:szCs w:val="24"/>
          <w:lang w:val="fr-FR"/>
        </w:rPr>
        <w:t>ngày</w:t>
      </w:r>
      <w:proofErr w:type="spellEnd"/>
      <w:r w:rsidRPr="00B2010E">
        <w:rPr>
          <w:rFonts w:ascii="Times New Roman" w:hAnsi="Times New Roman"/>
          <w:color w:val="000000"/>
          <w:sz w:val="24"/>
          <w:szCs w:val="24"/>
          <w:lang w:val="fr-FR"/>
        </w:rPr>
        <w:t xml:space="preserve">…........ </w:t>
      </w:r>
      <w:proofErr w:type="spellStart"/>
      <w:proofErr w:type="gramStart"/>
      <w:r w:rsidRPr="00B2010E">
        <w:rPr>
          <w:rFonts w:ascii="Times New Roman" w:hAnsi="Times New Roman"/>
          <w:color w:val="000000"/>
          <w:sz w:val="24"/>
          <w:szCs w:val="24"/>
          <w:lang w:val="fr-FR"/>
        </w:rPr>
        <w:t>tháng</w:t>
      </w:r>
      <w:proofErr w:type="spellEnd"/>
      <w:proofErr w:type="gramEnd"/>
      <w:r w:rsidRPr="00B2010E">
        <w:rPr>
          <w:rFonts w:ascii="Times New Roman" w:hAnsi="Times New Roman"/>
          <w:color w:val="000000"/>
          <w:sz w:val="24"/>
          <w:szCs w:val="24"/>
          <w:lang w:val="fr-FR"/>
        </w:rPr>
        <w:t xml:space="preserve">…....... </w:t>
      </w:r>
      <w:proofErr w:type="spellStart"/>
      <w:r w:rsidRPr="00B2010E">
        <w:rPr>
          <w:rFonts w:ascii="Times New Roman" w:hAnsi="Times New Roman"/>
          <w:color w:val="000000"/>
          <w:sz w:val="24"/>
          <w:szCs w:val="24"/>
          <w:lang w:val="fr-FR"/>
        </w:rPr>
        <w:t>năm</w:t>
      </w:r>
      <w:proofErr w:type="spellEnd"/>
      <w:r w:rsidRPr="00B2010E">
        <w:rPr>
          <w:rFonts w:ascii="Times New Roman" w:hAnsi="Times New Roman"/>
          <w:color w:val="000000"/>
          <w:sz w:val="24"/>
          <w:szCs w:val="24"/>
          <w:lang w:val="fr-FR"/>
        </w:rPr>
        <w:t xml:space="preserve">…......        </w:t>
      </w:r>
    </w:p>
    <w:p w:rsidR="009C7E56" w:rsidRPr="00B2010E" w:rsidRDefault="009C7E56" w:rsidP="009C7E56">
      <w:pPr>
        <w:pStyle w:val="BodyText2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B2010E">
        <w:rPr>
          <w:rFonts w:ascii="Times New Roman" w:hAnsi="Times New Roman"/>
          <w:color w:val="000000"/>
          <w:sz w:val="24"/>
          <w:szCs w:val="24"/>
          <w:lang w:val="fr-FR"/>
        </w:rPr>
        <w:t>Kết</w:t>
      </w:r>
      <w:proofErr w:type="spellEnd"/>
      <w:r w:rsidRPr="00B2010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10E">
        <w:rPr>
          <w:rFonts w:ascii="Times New Roman" w:hAnsi="Times New Roman"/>
          <w:color w:val="000000"/>
          <w:sz w:val="24"/>
          <w:szCs w:val="24"/>
          <w:lang w:val="fr-FR"/>
        </w:rPr>
        <w:t>thúc</w:t>
      </w:r>
      <w:proofErr w:type="spellEnd"/>
      <w:r w:rsidRPr="00B2010E">
        <w:rPr>
          <w:rFonts w:ascii="Times New Roman" w:hAnsi="Times New Roman"/>
          <w:color w:val="000000"/>
          <w:sz w:val="24"/>
          <w:szCs w:val="24"/>
          <w:lang w:val="fr-FR"/>
        </w:rPr>
        <w:t xml:space="preserve"> :           ….......  </w:t>
      </w:r>
      <w:proofErr w:type="spellStart"/>
      <w:r w:rsidRPr="00B2010E">
        <w:rPr>
          <w:rFonts w:ascii="Times New Roman" w:hAnsi="Times New Roman"/>
          <w:color w:val="000000"/>
          <w:sz w:val="24"/>
          <w:szCs w:val="24"/>
          <w:lang w:val="fr-FR"/>
        </w:rPr>
        <w:t>ngày</w:t>
      </w:r>
      <w:proofErr w:type="spellEnd"/>
      <w:r w:rsidRPr="00B2010E">
        <w:rPr>
          <w:rFonts w:ascii="Times New Roman" w:hAnsi="Times New Roman"/>
          <w:color w:val="000000"/>
          <w:sz w:val="24"/>
          <w:szCs w:val="24"/>
          <w:lang w:val="fr-FR"/>
        </w:rPr>
        <w:t xml:space="preserve">…........ </w:t>
      </w:r>
      <w:proofErr w:type="spellStart"/>
      <w:r w:rsidRPr="00B2010E">
        <w:rPr>
          <w:rFonts w:ascii="Times New Roman" w:hAnsi="Times New Roman"/>
          <w:color w:val="000000"/>
          <w:sz w:val="24"/>
          <w:szCs w:val="24"/>
        </w:rPr>
        <w:t>tháng</w:t>
      </w:r>
      <w:proofErr w:type="spellEnd"/>
      <w:r w:rsidRPr="00B2010E">
        <w:rPr>
          <w:rFonts w:ascii="Times New Roman" w:hAnsi="Times New Roman"/>
          <w:color w:val="000000"/>
          <w:sz w:val="24"/>
          <w:szCs w:val="24"/>
        </w:rPr>
        <w:t xml:space="preserve">…....... </w:t>
      </w:r>
      <w:proofErr w:type="spellStart"/>
      <w:r w:rsidRPr="00B2010E">
        <w:rPr>
          <w:rFonts w:ascii="Times New Roman" w:hAnsi="Times New Roman"/>
          <w:color w:val="000000"/>
          <w:sz w:val="24"/>
          <w:szCs w:val="24"/>
        </w:rPr>
        <w:t>năm</w:t>
      </w:r>
      <w:proofErr w:type="spellEnd"/>
      <w:r w:rsidRPr="00B2010E">
        <w:rPr>
          <w:rFonts w:ascii="Times New Roman" w:hAnsi="Times New Roman"/>
          <w:color w:val="000000"/>
          <w:sz w:val="24"/>
          <w:szCs w:val="24"/>
        </w:rPr>
        <w:t>…......</w:t>
      </w:r>
    </w:p>
    <w:p w:rsidR="009C7E56" w:rsidRPr="00B2010E" w:rsidRDefault="009C7E56" w:rsidP="009C7E56">
      <w:pPr>
        <w:pStyle w:val="BodyText2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B2010E">
        <w:rPr>
          <w:rFonts w:ascii="Times New Roman" w:hAnsi="Times New Roman"/>
          <w:color w:val="000000"/>
          <w:sz w:val="24"/>
          <w:szCs w:val="24"/>
        </w:rPr>
        <w:t>Tại</w:t>
      </w:r>
      <w:proofErr w:type="spellEnd"/>
      <w:r w:rsidRPr="00B2010E">
        <w:rPr>
          <w:rFonts w:ascii="Times New Roman" w:hAnsi="Times New Roman"/>
          <w:color w:val="000000"/>
          <w:sz w:val="24"/>
          <w:szCs w:val="24"/>
        </w:rPr>
        <w:t>: …………………………………………………………..</w:t>
      </w:r>
      <w:r w:rsidRPr="00B2010E">
        <w:rPr>
          <w:rFonts w:ascii="Times New Roman" w:hAnsi="Times New Roman"/>
          <w:sz w:val="24"/>
          <w:szCs w:val="24"/>
        </w:rPr>
        <w:tab/>
      </w:r>
    </w:p>
    <w:p w:rsidR="009C7E56" w:rsidRPr="00B2010E" w:rsidRDefault="009C7E56" w:rsidP="009C7E56">
      <w:pPr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5.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Đánh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giá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hạng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mục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công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trình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xây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dựng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công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trình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xây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dựng</w:t>
      </w:r>
      <w:proofErr w:type="spellEnd"/>
      <w:r w:rsidRPr="00B2010E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</w:p>
    <w:p w:rsidR="00DE4DA6" w:rsidRPr="00B2010E" w:rsidRDefault="00DE4DA6" w:rsidP="009C7E56">
      <w:pPr>
        <w:adjustRightInd w:val="0"/>
        <w:spacing w:after="0" w:line="240" w:lineRule="auto"/>
        <w:ind w:firstLine="72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B2010E">
        <w:rPr>
          <w:rFonts w:ascii="Times New Roman" w:hAnsi="Times New Roman"/>
          <w:color w:val="000000"/>
          <w:sz w:val="24"/>
          <w:szCs w:val="24"/>
        </w:rPr>
        <w:t xml:space="preserve">a) </w:t>
      </w:r>
      <w:proofErr w:type="spellStart"/>
      <w:r w:rsidRPr="00B2010E">
        <w:rPr>
          <w:rFonts w:ascii="Times New Roman" w:hAnsi="Times New Roman"/>
          <w:color w:val="000000"/>
          <w:sz w:val="24"/>
          <w:szCs w:val="24"/>
        </w:rPr>
        <w:t>Tài</w:t>
      </w:r>
      <w:proofErr w:type="spellEnd"/>
      <w:r w:rsidRPr="00B2010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 w:rsidRPr="00B2010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color w:val="000000"/>
          <w:sz w:val="24"/>
          <w:szCs w:val="24"/>
        </w:rPr>
        <w:t>làm</w:t>
      </w:r>
      <w:proofErr w:type="spellEnd"/>
      <w:r w:rsidRPr="00B2010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color w:val="000000"/>
          <w:sz w:val="24"/>
          <w:szCs w:val="24"/>
        </w:rPr>
        <w:t>căn</w:t>
      </w:r>
      <w:proofErr w:type="spellEnd"/>
      <w:r w:rsidRPr="00B2010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color w:val="000000"/>
          <w:sz w:val="24"/>
          <w:szCs w:val="24"/>
        </w:rPr>
        <w:t>cứ</w:t>
      </w:r>
      <w:proofErr w:type="spellEnd"/>
      <w:r w:rsidRPr="00B2010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color w:val="000000"/>
          <w:sz w:val="24"/>
          <w:szCs w:val="24"/>
        </w:rPr>
        <w:t>nghiệm</w:t>
      </w:r>
      <w:proofErr w:type="spellEnd"/>
      <w:r w:rsidRPr="00B2010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2010E">
        <w:rPr>
          <w:rFonts w:ascii="Times New Roman" w:hAnsi="Times New Roman"/>
          <w:color w:val="000000"/>
          <w:sz w:val="24"/>
          <w:szCs w:val="24"/>
        </w:rPr>
        <w:t>thu</w:t>
      </w:r>
      <w:proofErr w:type="spellEnd"/>
      <w:r w:rsidRPr="00B2010E">
        <w:rPr>
          <w:rFonts w:ascii="Times New Roman" w:hAnsi="Times New Roman"/>
          <w:color w:val="000000"/>
          <w:sz w:val="24"/>
          <w:szCs w:val="24"/>
        </w:rPr>
        <w:t>:</w:t>
      </w:r>
    </w:p>
    <w:tbl>
      <w:tblPr>
        <w:tblW w:w="9000" w:type="dxa"/>
        <w:tblInd w:w="468" w:type="dxa"/>
        <w:tblLook w:val="01E0" w:firstRow="1" w:lastRow="1" w:firstColumn="1" w:lastColumn="1" w:noHBand="0" w:noVBand="0"/>
      </w:tblPr>
      <w:tblGrid>
        <w:gridCol w:w="9454"/>
      </w:tblGrid>
      <w:tr w:rsidR="00DE4DA6" w:rsidRPr="00B2010E" w:rsidTr="00B1690A">
        <w:tc>
          <w:tcPr>
            <w:tcW w:w="8280" w:type="dxa"/>
          </w:tcPr>
          <w:p w:rsidR="00DE4DA6" w:rsidRPr="00B2010E" w:rsidRDefault="001A288F" w:rsidP="00DE4DA6">
            <w:pPr>
              <w:pStyle w:val="ListParagraph"/>
              <w:numPr>
                <w:ilvl w:val="0"/>
                <w:numId w:val="3"/>
              </w:numPr>
              <w:tabs>
                <w:tab w:val="left" w:pos="108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dựng</w:t>
            </w:r>
            <w:proofErr w:type="spellEnd"/>
            <w:r w:rsidR="00DB3A5F"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: ……………………………………………</w:t>
            </w:r>
          </w:p>
        </w:tc>
      </w:tr>
      <w:tr w:rsidR="00DE4DA6" w:rsidRPr="00B2010E" w:rsidTr="00B1690A">
        <w:tc>
          <w:tcPr>
            <w:tcW w:w="8280" w:type="dxa"/>
          </w:tcPr>
          <w:p w:rsidR="00DE4DA6" w:rsidRPr="00B2010E" w:rsidRDefault="00DE4DA6" w:rsidP="00DE4DA6">
            <w:pPr>
              <w:pStyle w:val="ListParagraph"/>
              <w:numPr>
                <w:ilvl w:val="0"/>
                <w:numId w:val="3"/>
              </w:numPr>
              <w:tabs>
                <w:tab w:val="left" w:pos="108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sơ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vẽ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thi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tư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phê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duyệt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những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chấp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thuận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4DA6" w:rsidRPr="00B2010E" w:rsidTr="00B1690A">
        <w:tc>
          <w:tcPr>
            <w:tcW w:w="8280" w:type="dxa"/>
          </w:tcPr>
          <w:p w:rsidR="00DE4DA6" w:rsidRPr="00B2010E" w:rsidRDefault="00DE4DA6" w:rsidP="00DE4DA6">
            <w:pPr>
              <w:pStyle w:val="ListParagraph"/>
              <w:numPr>
                <w:ilvl w:val="0"/>
                <w:numId w:val="3"/>
              </w:numPr>
              <w:tabs>
                <w:tab w:val="left" w:pos="108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chuẩn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tiêu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chuẩn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hiệ</w:t>
            </w:r>
            <w:r w:rsidR="001A288F"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n</w:t>
            </w:r>
            <w:proofErr w:type="spellEnd"/>
            <w:r w:rsidR="001A288F"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A288F"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hành</w:t>
            </w:r>
            <w:proofErr w:type="spellEnd"/>
            <w:r w:rsidR="001A288F"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……………………………………</w:t>
            </w:r>
          </w:p>
        </w:tc>
      </w:tr>
      <w:tr w:rsidR="00DE4DA6" w:rsidRPr="00B2010E" w:rsidTr="00B1690A">
        <w:tc>
          <w:tcPr>
            <w:tcW w:w="8280" w:type="dxa"/>
          </w:tcPr>
          <w:p w:rsidR="00DE4DA6" w:rsidRPr="00B2010E" w:rsidRDefault="001A288F" w:rsidP="00DE4DA6">
            <w:pPr>
              <w:pStyle w:val="ListParagraph"/>
              <w:numPr>
                <w:ilvl w:val="0"/>
                <w:numId w:val="3"/>
              </w:numPr>
              <w:tabs>
                <w:tab w:val="left" w:pos="108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quả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thí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nghiệm</w:t>
            </w:r>
            <w:proofErr w:type="spellEnd"/>
          </w:p>
        </w:tc>
      </w:tr>
      <w:tr w:rsidR="00DE4DA6" w:rsidRPr="00B2010E" w:rsidTr="00B1690A">
        <w:tc>
          <w:tcPr>
            <w:tcW w:w="8280" w:type="dxa"/>
          </w:tcPr>
          <w:p w:rsidR="00DE4DA6" w:rsidRPr="00B2010E" w:rsidRDefault="00DE4DA6" w:rsidP="00DE4DA6">
            <w:pPr>
              <w:pStyle w:val="ListParagraph"/>
              <w:numPr>
                <w:ilvl w:val="0"/>
                <w:numId w:val="3"/>
              </w:numPr>
              <w:tabs>
                <w:tab w:val="left" w:pos="108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Biên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nghiệm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thu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việc</w:t>
            </w:r>
            <w:proofErr w:type="spellEnd"/>
            <w:r w:rsidR="001A288F"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A288F"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giai</w:t>
            </w:r>
            <w:proofErr w:type="spellEnd"/>
            <w:r w:rsidR="001A288F"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A288F"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đoạn</w:t>
            </w:r>
            <w:proofErr w:type="spellEnd"/>
            <w:r w:rsidR="001A288F"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A288F"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  <w:proofErr w:type="spellEnd"/>
            <w:r w:rsidR="001A288F"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A288F"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phận</w:t>
            </w:r>
            <w:proofErr w:type="spellEnd"/>
            <w:r w:rsidR="001A288F"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A288F"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công</w:t>
            </w:r>
            <w:proofErr w:type="spellEnd"/>
            <w:r w:rsidR="001A288F"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A288F"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tượng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liên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quan</w:t>
            </w:r>
            <w:proofErr w:type="spellEnd"/>
          </w:p>
        </w:tc>
      </w:tr>
      <w:tr w:rsidR="00DE4DA6" w:rsidRPr="00B2010E" w:rsidTr="00B1690A">
        <w:tc>
          <w:tcPr>
            <w:tcW w:w="8280" w:type="dxa"/>
          </w:tcPr>
          <w:p w:rsidR="00DE4DA6" w:rsidRPr="00B2010E" w:rsidRDefault="00DE4DA6" w:rsidP="00DE4DA6">
            <w:pPr>
              <w:pStyle w:val="ListParagraph"/>
              <w:numPr>
                <w:ilvl w:val="0"/>
                <w:numId w:val="3"/>
              </w:numPr>
              <w:tabs>
                <w:tab w:val="left" w:pos="108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vẽ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công</w:t>
            </w:r>
            <w:proofErr w:type="spellEnd"/>
          </w:p>
        </w:tc>
      </w:tr>
      <w:tr w:rsidR="00DE4DA6" w:rsidRPr="00B2010E" w:rsidTr="00B1690A">
        <w:tc>
          <w:tcPr>
            <w:tcW w:w="8280" w:type="dxa"/>
          </w:tcPr>
          <w:p w:rsidR="00DE4DA6" w:rsidRPr="00B2010E" w:rsidRDefault="00DE4DA6" w:rsidP="00DE4DA6">
            <w:pPr>
              <w:pStyle w:val="ListParagraph"/>
              <w:numPr>
                <w:ilvl w:val="0"/>
                <w:numId w:val="3"/>
              </w:numPr>
              <w:tabs>
                <w:tab w:val="left" w:pos="108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thi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công</w:t>
            </w:r>
            <w:proofErr w:type="spellEnd"/>
          </w:p>
          <w:p w:rsidR="00DE4DA6" w:rsidRPr="00B2010E" w:rsidRDefault="00DC7C6E" w:rsidP="00DE4DA6">
            <w:pPr>
              <w:pStyle w:val="ListParagraph"/>
              <w:numPr>
                <w:ilvl w:val="0"/>
                <w:numId w:val="3"/>
              </w:numPr>
              <w:tabs>
                <w:tab w:val="left" w:pos="108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Những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kiện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chuẩn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bị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đưa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hạng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</w:tr>
      <w:tr w:rsidR="00DE4DA6" w:rsidRPr="00B2010E" w:rsidTr="00B1690A">
        <w:tc>
          <w:tcPr>
            <w:tcW w:w="8280" w:type="dxa"/>
          </w:tcPr>
          <w:p w:rsidR="00DE4DA6" w:rsidRPr="00B2010E" w:rsidRDefault="00DE4DA6" w:rsidP="00DE4DA6">
            <w:pPr>
              <w:adjustRightInd w:val="0"/>
              <w:spacing w:after="0" w:line="240" w:lineRule="auto"/>
              <w:ind w:firstLine="43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b)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lượng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phận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giai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đoạn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thi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:</w:t>
            </w:r>
          </w:p>
          <w:p w:rsidR="00DE4DA6" w:rsidRPr="00B2010E" w:rsidRDefault="00DE4DA6" w:rsidP="00DE4DA6">
            <w:pPr>
              <w:spacing w:after="0" w:line="240" w:lineRule="auto"/>
              <w:ind w:firstLine="436"/>
              <w:rPr>
                <w:rFonts w:ascii="Times New Roman" w:hAnsi="Times New Roman"/>
                <w:sz w:val="24"/>
                <w:szCs w:val="24"/>
              </w:rPr>
            </w:pPr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chất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nghiệm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thu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đối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chiếu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sơ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tiêu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chuẩn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qui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phạm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kỹ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chỉ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dẫn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kỹ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chuyên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môn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kỹ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xây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dựng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đến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đối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tượng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nghiệm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thu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bên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tham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gia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quá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nghiệm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thu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</w:rPr>
              <w:t>luận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DE4DA6" w:rsidRPr="00B2010E" w:rsidRDefault="00DE4DA6" w:rsidP="00DE4DA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……………………………………………………………………………………………………………………………………</w:t>
            </w:r>
            <w:r w:rsidR="00393485"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…………………………………………………………………</w:t>
            </w:r>
          </w:p>
          <w:p w:rsidR="009C7E56" w:rsidRPr="00B2010E" w:rsidRDefault="00DE4DA6" w:rsidP="009C7E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c)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ý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kiến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khác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</w:rPr>
              <w:t>…………………</w:t>
            </w:r>
          </w:p>
          <w:p w:rsidR="009C7E56" w:rsidRPr="00B2010E" w:rsidRDefault="009C7E56" w:rsidP="009C7E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9C7E56" w:rsidRPr="00B2010E" w:rsidRDefault="009C7E56" w:rsidP="009C7E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9C7E56" w:rsidRPr="00B2010E" w:rsidRDefault="009C7E56" w:rsidP="009C7E56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2010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6.  </w:t>
            </w:r>
            <w:proofErr w:type="spellStart"/>
            <w:r w:rsidRPr="00B2010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B2010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luận</w:t>
            </w:r>
            <w:proofErr w:type="spellEnd"/>
            <w:r w:rsidRPr="00B2010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</w:p>
          <w:p w:rsidR="009C7E56" w:rsidRPr="00B2010E" w:rsidRDefault="009C7E56" w:rsidP="009C7E56">
            <w:pPr>
              <w:pStyle w:val="BodyText2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</w:pPr>
            <w:r w:rsidRPr="00B2010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fr-FR"/>
              </w:rPr>
              <w:tab/>
            </w:r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ab/>
              <w:t xml:space="preserve">-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Chấp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nhận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nghiệm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thu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hoàn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thành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hạng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mục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công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trình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hoặc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công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trình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xây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dựng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để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đưa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vào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sử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dụng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. </w:t>
            </w:r>
          </w:p>
          <w:p w:rsidR="009C7E56" w:rsidRPr="00B2010E" w:rsidRDefault="009C7E56" w:rsidP="009C7E56">
            <w:pPr>
              <w:pStyle w:val="BodyText2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</w:pPr>
            <w:r w:rsidRPr="00B2010E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ab/>
            </w:r>
            <w:r w:rsidRPr="00B2010E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ab/>
            </w:r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-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Yêu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cầu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sửa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chữa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hoàn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thiện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bổ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sung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và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các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ý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kiến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khác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nếu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có</w:t>
            </w:r>
            <w:proofErr w:type="spellEnd"/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.</w:t>
            </w:r>
            <w:r w:rsidRPr="00B2010E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ab/>
            </w:r>
          </w:p>
          <w:p w:rsidR="009C7E56" w:rsidRPr="00B2010E" w:rsidRDefault="009C7E56" w:rsidP="009C7E56">
            <w:pPr>
              <w:spacing w:after="0" w:line="240" w:lineRule="auto"/>
              <w:ind w:firstLine="436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>Các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>bên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>trực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>tiếp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>nghiệm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>thu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>chịu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>trách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>nhiệm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>trước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>pháp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>luật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>về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>quyết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>định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>nghiệm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>thu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>này</w:t>
            </w:r>
            <w:proofErr w:type="spellEnd"/>
            <w:r w:rsidRPr="00B2010E">
              <w:rPr>
                <w:rFonts w:ascii="Times New Roman" w:hAnsi="Times New Roman"/>
                <w:sz w:val="24"/>
                <w:szCs w:val="24"/>
                <w:lang w:val="fr-FR"/>
              </w:rPr>
              <w:t>.</w:t>
            </w:r>
          </w:p>
          <w:p w:rsidR="00DE4DA6" w:rsidRPr="00B2010E" w:rsidRDefault="00DE4DA6" w:rsidP="00DE4DA6">
            <w:pPr>
              <w:tabs>
                <w:tab w:val="left" w:pos="1080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DE4DA6" w:rsidRDefault="00DE4DA6" w:rsidP="00DE4DA6">
      <w:pPr>
        <w:spacing w:after="0" w:line="240" w:lineRule="auto"/>
      </w:pPr>
    </w:p>
    <w:tbl>
      <w:tblPr>
        <w:tblW w:w="10002" w:type="dxa"/>
        <w:tblInd w:w="108" w:type="dxa"/>
        <w:tblLook w:val="0000" w:firstRow="0" w:lastRow="0" w:firstColumn="0" w:lastColumn="0" w:noHBand="0" w:noVBand="0"/>
      </w:tblPr>
      <w:tblGrid>
        <w:gridCol w:w="10570"/>
        <w:gridCol w:w="222"/>
      </w:tblGrid>
      <w:tr w:rsidR="00D61429" w:rsidRPr="005F1F5B" w:rsidTr="00DE4DA6">
        <w:trPr>
          <w:trHeight w:val="1286"/>
        </w:trPr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10354" w:type="dxa"/>
              <w:tblBorders>
                <w:insideH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177"/>
              <w:gridCol w:w="5177"/>
            </w:tblGrid>
            <w:tr w:rsidR="00D61429" w:rsidRPr="00C8487F" w:rsidTr="00B1690A">
              <w:tc>
                <w:tcPr>
                  <w:tcW w:w="51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1429" w:rsidRPr="00C8487F" w:rsidRDefault="00D61429" w:rsidP="00D61429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fr-FR"/>
                    </w:rPr>
                  </w:pPr>
                  <w:r w:rsidRPr="00C8487F">
                    <w:rPr>
                      <w:rFonts w:ascii="Times New Roman" w:hAnsi="Times New Roman"/>
                      <w:b/>
                      <w:bCs/>
                      <w:color w:val="000000"/>
                      <w:lang w:val="fr-FR"/>
                    </w:rPr>
                    <w:t xml:space="preserve">NHÀ THẦU GIÁM SÁT THI CÔNG </w:t>
                  </w:r>
                </w:p>
                <w:p w:rsidR="00D61429" w:rsidRPr="00C8487F" w:rsidRDefault="00D61429" w:rsidP="00D61429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color w:val="000000"/>
                      <w:lang w:val="fr-FR"/>
                    </w:rPr>
                  </w:pPr>
                  <w:r w:rsidRPr="00C8487F">
                    <w:rPr>
                      <w:rFonts w:ascii="Times New Roman" w:hAnsi="Times New Roman"/>
                      <w:b/>
                      <w:bCs/>
                      <w:color w:val="000000"/>
                      <w:lang w:val="fr-FR"/>
                    </w:rPr>
                    <w:t>XÂY DỰNG CÔNG TRÌNH</w:t>
                  </w:r>
                </w:p>
                <w:p w:rsidR="00D61429" w:rsidRPr="00C8487F" w:rsidRDefault="00D61429" w:rsidP="00D61429">
                  <w:pPr>
                    <w:jc w:val="center"/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</w:pPr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(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Ký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tên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,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ghi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rõ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họ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tên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,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chức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vụ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</w:p>
                <w:p w:rsidR="00D61429" w:rsidRPr="00C8487F" w:rsidRDefault="00D61429" w:rsidP="00D61429">
                  <w:pPr>
                    <w:jc w:val="center"/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</w:pP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và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đóng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dấu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pháp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nhân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)</w:t>
                  </w:r>
                </w:p>
                <w:p w:rsidR="00D61429" w:rsidRPr="00C8487F" w:rsidRDefault="00D61429" w:rsidP="00D61429">
                  <w:pPr>
                    <w:tabs>
                      <w:tab w:val="left" w:pos="360"/>
                    </w:tabs>
                    <w:jc w:val="both"/>
                    <w:rPr>
                      <w:rFonts w:ascii="Times New Roman" w:hAnsi="Times New Roman"/>
                      <w:color w:val="000000"/>
                      <w:lang w:val="fr-FR"/>
                    </w:rPr>
                  </w:pPr>
                </w:p>
              </w:tc>
              <w:tc>
                <w:tcPr>
                  <w:tcW w:w="51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1429" w:rsidRPr="00C8487F" w:rsidRDefault="00D61429" w:rsidP="00D61429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color w:val="000000"/>
                      <w:lang w:val="fr-FR"/>
                    </w:rPr>
                  </w:pPr>
                  <w:r w:rsidRPr="00C8487F">
                    <w:rPr>
                      <w:rFonts w:ascii="Times New Roman" w:hAnsi="Times New Roman"/>
                      <w:b/>
                      <w:bCs/>
                      <w:color w:val="000000"/>
                      <w:lang w:val="fr-FR"/>
                    </w:rPr>
                    <w:t xml:space="preserve">CHỦ ĐẦU TƯ </w:t>
                  </w:r>
                </w:p>
                <w:p w:rsidR="00D61429" w:rsidRPr="00C8487F" w:rsidRDefault="00D61429" w:rsidP="00D61429">
                  <w:pPr>
                    <w:jc w:val="center"/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</w:pPr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(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Ký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tên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,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ghi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rõ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họ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tên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,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chức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vụ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</w:p>
                <w:p w:rsidR="00D61429" w:rsidRPr="00C8487F" w:rsidRDefault="00D61429" w:rsidP="00D61429">
                  <w:pPr>
                    <w:jc w:val="center"/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</w:pP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và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đóng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dấu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pháp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nhân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)</w:t>
                  </w:r>
                </w:p>
                <w:p w:rsidR="00D61429" w:rsidRPr="00C8487F" w:rsidRDefault="00D61429" w:rsidP="00D61429">
                  <w:pPr>
                    <w:pStyle w:val="Heading9"/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  <w:color w:val="000000"/>
                      <w:lang w:val="fr-FR"/>
                    </w:rPr>
                  </w:pPr>
                </w:p>
                <w:p w:rsidR="00D61429" w:rsidRPr="00C8487F" w:rsidRDefault="00D61429" w:rsidP="00D61429">
                  <w:pPr>
                    <w:pStyle w:val="BodyText3"/>
                    <w:spacing w:line="240" w:lineRule="atLeast"/>
                    <w:jc w:val="center"/>
                    <w:rPr>
                      <w:rFonts w:ascii="Times New Roman" w:hAnsi="Times New Roman" w:cs="Times New Roman"/>
                      <w:b w:val="0"/>
                      <w:bCs w:val="0"/>
                      <w:color w:val="000000"/>
                      <w:sz w:val="22"/>
                      <w:szCs w:val="22"/>
                      <w:lang w:val="fr-FR"/>
                    </w:rPr>
                  </w:pPr>
                </w:p>
              </w:tc>
            </w:tr>
            <w:tr w:rsidR="00D61429" w:rsidRPr="00C8487F" w:rsidTr="00B1690A">
              <w:tc>
                <w:tcPr>
                  <w:tcW w:w="51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1429" w:rsidRPr="00C8487F" w:rsidRDefault="00D61429" w:rsidP="00D61429">
                  <w:pPr>
                    <w:pStyle w:val="BodyText3"/>
                    <w:spacing w:line="240" w:lineRule="atLeast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</w:pPr>
                  <w:r w:rsidRPr="00C8487F"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  <w:t xml:space="preserve">NHÀ THẦU THIẾT KẾ </w:t>
                  </w:r>
                </w:p>
                <w:p w:rsidR="00D61429" w:rsidRPr="00C8487F" w:rsidRDefault="00D61429" w:rsidP="00D61429">
                  <w:pPr>
                    <w:pStyle w:val="BodyText3"/>
                    <w:spacing w:line="240" w:lineRule="atLeast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</w:pPr>
                  <w:r w:rsidRPr="00C8487F"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  <w:t>XÂY DỰNG CÔNG TRÌNH</w:t>
                  </w:r>
                </w:p>
                <w:p w:rsidR="00D61429" w:rsidRPr="00C8487F" w:rsidRDefault="00D61429" w:rsidP="00D61429">
                  <w:pPr>
                    <w:jc w:val="center"/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</w:pPr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(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Ký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tên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,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ghi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rõ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họ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tên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,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chức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vụ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</w:p>
                <w:p w:rsidR="00D61429" w:rsidRPr="00C8487F" w:rsidRDefault="00D61429" w:rsidP="00D61429">
                  <w:pPr>
                    <w:jc w:val="center"/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</w:pP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và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đóng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dấu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pháp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nhân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)</w:t>
                  </w:r>
                </w:p>
                <w:p w:rsidR="00D61429" w:rsidRPr="00C8487F" w:rsidRDefault="00D61429" w:rsidP="00D61429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</w:p>
              </w:tc>
              <w:tc>
                <w:tcPr>
                  <w:tcW w:w="51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1429" w:rsidRPr="00D61429" w:rsidRDefault="00D61429" w:rsidP="00D61429">
                  <w:pPr>
                    <w:pStyle w:val="BodyText3"/>
                    <w:spacing w:line="240" w:lineRule="atLeast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</w:pPr>
                  <w:r w:rsidRPr="00D61429"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  <w:t xml:space="preserve">NHÀ THẦU THI CÔNG </w:t>
                  </w:r>
                </w:p>
                <w:p w:rsidR="00D61429" w:rsidRPr="00D61429" w:rsidRDefault="00D61429" w:rsidP="00D61429">
                  <w:pPr>
                    <w:pStyle w:val="BodyText3"/>
                    <w:spacing w:line="240" w:lineRule="atLeast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</w:pPr>
                  <w:r w:rsidRPr="00D61429"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  <w:t>XÂY DỰNG CÔNG TRÌNH</w:t>
                  </w:r>
                </w:p>
                <w:p w:rsidR="00D61429" w:rsidRPr="00C8487F" w:rsidRDefault="00D61429" w:rsidP="00D61429">
                  <w:pPr>
                    <w:jc w:val="center"/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</w:pPr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(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Ký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tên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,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ghi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rõ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họ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tên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,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chức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vụ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</w:p>
                <w:p w:rsidR="00D61429" w:rsidRPr="00C8487F" w:rsidRDefault="00D61429" w:rsidP="00D61429">
                  <w:pPr>
                    <w:jc w:val="center"/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</w:pP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và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đóng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dấu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pháp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 xml:space="preserve"> </w:t>
                  </w:r>
                  <w:proofErr w:type="spellStart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nhân</w:t>
                  </w:r>
                  <w:proofErr w:type="spellEnd"/>
                  <w:r w:rsidRPr="00C8487F">
                    <w:rPr>
                      <w:rFonts w:ascii="Times New Roman" w:hAnsi="Times New Roman"/>
                      <w:i/>
                      <w:iCs/>
                      <w:color w:val="000000"/>
                      <w:lang w:val="fr-FR"/>
                    </w:rPr>
                    <w:t>)</w:t>
                  </w:r>
                </w:p>
                <w:p w:rsidR="00D61429" w:rsidRPr="00C8487F" w:rsidRDefault="00D61429" w:rsidP="00D61429">
                  <w:pPr>
                    <w:pStyle w:val="BodyText3"/>
                    <w:spacing w:line="240" w:lineRule="atLeast"/>
                    <w:jc w:val="center"/>
                    <w:rPr>
                      <w:rFonts w:ascii="Times New Roman" w:hAnsi="Times New Roman" w:cs="Times New Roman"/>
                      <w:b w:val="0"/>
                      <w:bCs w:val="0"/>
                      <w:sz w:val="22"/>
                      <w:szCs w:val="22"/>
                    </w:rPr>
                  </w:pPr>
                </w:p>
                <w:p w:rsidR="00D61429" w:rsidRPr="00C8487F" w:rsidRDefault="00D61429" w:rsidP="00D61429">
                  <w:pPr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</w:tbl>
          <w:p w:rsidR="00D61429" w:rsidRPr="00C8487F" w:rsidRDefault="00D61429" w:rsidP="00D61429">
            <w:pPr>
              <w:tabs>
                <w:tab w:val="left" w:pos="360"/>
              </w:tabs>
              <w:jc w:val="both"/>
              <w:rPr>
                <w:rFonts w:ascii="Times New Roman" w:hAnsi="Times New Roman"/>
                <w:color w:val="000000"/>
                <w:lang w:val="fr-FR"/>
              </w:rPr>
            </w:pPr>
          </w:p>
        </w:tc>
        <w:tc>
          <w:tcPr>
            <w:tcW w:w="5428" w:type="dxa"/>
            <w:tcBorders>
              <w:top w:val="nil"/>
              <w:left w:val="nil"/>
              <w:bottom w:val="nil"/>
              <w:right w:val="nil"/>
            </w:tcBorders>
          </w:tcPr>
          <w:p w:rsidR="00D61429" w:rsidRPr="00C8487F" w:rsidRDefault="00D61429" w:rsidP="00D61429">
            <w:pPr>
              <w:pStyle w:val="BodyText3"/>
              <w:spacing w:line="240" w:lineRule="atLeast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  <w:lang w:val="fr-FR"/>
              </w:rPr>
            </w:pPr>
          </w:p>
        </w:tc>
      </w:tr>
      <w:tr w:rsidR="00D61429" w:rsidRPr="005F1F5B" w:rsidTr="00DE4DA6">
        <w:trPr>
          <w:trHeight w:val="507"/>
        </w:trPr>
        <w:tc>
          <w:tcPr>
            <w:tcW w:w="100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1429" w:rsidRPr="00C8487F" w:rsidRDefault="00D61429" w:rsidP="00D61429">
            <w:pPr>
              <w:tabs>
                <w:tab w:val="left" w:pos="360"/>
              </w:tabs>
              <w:jc w:val="both"/>
              <w:rPr>
                <w:rFonts w:ascii="Times New Roman" w:hAnsi="Times New Roman"/>
                <w:color w:val="000000"/>
                <w:lang w:val="fr-FR"/>
              </w:rPr>
            </w:pPr>
          </w:p>
        </w:tc>
      </w:tr>
    </w:tbl>
    <w:p w:rsidR="00AE4B3B" w:rsidRPr="00327BD3" w:rsidRDefault="00AE4B3B" w:rsidP="00383992">
      <w:pPr>
        <w:rPr>
          <w:rFonts w:ascii="Times New Roman" w:hAnsi="Times New Roman"/>
        </w:rPr>
      </w:pPr>
    </w:p>
    <w:sectPr w:rsidR="00AE4B3B" w:rsidRPr="00327BD3" w:rsidSect="00B54A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851" w:bottom="1134" w:left="1134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2C4" w:rsidRDefault="001C42C4" w:rsidP="005F3669">
      <w:pPr>
        <w:spacing w:after="0" w:line="240" w:lineRule="auto"/>
      </w:pPr>
      <w:r>
        <w:separator/>
      </w:r>
    </w:p>
  </w:endnote>
  <w:endnote w:type="continuationSeparator" w:id="0">
    <w:p w:rsidR="001C42C4" w:rsidRDefault="001C42C4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EC1" w:rsidRDefault="005B6E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5B6EC1">
    <w:pPr>
      <w:pStyle w:val="Footer"/>
    </w:pPr>
    <w:proofErr w:type="spellStart"/>
    <w:r w:rsidRPr="004F3CBF">
      <w:rPr>
        <w:rFonts w:ascii="Times New Roman" w:hAnsi="Times New Roman"/>
        <w:sz w:val="20"/>
        <w:szCs w:val="20"/>
      </w:rPr>
      <w:t>Công</w:t>
    </w:r>
    <w:proofErr w:type="spellEnd"/>
    <w:r w:rsidRPr="004F3CBF">
      <w:rPr>
        <w:rFonts w:ascii="Times New Roman" w:hAnsi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/>
        <w:sz w:val="20"/>
        <w:szCs w:val="20"/>
      </w:rPr>
      <w:t>Cổ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phần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Luyện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thép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cao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cấp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Việt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Nhật</w:t>
    </w:r>
    <w:proofErr w:type="spellEnd"/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proofErr w:type="spellStart"/>
    <w:r w:rsidRPr="006B68B0">
      <w:rPr>
        <w:rFonts w:ascii="Times New Roman" w:hAnsi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/>
        <w:i/>
        <w:sz w:val="20"/>
        <w:szCs w:val="20"/>
      </w:rPr>
      <w:t xml:space="preserve">: </w:t>
    </w:r>
    <w:r w:rsidR="005B6EC1">
      <w:rPr>
        <w:rFonts w:ascii="Times New Roman" w:hAnsi="Times New Roman"/>
        <w:i/>
        <w:sz w:val="20"/>
        <w:szCs w:val="20"/>
      </w:rPr>
      <w:t>26/09/</w:t>
    </w:r>
    <w:r w:rsidR="009B1C4F">
      <w:rPr>
        <w:rFonts w:ascii="Times New Roman" w:hAnsi="Times New Roman"/>
        <w:i/>
        <w:sz w:val="20"/>
        <w:szCs w:val="20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EC1" w:rsidRDefault="005B6E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2C4" w:rsidRDefault="001C42C4" w:rsidP="005F3669">
      <w:pPr>
        <w:spacing w:after="0" w:line="240" w:lineRule="auto"/>
      </w:pPr>
      <w:r>
        <w:separator/>
      </w:r>
    </w:p>
  </w:footnote>
  <w:footnote w:type="continuationSeparator" w:id="0">
    <w:p w:rsidR="001C42C4" w:rsidRDefault="001C42C4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EC1" w:rsidRDefault="005B6E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4244D8" w:rsidTr="004244D8">
      <w:tc>
        <w:tcPr>
          <w:tcW w:w="4814" w:type="dxa"/>
          <w:shd w:val="clear" w:color="auto" w:fill="auto"/>
        </w:tcPr>
        <w:p w:rsidR="005F3669" w:rsidRPr="004244D8" w:rsidRDefault="008D5325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bookmarkStart w:id="0" w:name="_GoBack"/>
          <w:r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>
                <wp:extent cx="788405" cy="40233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shd w:val="clear" w:color="auto" w:fill="auto"/>
          <w:vAlign w:val="bottom"/>
        </w:tcPr>
        <w:p w:rsidR="005F3669" w:rsidRPr="004244D8" w:rsidRDefault="003E3EDB" w:rsidP="00DC7C6E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vi-VN"/>
            </w:rPr>
          </w:pPr>
          <w:r>
            <w:rPr>
              <w:rFonts w:ascii="Times New Roman" w:hAnsi="Times New Roman"/>
              <w:sz w:val="20"/>
              <w:szCs w:val="20"/>
            </w:rPr>
            <w:t>M0</w:t>
          </w:r>
          <w:r w:rsidR="00DC7C6E">
            <w:rPr>
              <w:rFonts w:ascii="Times New Roman" w:hAnsi="Times New Roman"/>
              <w:sz w:val="20"/>
              <w:szCs w:val="20"/>
            </w:rPr>
            <w:t>7</w:t>
          </w:r>
          <w:r w:rsidR="005F3669" w:rsidRPr="004244D8">
            <w:rPr>
              <w:rFonts w:ascii="Times New Roman" w:hAnsi="Times New Roman"/>
              <w:sz w:val="20"/>
              <w:szCs w:val="20"/>
            </w:rPr>
            <w:t>-</w:t>
          </w:r>
          <w:r>
            <w:rPr>
              <w:rFonts w:ascii="Times New Roman" w:hAnsi="Times New Roman"/>
              <w:sz w:val="20"/>
              <w:szCs w:val="20"/>
            </w:rPr>
            <w:t>BQLDA</w:t>
          </w:r>
          <w:r w:rsidR="004F3CBF" w:rsidRPr="004244D8">
            <w:rPr>
              <w:rFonts w:ascii="Times New Roman" w:hAnsi="Times New Roman"/>
              <w:sz w:val="20"/>
              <w:szCs w:val="20"/>
            </w:rPr>
            <w:t>-QT-0</w:t>
          </w:r>
          <w:r>
            <w:rPr>
              <w:rFonts w:ascii="Times New Roman" w:hAnsi="Times New Roman"/>
              <w:sz w:val="20"/>
              <w:szCs w:val="20"/>
            </w:rPr>
            <w:t>2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EC1" w:rsidRDefault="005B6E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81231"/>
    <w:multiLevelType w:val="hybridMultilevel"/>
    <w:tmpl w:val="BD18EF80"/>
    <w:lvl w:ilvl="0" w:tplc="0A98B5A2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.VnTim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F4548"/>
    <w:multiLevelType w:val="hybridMultilevel"/>
    <w:tmpl w:val="5A3C47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19"/>
    <w:rsid w:val="000A342E"/>
    <w:rsid w:val="00111964"/>
    <w:rsid w:val="001A288F"/>
    <w:rsid w:val="001A2D4F"/>
    <w:rsid w:val="001C42C4"/>
    <w:rsid w:val="002121AE"/>
    <w:rsid w:val="00232580"/>
    <w:rsid w:val="002A32CF"/>
    <w:rsid w:val="002C3778"/>
    <w:rsid w:val="00327BD3"/>
    <w:rsid w:val="00380CDD"/>
    <w:rsid w:val="00383992"/>
    <w:rsid w:val="00393485"/>
    <w:rsid w:val="003B3174"/>
    <w:rsid w:val="003E3EDB"/>
    <w:rsid w:val="004244D8"/>
    <w:rsid w:val="004440A3"/>
    <w:rsid w:val="00452DEB"/>
    <w:rsid w:val="004D60AF"/>
    <w:rsid w:val="004E4590"/>
    <w:rsid w:val="004F3CBF"/>
    <w:rsid w:val="004F5DB3"/>
    <w:rsid w:val="005329B3"/>
    <w:rsid w:val="0054559C"/>
    <w:rsid w:val="005B6EC1"/>
    <w:rsid w:val="005C5564"/>
    <w:rsid w:val="005F3669"/>
    <w:rsid w:val="005F7219"/>
    <w:rsid w:val="00604194"/>
    <w:rsid w:val="006349F4"/>
    <w:rsid w:val="0065782F"/>
    <w:rsid w:val="006660E3"/>
    <w:rsid w:val="00684BA3"/>
    <w:rsid w:val="006B68B0"/>
    <w:rsid w:val="006D320F"/>
    <w:rsid w:val="006D60F6"/>
    <w:rsid w:val="007835F4"/>
    <w:rsid w:val="007957CC"/>
    <w:rsid w:val="007A66E1"/>
    <w:rsid w:val="007D7B80"/>
    <w:rsid w:val="008215CE"/>
    <w:rsid w:val="008530ED"/>
    <w:rsid w:val="008A1608"/>
    <w:rsid w:val="008D5325"/>
    <w:rsid w:val="008E50AC"/>
    <w:rsid w:val="008F09A4"/>
    <w:rsid w:val="009264CD"/>
    <w:rsid w:val="00962EF6"/>
    <w:rsid w:val="00973F17"/>
    <w:rsid w:val="00976DAA"/>
    <w:rsid w:val="009B1C4F"/>
    <w:rsid w:val="009C7E56"/>
    <w:rsid w:val="009D6AC1"/>
    <w:rsid w:val="009E288C"/>
    <w:rsid w:val="00A27F12"/>
    <w:rsid w:val="00A3527E"/>
    <w:rsid w:val="00A61944"/>
    <w:rsid w:val="00A7525C"/>
    <w:rsid w:val="00A857FC"/>
    <w:rsid w:val="00AD1594"/>
    <w:rsid w:val="00AE4B3B"/>
    <w:rsid w:val="00B2010E"/>
    <w:rsid w:val="00B54A6F"/>
    <w:rsid w:val="00BD77F5"/>
    <w:rsid w:val="00C16177"/>
    <w:rsid w:val="00C3786F"/>
    <w:rsid w:val="00C578F7"/>
    <w:rsid w:val="00CD5CF5"/>
    <w:rsid w:val="00D01A1E"/>
    <w:rsid w:val="00D25028"/>
    <w:rsid w:val="00D55C9D"/>
    <w:rsid w:val="00D61429"/>
    <w:rsid w:val="00D833E1"/>
    <w:rsid w:val="00D97957"/>
    <w:rsid w:val="00DB3A5F"/>
    <w:rsid w:val="00DC7C6E"/>
    <w:rsid w:val="00DE4DA6"/>
    <w:rsid w:val="00E31D6E"/>
    <w:rsid w:val="00E33352"/>
    <w:rsid w:val="00E50DC8"/>
    <w:rsid w:val="00EC412A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D8B7F"/>
  <w15:chartTrackingRefBased/>
  <w15:docId w15:val="{D0D2EB4B-F058-459D-AE4F-E5FF9F6D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835F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B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qFormat/>
    <w:rsid w:val="00D61429"/>
    <w:pPr>
      <w:keepNext/>
      <w:widowControl w:val="0"/>
      <w:autoSpaceDE w:val="0"/>
      <w:autoSpaceDN w:val="0"/>
      <w:spacing w:after="0" w:line="240" w:lineRule="auto"/>
      <w:jc w:val="both"/>
      <w:outlineLvl w:val="8"/>
    </w:pPr>
    <w:rPr>
      <w:rFonts w:ascii=".VnTime" w:eastAsia="Times New Roman" w:hAnsi=".VnTime" w:cs=".VnTime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835F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BD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Title">
    <w:name w:val="Title"/>
    <w:basedOn w:val="Normal"/>
    <w:link w:val="TitleChar"/>
    <w:qFormat/>
    <w:rsid w:val="00327BD3"/>
    <w:pPr>
      <w:spacing w:after="0" w:line="240" w:lineRule="auto"/>
      <w:jc w:val="center"/>
    </w:pPr>
    <w:rPr>
      <w:rFonts w:ascii=".VnTimeH" w:eastAsia="Times New Roman" w:hAnsi=".VnTimeH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327BD3"/>
    <w:rPr>
      <w:rFonts w:ascii=".VnTimeH" w:eastAsia="Times New Roman" w:hAnsi=".VnTimeH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5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rsid w:val="00383992"/>
    <w:pPr>
      <w:widowControl w:val="0"/>
      <w:autoSpaceDE w:val="0"/>
      <w:autoSpaceDN w:val="0"/>
      <w:spacing w:after="0" w:line="240" w:lineRule="auto"/>
      <w:jc w:val="both"/>
    </w:pPr>
    <w:rPr>
      <w:rFonts w:ascii=".VnTime" w:eastAsia="Times New Roman" w:hAnsi=".VnTime" w:cs=".VnTime"/>
      <w:b/>
      <w:bCs/>
      <w:sz w:val="28"/>
      <w:szCs w:val="28"/>
    </w:rPr>
  </w:style>
  <w:style w:type="character" w:customStyle="1" w:styleId="BodyText3Char">
    <w:name w:val="Body Text 3 Char"/>
    <w:basedOn w:val="DefaultParagraphFont"/>
    <w:link w:val="BodyText3"/>
    <w:rsid w:val="00383992"/>
    <w:rPr>
      <w:rFonts w:ascii=".VnTime" w:eastAsia="Times New Roman" w:hAnsi=".VnTime" w:cs=".VnTime"/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E4DA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E4DA6"/>
    <w:rPr>
      <w:sz w:val="22"/>
      <w:szCs w:val="22"/>
    </w:rPr>
  </w:style>
  <w:style w:type="character" w:customStyle="1" w:styleId="Heading9Char">
    <w:name w:val="Heading 9 Char"/>
    <w:basedOn w:val="DefaultParagraphFont"/>
    <w:link w:val="Heading9"/>
    <w:rsid w:val="00D61429"/>
    <w:rPr>
      <w:rFonts w:ascii=".VnTime" w:eastAsia="Times New Roman" w:hAnsi=".VnTime" w:cs=".VnTime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Windows\INetCache\Content.Outlook\TIM98DGM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27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Thi Kim Ngan</cp:lastModifiedBy>
  <cp:revision>22</cp:revision>
  <dcterms:created xsi:type="dcterms:W3CDTF">2016-09-28T08:09:00Z</dcterms:created>
  <dcterms:modified xsi:type="dcterms:W3CDTF">2018-06-20T09:16:00Z</dcterms:modified>
</cp:coreProperties>
</file>